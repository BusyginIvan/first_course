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46F" w14:textId="3AD6A17F" w:rsidR="00040881" w:rsidRDefault="00316A49" w:rsidP="003D08CD">
      <w:pPr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E561476" wp14:editId="475BFCA9">
                <wp:simplePos x="0" y="0"/>
                <wp:positionH relativeFrom="margin">
                  <wp:posOffset>1965325</wp:posOffset>
                </wp:positionH>
                <wp:positionV relativeFrom="page">
                  <wp:posOffset>9609260</wp:posOffset>
                </wp:positionV>
                <wp:extent cx="1946910" cy="105537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055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5F02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Санкт-Петербург</w:t>
                            </w:r>
                          </w:p>
                          <w:p w14:paraId="45E8884C" w14:textId="60C471BE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4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>202</w:t>
                            </w:r>
                            <w:r w:rsidR="00B41D20">
                              <w:rPr>
                                <w:rFonts w:ascii="Cambria Math" w:hAnsi="Cambria Math"/>
                                <w:sz w:val="40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sz w:val="40"/>
                              </w:rPr>
                              <w:t xml:space="preserve">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61476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154.75pt;margin-top:756.65pt;width:153.3pt;height:83.1pt;z-index:-2516567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" filled="f" stroked="f">
                <v:textbox style="mso-fit-shape-to-text:t">
                  <w:txbxContent>
                    <w:p w14:paraId="272B5F02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Санкт-Петербург</w:t>
                      </w:r>
                    </w:p>
                    <w:p w14:paraId="45E8884C" w14:textId="60C471BE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40"/>
                        </w:rPr>
                      </w:pPr>
                      <w:r>
                        <w:rPr>
                          <w:rFonts w:ascii="Cambria Math" w:hAnsi="Cambria Math"/>
                          <w:sz w:val="40"/>
                        </w:rPr>
                        <w:t>202</w:t>
                      </w:r>
                      <w:r w:rsidR="00B41D20">
                        <w:rPr>
                          <w:rFonts w:ascii="Cambria Math" w:hAnsi="Cambria Math"/>
                          <w:sz w:val="40"/>
                        </w:rPr>
                        <w:t>1</w:t>
                      </w:r>
                      <w:r>
                        <w:rPr>
                          <w:rFonts w:ascii="Cambria Math" w:hAnsi="Cambria Math"/>
                          <w:sz w:val="40"/>
                        </w:rPr>
                        <w:t xml:space="preserve"> год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800" behindDoc="1" locked="0" layoutInCell="1" allowOverlap="1" wp14:anchorId="2EF8BABC" wp14:editId="172081E3">
            <wp:simplePos x="0" y="0"/>
            <wp:positionH relativeFrom="margin">
              <wp:posOffset>989965</wp:posOffset>
            </wp:positionH>
            <wp:positionV relativeFrom="page">
              <wp:posOffset>2108200</wp:posOffset>
            </wp:positionV>
            <wp:extent cx="4572000" cy="1797685"/>
            <wp:effectExtent l="0" t="0" r="0" b="0"/>
            <wp:wrapNone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СПбГУ_ИТМ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238ECC" wp14:editId="5029FDD4">
                <wp:simplePos x="0" y="0"/>
                <wp:positionH relativeFrom="margin">
                  <wp:posOffset>-31115</wp:posOffset>
                </wp:positionH>
                <wp:positionV relativeFrom="page">
                  <wp:posOffset>1350645</wp:posOffset>
                </wp:positionV>
                <wp:extent cx="6614160" cy="0"/>
                <wp:effectExtent l="0" t="0" r="3429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544C0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" from="-2.45pt,106.35pt" to="518.3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" strokecolor="windowText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75FB800F" wp14:editId="4C6CBBAE">
                <wp:simplePos x="0" y="0"/>
                <wp:positionH relativeFrom="margin">
                  <wp:posOffset>351155</wp:posOffset>
                </wp:positionH>
                <wp:positionV relativeFrom="page">
                  <wp:posOffset>4519295</wp:posOffset>
                </wp:positionV>
                <wp:extent cx="5849620" cy="66929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9620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11545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Системное и прикладное программное обеспечение.</w:t>
                            </w:r>
                          </w:p>
                          <w:p w14:paraId="4E59B967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  <w:t>Программная инженерия.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B800F" id="Надпись 4" o:spid="_x0000_s1027" type="#_x0000_t202" style="position:absolute;left:0;text-align:left;margin-left:27.65pt;margin-top:355.85pt;width:460.6pt;height:52.7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" filled="f" stroked="f">
                <v:textbox style="mso-fit-shape-to-text:t">
                  <w:txbxContent>
                    <w:p w14:paraId="14C11545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Системное и прикладное программное обеспечение.</w:t>
                      </w:r>
                    </w:p>
                    <w:p w14:paraId="4E59B967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36"/>
                        </w:rPr>
                        <w:t>Программная инженерия.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26CAAE6" wp14:editId="60A5ED61">
                <wp:simplePos x="0" y="0"/>
                <wp:positionH relativeFrom="margin">
                  <wp:posOffset>180340</wp:posOffset>
                </wp:positionH>
                <wp:positionV relativeFrom="page">
                  <wp:posOffset>6052185</wp:posOffset>
                </wp:positionV>
                <wp:extent cx="6190615" cy="66929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615" cy="678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6BDC" w14:textId="2346071F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Лабораторная работа №</w:t>
                            </w:r>
                            <w:r w:rsidR="00CD7DBA">
                              <w:rPr>
                                <w:rFonts w:ascii="Cambria Math" w:hAnsi="Cambria Math"/>
                                <w:sz w:val="36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Cambria Math" w:hAnsi="Cambria Math"/>
                                <w:sz w:val="36"/>
                              </w:rPr>
                              <w:t>.</w:t>
                            </w:r>
                          </w:p>
                          <w:p w14:paraId="7745B6C1" w14:textId="06979639" w:rsidR="00B8248C" w:rsidRPr="00185C7B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CAAE6" id="Надпись 8" o:spid="_x0000_s1028" type="#_x0000_t202" style="position:absolute;left:0;text-align:left;margin-left:14.2pt;margin-top:476.55pt;width:487.45pt;height:52.7pt;z-index:-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" filled="f" stroked="f">
                <v:textbox style="mso-fit-shape-to-text:t">
                  <w:txbxContent>
                    <w:p w14:paraId="3D5B6BDC" w14:textId="2346071F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  <w:r>
                        <w:rPr>
                          <w:rFonts w:ascii="Cambria Math" w:hAnsi="Cambria Math"/>
                          <w:sz w:val="36"/>
                        </w:rPr>
                        <w:t>Лабораторная работа №</w:t>
                      </w:r>
                      <w:r w:rsidR="00CD7DBA">
                        <w:rPr>
                          <w:rFonts w:ascii="Cambria Math" w:hAnsi="Cambria Math"/>
                          <w:sz w:val="36"/>
                          <w:lang w:val="en-US"/>
                        </w:rPr>
                        <w:t>8</w:t>
                      </w:r>
                      <w:r>
                        <w:rPr>
                          <w:rFonts w:ascii="Cambria Math" w:hAnsi="Cambria Math"/>
                          <w:sz w:val="36"/>
                        </w:rPr>
                        <w:t>.</w:t>
                      </w:r>
                    </w:p>
                    <w:p w14:paraId="7745B6C1" w14:textId="06979639" w:rsidR="00B8248C" w:rsidRPr="00185C7B" w:rsidRDefault="00B8248C" w:rsidP="00316A49">
                      <w:pPr>
                        <w:jc w:val="center"/>
                        <w:rPr>
                          <w:rFonts w:ascii="Cambria Math" w:hAnsi="Cambria Math"/>
                          <w:sz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1" layoutInCell="1" allowOverlap="1" wp14:anchorId="38D1F798" wp14:editId="6A14486D">
                <wp:simplePos x="0" y="0"/>
                <wp:positionH relativeFrom="margin">
                  <wp:posOffset>353060</wp:posOffset>
                </wp:positionH>
                <wp:positionV relativeFrom="page">
                  <wp:posOffset>513715</wp:posOffset>
                </wp:positionV>
                <wp:extent cx="5850000" cy="961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000" cy="96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6463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939D75E" w14:textId="77777777" w:rsidR="00B8248C" w:rsidRDefault="00B8248C" w:rsidP="00316A49">
                            <w:pPr>
                              <w:pStyle w:val="ac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14:paraId="3B083433" w14:textId="77777777" w:rsidR="00B8248C" w:rsidRDefault="00B8248C" w:rsidP="00316A4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F798" id="Надпись 9" o:spid="_x0000_s1029" type="#_x0000_t202" style="position:absolute;left:0;text-align:left;margin-left:27.8pt;margin-top:40.45pt;width:460.65pt;height:75.7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" filled="f" stroked="f">
                <v:textbox>
                  <w:txbxContent>
                    <w:p w14:paraId="158A6463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939D75E" w14:textId="77777777" w:rsidR="00B8248C" w:rsidRDefault="00B8248C" w:rsidP="00316A49">
                      <w:pPr>
                        <w:pStyle w:val="ac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«Национальный исследовательский университет ИТМО»</w:t>
                      </w:r>
                    </w:p>
                    <w:p w14:paraId="3B083433" w14:textId="77777777" w:rsidR="00B8248C" w:rsidRDefault="00B8248C" w:rsidP="00316A49">
                      <w:pPr>
                        <w:jc w:val="center"/>
                        <w:rPr>
                          <w:rFonts w:ascii="Cambria Math" w:hAnsi="Cambria Math"/>
                          <w:b/>
                          <w:sz w:val="3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E71080">
        <w:rPr>
          <w:rStyle w:val="a7"/>
          <w:b w:val="0"/>
        </w:rPr>
        <w:t xml:space="preserve">   </w:t>
      </w:r>
    </w:p>
    <w:p w14:paraId="2A9BAC14" w14:textId="56FE5682" w:rsidR="00E71080" w:rsidRDefault="00B8248C">
      <w:pPr>
        <w:spacing w:line="259" w:lineRule="auto"/>
        <w:rPr>
          <w:rStyle w:val="a7"/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0268E259" wp14:editId="1C71A763">
                <wp:simplePos x="0" y="0"/>
                <wp:positionH relativeFrom="margin">
                  <wp:posOffset>22225</wp:posOffset>
                </wp:positionH>
                <wp:positionV relativeFrom="page">
                  <wp:posOffset>6572250</wp:posOffset>
                </wp:positionV>
                <wp:extent cx="6261100" cy="18923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189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61C8" w14:textId="4A3F479D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Предмет: Программирование.</w:t>
                            </w:r>
                          </w:p>
                          <w:p w14:paraId="35A922D4" w14:textId="6FB60A03" w:rsidR="00B8248C" w:rsidRDefault="00B8248C" w:rsidP="00882503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Преподаватель:</w:t>
                            </w:r>
                            <w:r w:rsidR="00882503" w:rsidRPr="00882503">
                              <w:rPr>
                                <w:rFonts w:cstheme="minorHAnsi"/>
                                <w:sz w:val="36"/>
                              </w:rPr>
                              <w:t xml:space="preserve"> </w:t>
                            </w:r>
                            <w:r w:rsidR="00882503" w:rsidRPr="00D31FF8">
                              <w:rPr>
                                <w:rFonts w:cstheme="minorHAnsi"/>
                                <w:sz w:val="36"/>
                              </w:rPr>
                              <w:t>Николаев Владимир Вячеславович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  <w:p w14:paraId="34A9EB85" w14:textId="77777777" w:rsidR="00B8248C" w:rsidRDefault="00B8248C" w:rsidP="00316A49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Выполнил: Бусыгин Иван.</w:t>
                            </w:r>
                          </w:p>
                          <w:p w14:paraId="011CF386" w14:textId="4F2F4094" w:rsidR="00B8248C" w:rsidRDefault="00B8248C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Группа: 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3112.</w:t>
                            </w:r>
                          </w:p>
                          <w:p w14:paraId="62CD4FC5" w14:textId="04ED47DC" w:rsidR="00882503" w:rsidRDefault="00882503" w:rsidP="00B8248C">
                            <w:pPr>
                              <w:rPr>
                                <w:rFonts w:cstheme="minorHAnsi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 xml:space="preserve">Вариант: </w:t>
                            </w:r>
                            <w:r w:rsidR="00CD7DBA">
                              <w:rPr>
                                <w:rFonts w:cstheme="minorHAnsi"/>
                                <w:sz w:val="34"/>
                                <w:szCs w:val="34"/>
                                <w:lang w:val="en-US"/>
                              </w:rPr>
                              <w:t>18400</w:t>
                            </w:r>
                            <w:r>
                              <w:rPr>
                                <w:rFonts w:cstheme="minorHAnsi"/>
                                <w:sz w:val="34"/>
                                <w:szCs w:val="3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E259" id="Надпись 5" o:spid="_x0000_s1030" type="#_x0000_t202" style="position:absolute;left:0;text-align:left;margin-left:1.75pt;margin-top:517.5pt;width:493pt;height:149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" filled="f" stroked="f">
                <v:textbox>
                  <w:txbxContent>
                    <w:p w14:paraId="727961C8" w14:textId="4A3F479D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Предмет: Программирование.</w:t>
                      </w:r>
                    </w:p>
                    <w:p w14:paraId="35A922D4" w14:textId="6FB60A03" w:rsidR="00B8248C" w:rsidRDefault="00B8248C" w:rsidP="00882503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Преподаватель:</w:t>
                      </w:r>
                      <w:r w:rsidR="00882503" w:rsidRPr="00882503">
                        <w:rPr>
                          <w:rFonts w:cstheme="minorHAnsi"/>
                          <w:sz w:val="36"/>
                        </w:rPr>
                        <w:t xml:space="preserve"> </w:t>
                      </w:r>
                      <w:r w:rsidR="00882503" w:rsidRPr="00D31FF8">
                        <w:rPr>
                          <w:rFonts w:cstheme="minorHAnsi"/>
                          <w:sz w:val="36"/>
                        </w:rPr>
                        <w:t>Николаев Владимир Вячеславович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  <w:p w14:paraId="34A9EB85" w14:textId="77777777" w:rsidR="00B8248C" w:rsidRDefault="00B8248C" w:rsidP="00316A49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>Выполнил: Бусыгин Иван.</w:t>
                      </w:r>
                    </w:p>
                    <w:p w14:paraId="011CF386" w14:textId="4F2F4094" w:rsidR="00B8248C" w:rsidRDefault="00B8248C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Группа: </w:t>
                      </w:r>
                      <w:r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3112.</w:t>
                      </w:r>
                    </w:p>
                    <w:p w14:paraId="62CD4FC5" w14:textId="04ED47DC" w:rsidR="00882503" w:rsidRDefault="00882503" w:rsidP="00B8248C">
                      <w:pPr>
                        <w:rPr>
                          <w:rFonts w:cstheme="minorHAnsi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sz w:val="34"/>
                          <w:szCs w:val="34"/>
                        </w:rPr>
                        <w:t xml:space="preserve">Вариант: </w:t>
                      </w:r>
                      <w:r w:rsidR="00CD7DBA">
                        <w:rPr>
                          <w:rFonts w:cstheme="minorHAnsi"/>
                          <w:sz w:val="34"/>
                          <w:szCs w:val="34"/>
                          <w:lang w:val="en-US"/>
                        </w:rPr>
                        <w:t>18400</w:t>
                      </w:r>
                      <w:r>
                        <w:rPr>
                          <w:rFonts w:cstheme="minorHAnsi"/>
                          <w:sz w:val="34"/>
                          <w:szCs w:val="34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1080">
        <w:rPr>
          <w:rStyle w:val="a7"/>
          <w:b w:val="0"/>
        </w:rPr>
        <w:br w:type="page"/>
      </w:r>
    </w:p>
    <w:p w14:paraId="65AF1B67" w14:textId="56BDECC0" w:rsidR="00172A88" w:rsidRDefault="00444C53" w:rsidP="008052F2">
      <w:pPr>
        <w:pStyle w:val="1"/>
        <w:spacing w:before="0"/>
        <w:rPr>
          <w:rStyle w:val="a7"/>
          <w:b w:val="0"/>
          <w:sz w:val="28"/>
          <w:szCs w:val="24"/>
        </w:rPr>
      </w:pPr>
      <w:r w:rsidRPr="00172A88">
        <w:rPr>
          <w:rStyle w:val="a7"/>
          <w:b w:val="0"/>
          <w:sz w:val="32"/>
          <w:szCs w:val="28"/>
        </w:rPr>
        <w:lastRenderedPageBreak/>
        <w:t>Задание.</w:t>
      </w:r>
    </w:p>
    <w:p w14:paraId="4F306494" w14:textId="45B0D23D" w:rsidR="008052F2" w:rsidRPr="008052F2" w:rsidRDefault="00CD7DBA" w:rsidP="00D875C4">
      <w:pPr>
        <w:ind w:left="0"/>
      </w:pPr>
      <w:r>
        <w:rPr>
          <w:noProof/>
        </w:rPr>
        <w:drawing>
          <wp:inline distT="0" distB="0" distL="0" distR="0" wp14:anchorId="0F0653B0" wp14:editId="0DC81347">
            <wp:extent cx="6471138" cy="6666950"/>
            <wp:effectExtent l="0" t="0" r="635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139" cy="667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7A31" w14:textId="6707F205" w:rsidR="00172A88" w:rsidRPr="00172A88" w:rsidRDefault="0003002C" w:rsidP="0003002C">
      <w:pPr>
        <w:spacing w:before="240"/>
        <w:ind w:left="0"/>
      </w:pPr>
      <w:r w:rsidRPr="0003002C">
        <w:rPr>
          <w:sz w:val="30"/>
          <w:szCs w:val="30"/>
        </w:rPr>
        <w:t>Диаграммы</w:t>
      </w:r>
      <w:r>
        <w:rPr>
          <w:sz w:val="28"/>
          <w:szCs w:val="24"/>
        </w:rPr>
        <w:t xml:space="preserve"> и код см. в репозитории</w:t>
      </w:r>
      <w:r w:rsidRPr="005F7FF1">
        <w:rPr>
          <w:sz w:val="28"/>
          <w:szCs w:val="24"/>
        </w:rPr>
        <w:t xml:space="preserve">: </w:t>
      </w:r>
      <w:hyperlink r:id="rId7" w:history="1">
        <w:r w:rsidR="00CD7DBA">
          <w:rPr>
            <w:sz w:val="28"/>
            <w:szCs w:val="24"/>
          </w:rPr>
          <w:t>https://github.com/BusyginIvan/Laba_8</w:t>
        </w:r>
      </w:hyperlink>
    </w:p>
    <w:p w14:paraId="17867F07" w14:textId="777624EF" w:rsidR="00E3224E" w:rsidRDefault="00172A88" w:rsidP="0003002C">
      <w:pPr>
        <w:pStyle w:val="1"/>
        <w:spacing w:before="240"/>
        <w:rPr>
          <w:sz w:val="28"/>
          <w:szCs w:val="24"/>
        </w:rPr>
      </w:pPr>
      <w:r w:rsidRPr="00172A88">
        <w:rPr>
          <w:sz w:val="32"/>
          <w:szCs w:val="28"/>
        </w:rPr>
        <w:t>В ходе выпонения данной работы я:</w:t>
      </w:r>
    </w:p>
    <w:p w14:paraId="0A73DE23" w14:textId="248686F0" w:rsidR="0003002C" w:rsidRDefault="00CD7DBA" w:rsidP="00DB0815">
      <w:pPr>
        <w:pStyle w:val="a"/>
      </w:pPr>
      <w:r>
        <w:t>Создал свой первый</w:t>
      </w:r>
      <w:r w:rsidR="00811ED9">
        <w:t xml:space="preserve"> нормально выглядящий</w:t>
      </w:r>
      <w:r>
        <w:t xml:space="preserve"> графи</w:t>
      </w:r>
      <w:r w:rsidR="00811ED9">
        <w:t>ч</w:t>
      </w:r>
      <w:r>
        <w:t>еский интерфейс.</w:t>
      </w:r>
    </w:p>
    <w:p w14:paraId="46921A7B" w14:textId="5DA475E6" w:rsidR="00DB0815" w:rsidRDefault="00CD7DBA" w:rsidP="00DB0815">
      <w:pPr>
        <w:pStyle w:val="a"/>
      </w:pPr>
      <w:r>
        <w:t>Разобрался в основных принцыпах и методах создания приложений</w:t>
      </w:r>
      <w:r w:rsidR="00502897">
        <w:t xml:space="preserve"> на</w:t>
      </w:r>
      <w:r>
        <w:t xml:space="preserve"> </w:t>
      </w:r>
      <w:r>
        <w:rPr>
          <w:lang w:val="en-US"/>
        </w:rPr>
        <w:t>Swing</w:t>
      </w:r>
      <w:r w:rsidRPr="00CD7DBA">
        <w:t>.</w:t>
      </w:r>
    </w:p>
    <w:p w14:paraId="34019E0F" w14:textId="71207484" w:rsidR="00F949D4" w:rsidRPr="00DB0815" w:rsidRDefault="00502897" w:rsidP="00F949D4">
      <w:pPr>
        <w:pStyle w:val="a"/>
      </w:pPr>
      <w:r>
        <w:t>Научился делать приложение полностью интернациональным: форматировать строки, числа, даты…</w:t>
      </w:r>
    </w:p>
    <w:sectPr w:rsidR="00F949D4" w:rsidRPr="00DB0815" w:rsidSect="00172A88"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148"/>
    <w:multiLevelType w:val="hybridMultilevel"/>
    <w:tmpl w:val="68420F80"/>
    <w:lvl w:ilvl="0" w:tplc="63E6EB7A">
      <w:start w:val="1"/>
      <w:numFmt w:val="bullet"/>
      <w:suff w:val="space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CFB319F"/>
    <w:multiLevelType w:val="hybridMultilevel"/>
    <w:tmpl w:val="DB1A2DE8"/>
    <w:lvl w:ilvl="0" w:tplc="0C64A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5C3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1E6400"/>
    <w:multiLevelType w:val="multilevel"/>
    <w:tmpl w:val="AB126794"/>
    <w:lvl w:ilvl="0">
      <w:start w:val="1"/>
      <w:numFmt w:val="decimal"/>
      <w:suff w:val="space"/>
      <w:lvlText w:val="%1."/>
      <w:lvlJc w:val="left"/>
      <w:pPr>
        <w:ind w:left="56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8C204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14D12D2"/>
    <w:multiLevelType w:val="hybridMultilevel"/>
    <w:tmpl w:val="79BCA32A"/>
    <w:lvl w:ilvl="0" w:tplc="0C64ABAE">
      <w:start w:val="1"/>
      <w:numFmt w:val="decimal"/>
      <w:suff w:val="space"/>
      <w:lvlText w:val="%1."/>
      <w:lvlJc w:val="left"/>
      <w:pPr>
        <w:ind w:left="567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385F45D2"/>
    <w:multiLevelType w:val="hybridMultilevel"/>
    <w:tmpl w:val="DF08D0F0"/>
    <w:lvl w:ilvl="0" w:tplc="0C64ABAE">
      <w:start w:val="1"/>
      <w:numFmt w:val="decimal"/>
      <w:suff w:val="space"/>
      <w:lvlText w:val="%1."/>
      <w:lvlJc w:val="left"/>
      <w:pPr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46294704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63735F5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05F72CB"/>
    <w:multiLevelType w:val="multilevel"/>
    <w:tmpl w:val="FE84D98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169538A"/>
    <w:multiLevelType w:val="hybridMultilevel"/>
    <w:tmpl w:val="9828ABFA"/>
    <w:lvl w:ilvl="0" w:tplc="01C06E7A">
      <w:start w:val="1"/>
      <w:numFmt w:val="bullet"/>
      <w:pStyle w:val="a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3806924"/>
    <w:multiLevelType w:val="hybridMultilevel"/>
    <w:tmpl w:val="B4C6949C"/>
    <w:lvl w:ilvl="0" w:tplc="041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66481773"/>
    <w:multiLevelType w:val="multilevel"/>
    <w:tmpl w:val="C09480C2"/>
    <w:lvl w:ilvl="0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78A689A"/>
    <w:multiLevelType w:val="multilevel"/>
    <w:tmpl w:val="5508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E13A3"/>
    <w:multiLevelType w:val="hybridMultilevel"/>
    <w:tmpl w:val="0EF09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63108"/>
    <w:multiLevelType w:val="multilevel"/>
    <w:tmpl w:val="6FC8A4CC"/>
    <w:lvl w:ilvl="0">
      <w:start w:val="1"/>
      <w:numFmt w:val="decimal"/>
      <w:suff w:val="space"/>
      <w:lvlText w:val="%1."/>
      <w:lvlJc w:val="left"/>
      <w:pPr>
        <w:ind w:left="454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3717B8"/>
    <w:multiLevelType w:val="hybridMultilevel"/>
    <w:tmpl w:val="5EE84CF2"/>
    <w:lvl w:ilvl="0" w:tplc="ACD8587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6"/>
  </w:num>
  <w:num w:numId="12">
    <w:abstractNumId w:val="5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49"/>
    <w:rsid w:val="0003002C"/>
    <w:rsid w:val="00040881"/>
    <w:rsid w:val="00053B6A"/>
    <w:rsid w:val="000865F5"/>
    <w:rsid w:val="000D1B05"/>
    <w:rsid w:val="00111349"/>
    <w:rsid w:val="001206B7"/>
    <w:rsid w:val="001419FD"/>
    <w:rsid w:val="00153870"/>
    <w:rsid w:val="00160EA4"/>
    <w:rsid w:val="00165BA0"/>
    <w:rsid w:val="00172A88"/>
    <w:rsid w:val="00185C7B"/>
    <w:rsid w:val="001F756C"/>
    <w:rsid w:val="0025454B"/>
    <w:rsid w:val="00275749"/>
    <w:rsid w:val="00283485"/>
    <w:rsid w:val="00291142"/>
    <w:rsid w:val="00294629"/>
    <w:rsid w:val="002D4EF3"/>
    <w:rsid w:val="00316A49"/>
    <w:rsid w:val="003D08CD"/>
    <w:rsid w:val="0043513D"/>
    <w:rsid w:val="00440818"/>
    <w:rsid w:val="00444C53"/>
    <w:rsid w:val="004B082B"/>
    <w:rsid w:val="004C6CC4"/>
    <w:rsid w:val="004D008D"/>
    <w:rsid w:val="0050252F"/>
    <w:rsid w:val="00502897"/>
    <w:rsid w:val="00540F46"/>
    <w:rsid w:val="005748CD"/>
    <w:rsid w:val="005D47CD"/>
    <w:rsid w:val="005F7FF1"/>
    <w:rsid w:val="00682CD0"/>
    <w:rsid w:val="0068687F"/>
    <w:rsid w:val="00724F13"/>
    <w:rsid w:val="007955E7"/>
    <w:rsid w:val="007A588B"/>
    <w:rsid w:val="007A5E60"/>
    <w:rsid w:val="008052F2"/>
    <w:rsid w:val="00811ED9"/>
    <w:rsid w:val="0082439E"/>
    <w:rsid w:val="00834595"/>
    <w:rsid w:val="00862C19"/>
    <w:rsid w:val="00882503"/>
    <w:rsid w:val="008906FD"/>
    <w:rsid w:val="00893CCC"/>
    <w:rsid w:val="008C76D4"/>
    <w:rsid w:val="008D49BB"/>
    <w:rsid w:val="00906286"/>
    <w:rsid w:val="009B0BF8"/>
    <w:rsid w:val="00A17318"/>
    <w:rsid w:val="00A27C8F"/>
    <w:rsid w:val="00A50FD2"/>
    <w:rsid w:val="00B41D20"/>
    <w:rsid w:val="00B63A9B"/>
    <w:rsid w:val="00B8248C"/>
    <w:rsid w:val="00BE1E6F"/>
    <w:rsid w:val="00C23D68"/>
    <w:rsid w:val="00C804BA"/>
    <w:rsid w:val="00CC6479"/>
    <w:rsid w:val="00CD7DBA"/>
    <w:rsid w:val="00D74FCA"/>
    <w:rsid w:val="00D875C4"/>
    <w:rsid w:val="00D9464B"/>
    <w:rsid w:val="00DB0815"/>
    <w:rsid w:val="00DB1002"/>
    <w:rsid w:val="00E131B0"/>
    <w:rsid w:val="00E3224E"/>
    <w:rsid w:val="00E55B4E"/>
    <w:rsid w:val="00E622B4"/>
    <w:rsid w:val="00E71080"/>
    <w:rsid w:val="00ED2408"/>
    <w:rsid w:val="00F4120E"/>
    <w:rsid w:val="00F82A32"/>
    <w:rsid w:val="00F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1766"/>
  <w15:chartTrackingRefBased/>
  <w15:docId w15:val="{89DCCA39-FF82-4D36-AB50-8920B21E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082B"/>
    <w:pPr>
      <w:spacing w:after="0" w:line="257" w:lineRule="auto"/>
      <w:ind w:left="227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4B082B"/>
    <w:pPr>
      <w:keepNext/>
      <w:keepLines/>
      <w:spacing w:before="120" w:line="259" w:lineRule="auto"/>
      <w:ind w:left="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B0BF8"/>
    <w:pPr>
      <w:keepNext/>
      <w:keepLines/>
      <w:spacing w:before="40" w:after="40" w:line="259" w:lineRule="auto"/>
      <w:ind w:left="113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286"/>
    <w:pPr>
      <w:keepNext/>
      <w:keepLines/>
      <w:spacing w:before="40" w:line="259" w:lineRule="auto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906286"/>
    <w:rPr>
      <w:rFonts w:eastAsiaTheme="majorEastAsia" w:cstheme="majorBidi"/>
      <w:color w:val="000000" w:themeColor="text1"/>
      <w:sz w:val="26"/>
      <w:szCs w:val="24"/>
    </w:rPr>
  </w:style>
  <w:style w:type="character" w:customStyle="1" w:styleId="10">
    <w:name w:val="Заголовок 1 Знак"/>
    <w:basedOn w:val="a1"/>
    <w:link w:val="1"/>
    <w:uiPriority w:val="9"/>
    <w:rsid w:val="004B082B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9B0BF8"/>
    <w:rPr>
      <w:rFonts w:eastAsiaTheme="majorEastAsia" w:cstheme="majorBidi"/>
      <w:b/>
      <w:color w:val="000000" w:themeColor="text1"/>
      <w:sz w:val="28"/>
      <w:szCs w:val="26"/>
    </w:rPr>
  </w:style>
  <w:style w:type="character" w:styleId="a4">
    <w:name w:val="Intense Reference"/>
    <w:basedOn w:val="a1"/>
    <w:uiPriority w:val="32"/>
    <w:rsid w:val="003D08CD"/>
    <w:rPr>
      <w:b/>
      <w:bCs/>
      <w:smallCaps/>
      <w:color w:val="4472C4" w:themeColor="accent1"/>
      <w:spacing w:val="5"/>
    </w:rPr>
  </w:style>
  <w:style w:type="paragraph" w:styleId="a5">
    <w:name w:val="List Paragraph"/>
    <w:basedOn w:val="a0"/>
    <w:link w:val="a6"/>
    <w:uiPriority w:val="34"/>
    <w:rsid w:val="003D08CD"/>
    <w:pPr>
      <w:spacing w:line="259" w:lineRule="auto"/>
      <w:ind w:left="720"/>
      <w:contextualSpacing/>
    </w:pPr>
  </w:style>
  <w:style w:type="character" w:styleId="a7">
    <w:name w:val="Strong"/>
    <w:basedOn w:val="a1"/>
    <w:uiPriority w:val="22"/>
    <w:qFormat/>
    <w:rsid w:val="003D08CD"/>
    <w:rPr>
      <w:b/>
      <w:bCs/>
    </w:rPr>
  </w:style>
  <w:style w:type="paragraph" w:styleId="a8">
    <w:name w:val="No Spacing"/>
    <w:link w:val="a9"/>
    <w:uiPriority w:val="1"/>
    <w:qFormat/>
    <w:rsid w:val="002D4EF3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1"/>
    <w:link w:val="a8"/>
    <w:uiPriority w:val="1"/>
    <w:rsid w:val="002D4EF3"/>
    <w:rPr>
      <w:rFonts w:eastAsiaTheme="minorEastAsia"/>
      <w:lang w:eastAsia="ru-RU"/>
    </w:rPr>
  </w:style>
  <w:style w:type="paragraph" w:customStyle="1" w:styleId="aa">
    <w:name w:val="Мелкий"/>
    <w:basedOn w:val="a0"/>
    <w:link w:val="ab"/>
    <w:qFormat/>
    <w:rsid w:val="0082439E"/>
    <w:pPr>
      <w:spacing w:line="259" w:lineRule="auto"/>
    </w:pPr>
    <w:rPr>
      <w:sz w:val="18"/>
      <w:lang w:val="en-US"/>
    </w:rPr>
  </w:style>
  <w:style w:type="character" w:customStyle="1" w:styleId="ab">
    <w:name w:val="Мелкий Знак"/>
    <w:basedOn w:val="a1"/>
    <w:link w:val="aa"/>
    <w:rsid w:val="0082439E"/>
    <w:rPr>
      <w:sz w:val="18"/>
      <w:lang w:val="en-US"/>
    </w:rPr>
  </w:style>
  <w:style w:type="paragraph" w:styleId="ac">
    <w:name w:val="header"/>
    <w:basedOn w:val="a0"/>
    <w:link w:val="ad"/>
    <w:uiPriority w:val="99"/>
    <w:semiHidden/>
    <w:unhideWhenUsed/>
    <w:rsid w:val="00316A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316A49"/>
  </w:style>
  <w:style w:type="character" w:styleId="ae">
    <w:name w:val="Hyperlink"/>
    <w:basedOn w:val="a1"/>
    <w:uiPriority w:val="99"/>
    <w:unhideWhenUsed/>
    <w:rsid w:val="00185C7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185C7B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1F756C"/>
    <w:rPr>
      <w:color w:val="954F72" w:themeColor="followedHyperlink"/>
      <w:u w:val="single"/>
    </w:rPr>
  </w:style>
  <w:style w:type="paragraph" w:customStyle="1" w:styleId="a">
    <w:name w:val="Маркерный список"/>
    <w:basedOn w:val="a5"/>
    <w:link w:val="af1"/>
    <w:qFormat/>
    <w:rsid w:val="00DB0815"/>
    <w:pPr>
      <w:numPr>
        <w:numId w:val="17"/>
      </w:numPr>
    </w:pPr>
    <w:rPr>
      <w:sz w:val="28"/>
      <w:szCs w:val="24"/>
    </w:rPr>
  </w:style>
  <w:style w:type="character" w:customStyle="1" w:styleId="a6">
    <w:name w:val="Абзац списка Знак"/>
    <w:basedOn w:val="a1"/>
    <w:link w:val="a5"/>
    <w:uiPriority w:val="34"/>
    <w:rsid w:val="00DB0815"/>
    <w:rPr>
      <w:sz w:val="24"/>
    </w:rPr>
  </w:style>
  <w:style w:type="character" w:customStyle="1" w:styleId="af1">
    <w:name w:val="Маркерный список Знак"/>
    <w:basedOn w:val="a6"/>
    <w:link w:val="a"/>
    <w:rsid w:val="00DB0815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syginIvan/Laba_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syg\Documents\&#1053;&#1072;&#1089;&#1090;&#1088;&#1072;&#1080;&#1074;&#1072;&#1077;&#1084;&#1099;&#1077;%20&#1096;&#1072;&#1073;&#1083;&#1086;&#1085;&#1099;%20Office\&#1064;&#1072;&#1073;&#1083;&#1086;&#1085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Шаблон1.dotx</Template>
  <TotalTime>611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Бусыгин</dc:creator>
  <cp:keywords/>
  <dc:description/>
  <cp:lastModifiedBy>Иван Бусыгин</cp:lastModifiedBy>
  <cp:revision>35</cp:revision>
  <cp:lastPrinted>2021-06-08T05:17:00Z</cp:lastPrinted>
  <dcterms:created xsi:type="dcterms:W3CDTF">2020-11-18T14:11:00Z</dcterms:created>
  <dcterms:modified xsi:type="dcterms:W3CDTF">2021-10-20T17:42:00Z</dcterms:modified>
</cp:coreProperties>
</file>