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F3E5" w14:textId="74635917" w:rsidR="00040881" w:rsidRDefault="009260C7" w:rsidP="003D08CD">
      <w:pPr>
        <w:rPr>
          <w:rStyle w:val="a8"/>
          <w:b w:val="0"/>
        </w:rPr>
      </w:pP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B8F608" wp14:editId="225DC157">
                <wp:simplePos x="0" y="0"/>
                <wp:positionH relativeFrom="margin">
                  <wp:posOffset>1962150</wp:posOffset>
                </wp:positionH>
                <wp:positionV relativeFrom="paragraph">
                  <wp:posOffset>9206865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4E8D" w14:textId="77777777" w:rsidR="008D79B7" w:rsidRPr="00A1435E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Санкт-Петербург</w:t>
                            </w:r>
                          </w:p>
                          <w:p w14:paraId="463E5E2D" w14:textId="71D9F5BF" w:rsidR="008D79B7" w:rsidRPr="00A1435E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202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1</w:t>
                            </w: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8F6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pt;margin-top:724.9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" filled="f" stroked="f">
                <v:textbox style="mso-fit-shape-to-text:t">
                  <w:txbxContent>
                    <w:p w14:paraId="4E5C4E8D" w14:textId="77777777" w:rsidR="008D79B7" w:rsidRPr="00A1435E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Санкт-Петербург</w:t>
                      </w:r>
                    </w:p>
                    <w:p w14:paraId="463E5E2D" w14:textId="71D9F5BF" w:rsidR="008D79B7" w:rsidRPr="00A1435E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202</w:t>
                      </w:r>
                      <w:r>
                        <w:rPr>
                          <w:rFonts w:ascii="Cambria Math" w:hAnsi="Cambria Math"/>
                          <w:sz w:val="40"/>
                        </w:rPr>
                        <w:t>1</w:t>
                      </w:r>
                      <w:r w:rsidRPr="00A1435E">
                        <w:rPr>
                          <w:rFonts w:ascii="Cambria Math" w:hAnsi="Cambria Math"/>
                          <w:sz w:val="40"/>
                        </w:rPr>
                        <w:t xml:space="preserve"> год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9F79F4" wp14:editId="2314821B">
                <wp:simplePos x="0" y="0"/>
                <wp:positionH relativeFrom="margin">
                  <wp:posOffset>353695</wp:posOffset>
                </wp:positionH>
                <wp:positionV relativeFrom="paragraph">
                  <wp:posOffset>4051300</wp:posOffset>
                </wp:positionV>
                <wp:extent cx="58496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654E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36142466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F79F4" id="_x0000_s1027" type="#_x0000_t202" style="position:absolute;left:0;text-align:left;margin-left:27.85pt;margin-top:319pt;width:460.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" filled="f" stroked="f">
                <v:textbox style="mso-fit-shape-to-text:t">
                  <w:txbxContent>
                    <w:p w14:paraId="2BAD654E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Системное и прикладное программное обеспечение.</w:t>
                      </w:r>
                    </w:p>
                    <w:p w14:paraId="36142466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8271ACD" wp14:editId="7857E528">
                <wp:simplePos x="0" y="0"/>
                <wp:positionH relativeFrom="margin">
                  <wp:posOffset>78740</wp:posOffset>
                </wp:positionH>
                <wp:positionV relativeFrom="paragraph">
                  <wp:posOffset>5720080</wp:posOffset>
                </wp:positionV>
                <wp:extent cx="6388735" cy="67619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735" cy="67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8F10F" w14:textId="3C7526DF" w:rsidR="008D79B7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Лабораторная работа №</w:t>
                            </w:r>
                            <w:r w:rsidR="0057381A">
                              <w:rPr>
                                <w:rFonts w:ascii="Cambria Math" w:hAnsi="Cambria Math"/>
                                <w:sz w:val="36"/>
                              </w:rPr>
                              <w:t>7</w:t>
                            </w: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  <w:p w14:paraId="64148B03" w14:textId="66F0D00F" w:rsidR="008D79B7" w:rsidRPr="0034017A" w:rsidRDefault="007B1449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 w:rsidRPr="007B1449">
                              <w:rPr>
                                <w:rFonts w:ascii="Cambria Math" w:hAnsi="Cambria Math"/>
                                <w:sz w:val="36"/>
                              </w:rPr>
                              <w:t>Синтез команд БЭВМ</w:t>
                            </w:r>
                            <w:r w:rsidR="008D79B7"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1ACD" id="_x0000_s1028" type="#_x0000_t202" style="position:absolute;left:0;text-align:left;margin-left:6.2pt;margin-top:450.4pt;width:503.05pt;height:5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" filled="f" stroked="f">
                <v:textbox>
                  <w:txbxContent>
                    <w:p w14:paraId="1A08F10F" w14:textId="3C7526DF" w:rsidR="008D79B7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Лабораторная работа №</w:t>
                      </w:r>
                      <w:r w:rsidR="0057381A">
                        <w:rPr>
                          <w:rFonts w:ascii="Cambria Math" w:hAnsi="Cambria Math"/>
                          <w:sz w:val="36"/>
                        </w:rPr>
                        <w:t>7</w:t>
                      </w:r>
                      <w:r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  <w:p w14:paraId="64148B03" w14:textId="66F0D00F" w:rsidR="008D79B7" w:rsidRPr="0034017A" w:rsidRDefault="007B1449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 w:rsidRPr="007B1449">
                        <w:rPr>
                          <w:rFonts w:ascii="Cambria Math" w:hAnsi="Cambria Math"/>
                          <w:sz w:val="36"/>
                        </w:rPr>
                        <w:t>Синтез команд БЭВМ</w:t>
                      </w:r>
                      <w:r w:rsidR="008D79B7"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7B8E60" wp14:editId="5EFF3A26">
                <wp:simplePos x="0" y="0"/>
                <wp:positionH relativeFrom="margin">
                  <wp:posOffset>353695</wp:posOffset>
                </wp:positionH>
                <wp:positionV relativeFrom="paragraph">
                  <wp:posOffset>45720</wp:posOffset>
                </wp:positionV>
                <wp:extent cx="5849620" cy="96139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72EC6" w14:textId="77777777" w:rsidR="008D79B7" w:rsidRPr="00D01DAF" w:rsidRDefault="008D79B7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2FA413E" w14:textId="77777777" w:rsidR="008D79B7" w:rsidRPr="00D01DAF" w:rsidRDefault="008D79B7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15A5B3CE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8E60" id="_x0000_s1029" type="#_x0000_t202" style="position:absolute;left:0;text-align:left;margin-left:27.85pt;margin-top:3.6pt;width:460.6pt;height:75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" filled="f" stroked="f">
                <v:textbox>
                  <w:txbxContent>
                    <w:p w14:paraId="5FE72EC6" w14:textId="77777777" w:rsidR="008D79B7" w:rsidRPr="00D01DAF" w:rsidRDefault="008D79B7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2FA413E" w14:textId="77777777" w:rsidR="008D79B7" w:rsidRPr="00D01DAF" w:rsidRDefault="008D79B7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«Национальный исследовательский университет ИТМО»</w:t>
                      </w:r>
                    </w:p>
                    <w:p w14:paraId="15A5B3CE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681FA" w14:textId="2E131BFA" w:rsidR="009260C7" w:rsidRDefault="0057381A">
      <w:pPr>
        <w:spacing w:after="120"/>
        <w:rPr>
          <w:rStyle w:val="a8"/>
          <w:b w:val="0"/>
        </w:rPr>
      </w:pPr>
      <w:r>
        <w:rPr>
          <w:bCs/>
          <w:noProof/>
        </w:rPr>
        <w:drawing>
          <wp:anchor distT="0" distB="0" distL="114300" distR="114300" simplePos="0" relativeHeight="251666432" behindDoc="1" locked="0" layoutInCell="1" allowOverlap="1" wp14:anchorId="09112ECA" wp14:editId="35461B1E">
            <wp:simplePos x="0" y="0"/>
            <wp:positionH relativeFrom="column">
              <wp:posOffset>944245</wp:posOffset>
            </wp:positionH>
            <wp:positionV relativeFrom="paragraph">
              <wp:posOffset>1694766</wp:posOffset>
            </wp:positionV>
            <wp:extent cx="4631904" cy="1953895"/>
            <wp:effectExtent l="0" t="0" r="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04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1DD"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347C0A" wp14:editId="6F5B033C">
                <wp:simplePos x="0" y="0"/>
                <wp:positionH relativeFrom="margin">
                  <wp:posOffset>168910</wp:posOffset>
                </wp:positionH>
                <wp:positionV relativeFrom="paragraph">
                  <wp:posOffset>6395085</wp:posOffset>
                </wp:positionV>
                <wp:extent cx="479425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7D72" w14:textId="77777777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Предмет: ОПД.</w:t>
                            </w:r>
                          </w:p>
                          <w:p w14:paraId="2A454DD7" w14:textId="1CA3D5ED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Преподаватель: </w:t>
                            </w:r>
                            <w:r w:rsidRPr="005F61DD">
                              <w:rPr>
                                <w:rFonts w:cstheme="minorHAnsi"/>
                                <w:sz w:val="36"/>
                              </w:rPr>
                              <w:t>Блохина Елена Николаевна</w:t>
                            </w:r>
                          </w:p>
                          <w:p w14:paraId="3FC7F943" w14:textId="77777777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Выполнил: Бусыгин Иван.</w:t>
                            </w:r>
                          </w:p>
                          <w:p w14:paraId="75B2561B" w14:textId="77777777" w:rsidR="008D79B7" w:rsidRPr="0056561D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Группа: </w:t>
                            </w:r>
                            <w:r>
                              <w:rPr>
                                <w:rFonts w:cstheme="minorHAnsi"/>
                                <w:sz w:val="36"/>
                                <w:lang w:val="en-US"/>
                              </w:rPr>
                              <w:t>P</w:t>
                            </w:r>
                            <w:r w:rsidRPr="0056561D">
                              <w:rPr>
                                <w:rFonts w:cstheme="minorHAnsi"/>
                                <w:sz w:val="36"/>
                              </w:rPr>
                              <w:t>3112.</w:t>
                            </w:r>
                          </w:p>
                          <w:p w14:paraId="559E30AF" w14:textId="1C4F378D" w:rsidR="008D79B7" w:rsidRPr="0056561D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Вариант: </w:t>
                            </w:r>
                            <w:r w:rsidR="0057381A" w:rsidRPr="0057381A">
                              <w:rPr>
                                <w:rFonts w:cstheme="minorHAnsi"/>
                                <w:sz w:val="36"/>
                              </w:rPr>
                              <w:t>621227</w:t>
                            </w:r>
                            <w:r>
                              <w:rPr>
                                <w:rFonts w:cstheme="minorHAnsi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47C0A" id="_x0000_s1030" type="#_x0000_t202" style="position:absolute;left:0;text-align:left;margin-left:13.3pt;margin-top:503.55pt;width:37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fKJwIAAAA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" filled="f" stroked="f">
                <v:textbox style="mso-fit-shape-to-text:t">
                  <w:txbxContent>
                    <w:p w14:paraId="4F5C7D72" w14:textId="77777777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Предмет: ОПД.</w:t>
                      </w:r>
                    </w:p>
                    <w:p w14:paraId="2A454DD7" w14:textId="1CA3D5ED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Преподаватель: </w:t>
                      </w:r>
                      <w:r w:rsidRPr="005F61DD">
                        <w:rPr>
                          <w:rFonts w:cstheme="minorHAnsi"/>
                          <w:sz w:val="36"/>
                        </w:rPr>
                        <w:t>Блохина Елена Николаевна</w:t>
                      </w:r>
                    </w:p>
                    <w:p w14:paraId="3FC7F943" w14:textId="77777777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Выполнил: Бусыгин Иван.</w:t>
                      </w:r>
                    </w:p>
                    <w:p w14:paraId="75B2561B" w14:textId="77777777" w:rsidR="008D79B7" w:rsidRPr="0056561D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Группа: </w:t>
                      </w:r>
                      <w:r>
                        <w:rPr>
                          <w:rFonts w:cstheme="minorHAnsi"/>
                          <w:sz w:val="36"/>
                          <w:lang w:val="en-US"/>
                        </w:rPr>
                        <w:t>P</w:t>
                      </w:r>
                      <w:r w:rsidRPr="0056561D">
                        <w:rPr>
                          <w:rFonts w:cstheme="minorHAnsi"/>
                          <w:sz w:val="36"/>
                        </w:rPr>
                        <w:t>3112.</w:t>
                      </w:r>
                    </w:p>
                    <w:p w14:paraId="559E30AF" w14:textId="1C4F378D" w:rsidR="008D79B7" w:rsidRPr="0056561D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Вариант: </w:t>
                      </w:r>
                      <w:r w:rsidR="0057381A" w:rsidRPr="0057381A">
                        <w:rPr>
                          <w:rFonts w:cstheme="minorHAnsi"/>
                          <w:sz w:val="36"/>
                        </w:rPr>
                        <w:t>621227</w:t>
                      </w:r>
                      <w:r>
                        <w:rPr>
                          <w:rFonts w:cstheme="minorHAnsi"/>
                          <w:sz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309" w:rsidRPr="009260C7">
        <w:rPr>
          <w:rStyle w:val="a8"/>
          <w:b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39EEA" wp14:editId="0D5398A7">
                <wp:simplePos x="0" y="0"/>
                <wp:positionH relativeFrom="margin">
                  <wp:posOffset>-29210</wp:posOffset>
                </wp:positionH>
                <wp:positionV relativeFrom="paragraph">
                  <wp:posOffset>729830</wp:posOffset>
                </wp:positionV>
                <wp:extent cx="66141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19D48" id="Прямая соединительная линия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57.45pt" to="518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260C7">
        <w:rPr>
          <w:rStyle w:val="a8"/>
          <w:b w:val="0"/>
        </w:rPr>
        <w:br w:type="page"/>
      </w:r>
    </w:p>
    <w:p w14:paraId="4BBE9A85" w14:textId="00C32134" w:rsidR="006C2AE2" w:rsidRPr="00783588" w:rsidRDefault="009260C7" w:rsidP="00894194">
      <w:pPr>
        <w:pStyle w:val="2"/>
        <w:spacing w:before="0" w:after="0"/>
        <w:rPr>
          <w:rStyle w:val="a8"/>
          <w:b w:val="0"/>
        </w:rPr>
      </w:pPr>
      <w:r w:rsidRPr="00783588">
        <w:rPr>
          <w:rStyle w:val="a8"/>
          <w:b w:val="0"/>
        </w:rPr>
        <w:lastRenderedPageBreak/>
        <w:t>Цель работы</w:t>
      </w:r>
      <w:r w:rsidR="006C2AE2" w:rsidRPr="00783588">
        <w:rPr>
          <w:rStyle w:val="a8"/>
          <w:b w:val="0"/>
        </w:rPr>
        <w:t>.</w:t>
      </w:r>
    </w:p>
    <w:p w14:paraId="4120B5DC" w14:textId="578E5934" w:rsidR="006C2AE2" w:rsidRPr="00783588" w:rsidRDefault="0057381A" w:rsidP="00E30B0A">
      <w:pPr>
        <w:rPr>
          <w:rStyle w:val="a8"/>
          <w:b w:val="0"/>
        </w:rPr>
      </w:pPr>
      <w:r>
        <w:t>П</w:t>
      </w:r>
      <w:r w:rsidRPr="0057381A">
        <w:t>рактическое освоение принципов микропрограммирования и</w:t>
      </w:r>
      <w:r>
        <w:t xml:space="preserve"> </w:t>
      </w:r>
      <w:r w:rsidRPr="0057381A">
        <w:t>разработки адресных и безадресных команд.</w:t>
      </w:r>
    </w:p>
    <w:p w14:paraId="49D22ED5" w14:textId="3ECDF53F" w:rsidR="00C71BD6" w:rsidRDefault="0057381A" w:rsidP="0057381A">
      <w:pPr>
        <w:ind w:left="-57"/>
      </w:pPr>
      <w:r>
        <w:rPr>
          <w:noProof/>
        </w:rPr>
        <w:drawing>
          <wp:inline distT="0" distB="0" distL="0" distR="0" wp14:anchorId="4D128FC3" wp14:editId="0D7279FF">
            <wp:extent cx="6682416" cy="2391507"/>
            <wp:effectExtent l="0" t="0" r="4445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636" cy="239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3F22" w14:textId="58E63784" w:rsidR="008361A8" w:rsidRDefault="008361A8" w:rsidP="008361A8">
      <w:pPr>
        <w:pStyle w:val="2"/>
      </w:pPr>
      <w:r w:rsidRPr="008361A8">
        <w:t>Изменения памяти микрокоманд</w:t>
      </w:r>
      <w:r>
        <w:t>.</w:t>
      </w:r>
    </w:p>
    <w:tbl>
      <w:tblPr>
        <w:tblW w:w="10281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559"/>
        <w:gridCol w:w="7739"/>
      </w:tblGrid>
      <w:tr w:rsidR="008361A8" w:rsidRPr="00BC0B15" w14:paraId="10D1EB3E" w14:textId="77777777" w:rsidTr="008D27FE">
        <w:trPr>
          <w:trHeight w:val="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D3A30D" w14:textId="77777777" w:rsidR="00BC0B15" w:rsidRPr="00BC0B15" w:rsidRDefault="00BC0B15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b/>
                <w:bCs/>
                <w:color w:val="000000"/>
                <w:sz w:val="22"/>
                <w:lang w:eastAsia="ru-RU"/>
              </w:rPr>
              <w:t>Адрес ячейки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30B95" w14:textId="77777777" w:rsidR="00BC0B15" w:rsidRPr="00BC0B15" w:rsidRDefault="00BC0B15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b/>
                <w:bCs/>
                <w:color w:val="000000"/>
                <w:sz w:val="22"/>
                <w:lang w:eastAsia="ru-RU"/>
              </w:rPr>
              <w:t>Новый код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800F26" w14:textId="77777777" w:rsidR="00BC0B15" w:rsidRPr="00BC0B15" w:rsidRDefault="00BC0B15" w:rsidP="008361A8">
            <w:pPr>
              <w:spacing w:after="0"/>
              <w:ind w:left="0"/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b/>
                <w:bCs/>
                <w:color w:val="000000"/>
                <w:sz w:val="22"/>
                <w:lang w:eastAsia="ru-RU"/>
              </w:rPr>
              <w:t>Действие/комментарий</w:t>
            </w:r>
          </w:p>
        </w:tc>
      </w:tr>
      <w:tr w:rsidR="008361A8" w:rsidRPr="00BC0B15" w14:paraId="439FB1D6" w14:textId="77777777" w:rsidTr="008D27FE">
        <w:trPr>
          <w:trHeight w:val="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  <w:hideMark/>
          </w:tcPr>
          <w:p w14:paraId="603A531B" w14:textId="77777777" w:rsidR="00BC0B15" w:rsidRPr="00BC0B15" w:rsidRDefault="00BC0B15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>3D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  <w:hideMark/>
          </w:tcPr>
          <w:p w14:paraId="38932BBE" w14:textId="2CF9F8D7" w:rsidR="00BC0B15" w:rsidRPr="00BC0B15" w:rsidRDefault="00BC0B15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>81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E1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>104002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  <w:hideMark/>
          </w:tcPr>
          <w:p w14:paraId="27AF4E1C" w14:textId="5C32AE52" w:rsidR="00B664D0" w:rsidRPr="00077221" w:rsidRDefault="00BC0B15" w:rsidP="008361A8">
            <w:pPr>
              <w:spacing w:after="0" w:line="240" w:lineRule="atLeast"/>
              <w:ind w:left="0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if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CR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(12) = 1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then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GOTO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E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1</w:t>
            </w:r>
          </w:p>
          <w:p w14:paraId="0101F84F" w14:textId="1F567880" w:rsidR="00BC0B15" w:rsidRPr="00BC0B15" w:rsidRDefault="00BC0B15" w:rsidP="008361A8">
            <w:pPr>
              <w:spacing w:after="0" w:line="240" w:lineRule="atLeast"/>
              <w:ind w:left="0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>Команда 9ХХХ теперь обрабатывается микрокомандой с адресом @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E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1.</w:t>
            </w:r>
          </w:p>
        </w:tc>
      </w:tr>
      <w:tr w:rsidR="00655E84" w:rsidRPr="00BC0B15" w14:paraId="1A045B87" w14:textId="77777777" w:rsidTr="008D27FE">
        <w:trPr>
          <w:trHeight w:val="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485D5" w14:textId="6644639C" w:rsidR="00655E84" w:rsidRPr="00077221" w:rsidRDefault="00655E84" w:rsidP="008361A8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 w:val="22"/>
                <w:lang w:val="en-US"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E0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F0D87" w14:textId="7416AE3E" w:rsidR="00655E84" w:rsidRPr="00077221" w:rsidRDefault="0000785E" w:rsidP="008361A8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80C4101040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AC15A" w14:textId="77777777" w:rsidR="00655E84" w:rsidRPr="00077221" w:rsidRDefault="0000785E" w:rsidP="008361A8">
            <w:pPr>
              <w:spacing w:after="0" w:line="240" w:lineRule="atLeast"/>
              <w:ind w:left="0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GOTO</w:t>
            </w: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INT</w:t>
            </w: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@ </w:t>
            </w: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C</w:t>
            </w: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4</w:t>
            </w:r>
          </w:p>
          <w:p w14:paraId="10D6C305" w14:textId="288DC767" w:rsidR="0000785E" w:rsidRPr="00077221" w:rsidRDefault="0000785E" w:rsidP="008361A8">
            <w:pPr>
              <w:spacing w:after="0" w:line="240" w:lineRule="atLeast"/>
              <w:ind w:left="0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Прочие необрабатываемые команды пусть ведут себя, как </w:t>
            </w: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NOP</w:t>
            </w: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.</w:t>
            </w:r>
          </w:p>
        </w:tc>
      </w:tr>
      <w:tr w:rsidR="00BC0B15" w:rsidRPr="00BC0B15" w14:paraId="30F599D2" w14:textId="77777777" w:rsidTr="008D27FE">
        <w:trPr>
          <w:trHeight w:val="20"/>
        </w:trPr>
        <w:tc>
          <w:tcPr>
            <w:tcW w:w="10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762EFD" w14:textId="3F0FC6E5" w:rsidR="00BC0B15" w:rsidRPr="00BC0B15" w:rsidRDefault="00BC0B15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BC0B15">
              <w:rPr>
                <w:rFonts w:eastAsia="Times New Roman" w:cstheme="minorHAnsi"/>
                <w:b/>
                <w:bCs/>
                <w:color w:val="000000"/>
                <w:sz w:val="22"/>
                <w:lang w:eastAsia="ru-RU"/>
              </w:rPr>
              <w:t xml:space="preserve">Цикл исполнения команды </w:t>
            </w:r>
            <w:r w:rsidRPr="00BC0B15">
              <w:rPr>
                <w:rFonts w:eastAsia="Times New Roman" w:cstheme="minorHAnsi"/>
                <w:b/>
                <w:bCs/>
                <w:color w:val="000000"/>
                <w:sz w:val="22"/>
                <w:lang w:val="en-US" w:eastAsia="ru-RU"/>
              </w:rPr>
              <w:t>ADDH</w:t>
            </w:r>
            <w:r w:rsidR="008361A8" w:rsidRPr="00077221">
              <w:rPr>
                <w:rFonts w:eastAsia="Times New Roman" w:cstheme="minorHAnsi"/>
                <w:b/>
                <w:bCs/>
                <w:color w:val="000000"/>
                <w:sz w:val="22"/>
                <w:lang w:val="en-US" w:eastAsia="ru-RU"/>
              </w:rPr>
              <w:t>.</w:t>
            </w:r>
          </w:p>
        </w:tc>
      </w:tr>
      <w:tr w:rsidR="008361A8" w:rsidRPr="00BC0B15" w14:paraId="09A10662" w14:textId="77777777" w:rsidTr="008D27FE">
        <w:trPr>
          <w:trHeight w:val="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1AD512" w14:textId="28F8DFC3" w:rsidR="00BC0B15" w:rsidRPr="00BC0B15" w:rsidRDefault="008361A8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E1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6CEDD3" w14:textId="7F840A0F" w:rsidR="00BC0B15" w:rsidRPr="00BC0B15" w:rsidRDefault="0091097F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91097F">
              <w:rPr>
                <w:rFonts w:eastAsia="Times New Roman" w:cstheme="minorHAnsi"/>
                <w:color w:val="000000"/>
                <w:sz w:val="22"/>
                <w:lang w:eastAsia="ru-RU"/>
              </w:rPr>
              <w:t>0001008001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71538" w14:textId="3E5BF749" w:rsidR="00B664D0" w:rsidRPr="00077221" w:rsidRDefault="00BC0B15" w:rsidP="008361A8">
            <w:pPr>
              <w:spacing w:after="0"/>
              <w:ind w:left="0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DR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→ 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COM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>(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HTOH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) 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→ 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DR</w:t>
            </w:r>
          </w:p>
          <w:p w14:paraId="6EECB322" w14:textId="5F9FA28A" w:rsidR="00BC0B15" w:rsidRPr="00BC0B15" w:rsidRDefault="00BC0B15" w:rsidP="008361A8">
            <w:pPr>
              <w:spacing w:after="0"/>
              <w:ind w:left="0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Сохранение только старшего байта в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DR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.</w:t>
            </w:r>
          </w:p>
        </w:tc>
      </w:tr>
      <w:tr w:rsidR="008361A8" w:rsidRPr="00BC0B15" w14:paraId="2982E377" w14:textId="77777777" w:rsidTr="008D27FE">
        <w:trPr>
          <w:trHeight w:val="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E87CA" w14:textId="27632727" w:rsidR="00BC0B15" w:rsidRPr="00BC0B15" w:rsidRDefault="008361A8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E2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C0DF9" w14:textId="77777777" w:rsidR="00BC0B15" w:rsidRPr="00BC0B15" w:rsidRDefault="00BC0B15" w:rsidP="008361A8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>0010E09011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A4C2F" w14:textId="6241764E" w:rsidR="00B664D0" w:rsidRPr="00077221" w:rsidRDefault="00BC0B15" w:rsidP="008361A8">
            <w:pPr>
              <w:spacing w:after="0"/>
              <w:ind w:left="0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AC + DR 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→ 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AC</w:t>
            </w:r>
          </w:p>
          <w:p w14:paraId="2B20EF23" w14:textId="16268A98" w:rsidR="00BC0B15" w:rsidRPr="00BC0B15" w:rsidRDefault="00BC0B15" w:rsidP="008361A8">
            <w:pPr>
              <w:spacing w:after="0"/>
              <w:ind w:left="0"/>
              <w:rPr>
                <w:rFonts w:eastAsia="Times New Roman" w:cstheme="minorHAnsi"/>
                <w:sz w:val="22"/>
                <w:lang w:eastAsia="ru-RU"/>
              </w:rPr>
            </w:pP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Сложение и запись результата в регистр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AC</w:t>
            </w:r>
            <w:r w:rsidRPr="00BC0B15">
              <w:rPr>
                <w:rFonts w:eastAsia="Times New Roman" w:cstheme="minorHAnsi"/>
                <w:color w:val="000000"/>
                <w:sz w:val="22"/>
                <w:lang w:eastAsia="ru-RU"/>
              </w:rPr>
              <w:t xml:space="preserve"> с установкой флагов </w:t>
            </w:r>
            <w:r w:rsidRPr="00BC0B15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NZVC</w:t>
            </w:r>
            <w:r w:rsidR="008361A8"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.</w:t>
            </w:r>
          </w:p>
        </w:tc>
      </w:tr>
      <w:tr w:rsidR="0080385F" w:rsidRPr="00BC0B15" w14:paraId="70A9E550" w14:textId="77777777" w:rsidTr="008D27FE">
        <w:trPr>
          <w:trHeight w:val="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856BF" w14:textId="03DCCF57" w:rsidR="0080385F" w:rsidRPr="00077221" w:rsidRDefault="0080385F" w:rsidP="008361A8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 w:val="22"/>
                <w:lang w:val="en-US"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val="en-US" w:eastAsia="ru-RU"/>
              </w:rPr>
              <w:t>E3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4B32E" w14:textId="64EF75C1" w:rsidR="0080385F" w:rsidRPr="00077221" w:rsidRDefault="0080385F" w:rsidP="008361A8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80C4101040</w:t>
            </w:r>
          </w:p>
        </w:tc>
        <w:tc>
          <w:tcPr>
            <w:tcW w:w="7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5478F" w14:textId="77777777" w:rsidR="0080385F" w:rsidRPr="00077221" w:rsidRDefault="0080385F" w:rsidP="008361A8">
            <w:pPr>
              <w:spacing w:after="0"/>
              <w:ind w:left="0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GOTO INT @ C4</w:t>
            </w:r>
          </w:p>
          <w:p w14:paraId="128AC4BB" w14:textId="0E7F20A9" w:rsidR="0080385F" w:rsidRPr="00077221" w:rsidRDefault="0080385F" w:rsidP="008361A8">
            <w:pPr>
              <w:spacing w:after="0"/>
              <w:ind w:left="0"/>
              <w:rPr>
                <w:rFonts w:eastAsia="Times New Roman" w:cstheme="minorHAnsi"/>
                <w:color w:val="000000"/>
                <w:sz w:val="22"/>
                <w:lang w:eastAsia="ru-RU"/>
              </w:rPr>
            </w:pPr>
            <w:r w:rsidRPr="00077221">
              <w:rPr>
                <w:rFonts w:eastAsia="Times New Roman" w:cstheme="minorHAnsi"/>
                <w:color w:val="000000"/>
                <w:sz w:val="22"/>
                <w:lang w:eastAsia="ru-RU"/>
              </w:rPr>
              <w:t>Переход к циклу прерывания.</w:t>
            </w:r>
          </w:p>
        </w:tc>
      </w:tr>
    </w:tbl>
    <w:p w14:paraId="24D19973" w14:textId="77777777" w:rsidR="00E973C3" w:rsidRDefault="00E973C3">
      <w:pPr>
        <w:spacing w:after="120"/>
        <w:rPr>
          <w:rFonts w:eastAsiaTheme="majorEastAsia" w:cstheme="majorBidi"/>
          <w:color w:val="000000" w:themeColor="text1"/>
          <w:sz w:val="28"/>
          <w:szCs w:val="26"/>
        </w:rPr>
      </w:pPr>
      <w:r>
        <w:br w:type="page"/>
      </w:r>
    </w:p>
    <w:p w14:paraId="0A046F38" w14:textId="7DA45804" w:rsidR="00BC0B15" w:rsidRPr="00C71BD6" w:rsidRDefault="008361A8" w:rsidP="00E973C3">
      <w:pPr>
        <w:pStyle w:val="2"/>
        <w:spacing w:before="0"/>
      </w:pPr>
      <w:r w:rsidRPr="008361A8">
        <w:lastRenderedPageBreak/>
        <w:t>Таблица трассировки микрокоманд.</w:t>
      </w:r>
    </w:p>
    <w:tbl>
      <w:tblPr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99"/>
        <w:gridCol w:w="1706"/>
        <w:gridCol w:w="891"/>
        <w:gridCol w:w="891"/>
        <w:gridCol w:w="891"/>
        <w:gridCol w:w="891"/>
        <w:gridCol w:w="891"/>
        <w:gridCol w:w="891"/>
        <w:gridCol w:w="891"/>
        <w:gridCol w:w="1134"/>
      </w:tblGrid>
      <w:tr w:rsidR="00064E61" w:rsidRPr="00B55A89" w14:paraId="0B270B59" w14:textId="77777777" w:rsidTr="000565FD">
        <w:trPr>
          <w:jc w:val="center"/>
        </w:trPr>
        <w:tc>
          <w:tcPr>
            <w:tcW w:w="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5517D26" w14:textId="755B7DA6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>
              <w:rPr>
                <w:rFonts w:eastAsia="Times New Roman" w:cstheme="minorHAnsi"/>
                <w:sz w:val="22"/>
                <w:lang w:eastAsia="ru-RU"/>
              </w:rPr>
              <w:t>Адрес</w:t>
            </w:r>
          </w:p>
        </w:tc>
        <w:tc>
          <w:tcPr>
            <w:tcW w:w="907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23AF71D" w14:textId="54712F0B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Содержимое памяти и регистров процессора после выборки и исполнения микрокоманды</w:t>
            </w:r>
            <w:r>
              <w:rPr>
                <w:rFonts w:eastAsia="Times New Roman" w:cstheme="minorHAnsi"/>
                <w:color w:val="000000"/>
                <w:sz w:val="22"/>
                <w:lang w:eastAsia="ru-RU"/>
              </w:rPr>
              <w:t>.</w:t>
            </w:r>
          </w:p>
        </w:tc>
      </w:tr>
      <w:tr w:rsidR="00064E61" w:rsidRPr="00B55A89" w14:paraId="17CF2DD7" w14:textId="77777777" w:rsidTr="000565FD">
        <w:trPr>
          <w:jc w:val="center"/>
        </w:trPr>
        <w:tc>
          <w:tcPr>
            <w:tcW w:w="6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3EB19D0" w14:textId="77777777" w:rsidR="00064E61" w:rsidRPr="00B55A89" w:rsidRDefault="00064E61" w:rsidP="000565FD">
            <w:pPr>
              <w:spacing w:after="0" w:line="256" w:lineRule="auto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D4A4184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MR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4C02FA8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C072B5A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A16C49C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6814EE5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9BC5FD6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5AB57ADE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F378696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03336EF" w14:textId="777777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B55A89">
              <w:rPr>
                <w:rFonts w:eastAsia="Times New Roman" w:cstheme="minorHAnsi"/>
                <w:color w:val="000000"/>
                <w:sz w:val="22"/>
                <w:lang w:eastAsia="ru-RU"/>
              </w:rPr>
              <w:t>МР (СчМК)</w:t>
            </w:r>
          </w:p>
        </w:tc>
      </w:tr>
      <w:tr w:rsidR="00064E61" w:rsidRPr="00B55A89" w14:paraId="1B24660D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E61BB" w14:textId="4964AE0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8077E" w14:textId="6A470939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00A0009004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44E54" w14:textId="39A2EC1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BFA2D" w14:textId="06AC13DB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AEF2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985FC" w14:textId="2F2FB5B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5F547" w14:textId="168FA8A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F91BE" w14:textId="4104CA0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6DD8B" w14:textId="267ECFE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E0E30" w14:textId="5C3A1E9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32878" w14:textId="13C875E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</w:t>
            </w:r>
          </w:p>
        </w:tc>
      </w:tr>
      <w:tr w:rsidR="00064E61" w:rsidRPr="00B55A89" w14:paraId="1F39F917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BCE1F" w14:textId="4450688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F6D73" w14:textId="215DF4BC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0104009420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6CE15" w14:textId="2889F7A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60728" w14:textId="72A4ABE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AEF2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D6997" w14:textId="1B03E66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89A73" w14:textId="7C4CCF4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A0A64" w14:textId="630EDE29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D6548" w14:textId="2815D249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37BE3" w14:textId="3C0114F3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46957" w14:textId="217D8F2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</w:t>
            </w:r>
          </w:p>
        </w:tc>
      </w:tr>
      <w:tr w:rsidR="00064E61" w:rsidRPr="00B55A89" w14:paraId="6EE33429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5A09B" w14:textId="44C532F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0517" w14:textId="67E614F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0002009001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338B2" w14:textId="2705E94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F0C0" w14:textId="2382F58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5ABC6" w14:textId="3FCAC81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BA358" w14:textId="3921E9BC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64DB2" w14:textId="49E4420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F80A1" w14:textId="2C1FCE16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6798" w14:textId="26BC75E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11A85" w14:textId="3CCCBF5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</w:t>
            </w:r>
          </w:p>
        </w:tc>
      </w:tr>
      <w:tr w:rsidR="00064E61" w:rsidRPr="00B55A89" w14:paraId="664E1E00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4EC8D" w14:textId="40FCA84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3A72D" w14:textId="00993AB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8109804002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14DE7" w14:textId="5CB30F8C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E3EC" w14:textId="2BB3D036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1D888" w14:textId="4BF3D18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CC6BA" w14:textId="1F554186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0A7EF" w14:textId="5FA9696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757EA" w14:textId="33C31AB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4688D" w14:textId="63861D5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BBA12" w14:textId="7C5629D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</w:t>
            </w:r>
          </w:p>
        </w:tc>
      </w:tr>
      <w:tr w:rsidR="00064E61" w:rsidRPr="00B55A89" w14:paraId="01528EB4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1E18E" w14:textId="60206BD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6F295" w14:textId="17AF468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800C404002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50A7B" w14:textId="34C583B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C0246" w14:textId="1A2D293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00EF2" w14:textId="67F4F75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39C0" w14:textId="37C18B1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63A71" w14:textId="38B8078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CC3AB" w14:textId="0C3B6CD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B1698" w14:textId="44EDDF2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E83C9" w14:textId="6518423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</w:t>
            </w:r>
          </w:p>
        </w:tc>
      </w:tr>
      <w:tr w:rsidR="00064E61" w:rsidRPr="00B55A89" w14:paraId="19132618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92E99" w14:textId="7C4F8D2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D834E" w14:textId="46DFAC4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8024084002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31B41" w14:textId="6C6A8BD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024D9" w14:textId="5091F67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24976" w14:textId="19F0067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90949" w14:textId="608CC50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6120F" w14:textId="19BBA4E5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F8970" w14:textId="0DED0D4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86C2C" w14:textId="1ECF597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AAFB3" w14:textId="3054D0D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</w:t>
            </w:r>
          </w:p>
        </w:tc>
      </w:tr>
      <w:tr w:rsidR="00064E61" w:rsidRPr="00B55A89" w14:paraId="47D5B30C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925D0" w14:textId="6A773B8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C4DCB" w14:textId="67E5D755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0020011002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1252E" w14:textId="717A715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F35CA" w14:textId="451B9895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4FA9" w14:textId="39EE53B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FF8F5" w14:textId="3E6239D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EC4DE" w14:textId="088D58C9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347C6" w14:textId="0C288EB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54994" w14:textId="3D6AAA7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473A7" w14:textId="62E3883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</w:t>
            </w:r>
          </w:p>
        </w:tc>
      </w:tr>
      <w:tr w:rsidR="00064E61" w:rsidRPr="00B55A89" w14:paraId="3BF5567D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2A3FB" w14:textId="4E1C5C0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9BF1B" w14:textId="09DDFF4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811C044002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55071" w14:textId="5527B46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229D7" w14:textId="05AF754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BEBED" w14:textId="16207FF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6E698" w14:textId="225D763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94D07" w14:textId="353902F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CF077" w14:textId="67105AA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1E6C9" w14:textId="44BD2B8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F9A0B" w14:textId="4271B06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</w:tr>
      <w:tr w:rsidR="00064E61" w:rsidRPr="00B55A89" w14:paraId="622D6F5D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3BF9E" w14:textId="41EDFBB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AF1CF" w14:textId="1B5EF64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8120024002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B4AC5" w14:textId="63C400B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626BD" w14:textId="2582AB79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8D9FB" w14:textId="0F4C585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F4A4D" w14:textId="7C27DD8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236D3" w14:textId="2E5259D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E2819" w14:textId="10B13B9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53334" w14:textId="14E26826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A2FEE" w14:textId="526C5C8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064E61" w:rsidRPr="00B55A89" w14:paraId="60A91248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1B94" w14:textId="27BB442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CB99B" w14:textId="4069E31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8023014002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95C07" w14:textId="5D5A19DB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A4628" w14:textId="39535A36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24C72" w14:textId="3CD9EE6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B51B6" w14:textId="668C070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A719C" w14:textId="4D94237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54AE2" w14:textId="6830086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69872" w14:textId="4510195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306CE" w14:textId="2ED4888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</w:tr>
      <w:tr w:rsidR="00064E61" w:rsidRPr="00B55A89" w14:paraId="4D127DFF" w14:textId="77777777" w:rsidTr="000565FD">
        <w:trPr>
          <w:trHeight w:val="315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F4153" w14:textId="31D4710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9FFF2" w14:textId="558E8F9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0001009024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CA4E1" w14:textId="61CBEE1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38215" w14:textId="2002752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23C04" w14:textId="518FF8A3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53DDF" w14:textId="5BDDF26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3545F" w14:textId="428ABF93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C1D7" w14:textId="52BED455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11C5D" w14:textId="4882FA53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9EBA8" w14:textId="59284D65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064E61" w:rsidRPr="00B55A89" w14:paraId="4433F584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8840A" w14:textId="53C34AF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E5CC1" w14:textId="78C8E7BC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8026804002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9523F" w14:textId="13AF403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BF012" w14:textId="4639810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5B089" w14:textId="2CD8CEA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27B57" w14:textId="70DF2B0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2B750" w14:textId="1B9F4429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F3188" w14:textId="3E078CE6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C1476" w14:textId="3D029D33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9B57A" w14:textId="71B02FE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</w:tr>
      <w:tr w:rsidR="00064E61" w:rsidRPr="00B55A89" w14:paraId="0094403E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EADE2" w14:textId="0601D2D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18448" w14:textId="41F6811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814A404002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C7515" w14:textId="51F34E6B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37D09" w14:textId="699C869B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08960" w14:textId="490FA56C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3102D" w14:textId="4916FC0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06231" w14:textId="09DDF68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3D574" w14:textId="019A18A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0B34F" w14:textId="5DB8C77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BB464" w14:textId="06117FE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b/>
                <w:bCs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</w:tr>
      <w:tr w:rsidR="00064E61" w:rsidRPr="00B55A89" w14:paraId="6A5EACDE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12AD1" w14:textId="5FE35B63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478C7" w14:textId="18C8F7C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0080009001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A6254" w14:textId="0F19C399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7D783" w14:textId="21480465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361FB" w14:textId="6136457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2A629" w14:textId="7737585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D53C7" w14:textId="4D353D9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3CDD1" w14:textId="4E69BD5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B7A34" w14:textId="47F1EDC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C0E55" w14:textId="6358CA9D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b/>
                <w:bCs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064E61" w:rsidRPr="00B55A89" w14:paraId="1BB153D9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AA042" w14:textId="22D9AD67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2D521" w14:textId="4606F283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0100000000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6FB99" w14:textId="6F8F7E0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5812A" w14:textId="378105A1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8E686" w14:textId="00A2D53B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07A59" w14:textId="47F20BCC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26FBD" w14:textId="524B9CAA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58379" w14:textId="7E89241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17C51" w14:textId="7E4AC0FB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B1495" w14:textId="15FE8A9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b/>
                <w:bCs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064E61" w:rsidRPr="00B55A89" w14:paraId="3F6668EE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A7CC0" w14:textId="4EA727D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0D88C" w14:textId="1B1FAFB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813C804002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4401" w14:textId="5603EAE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5F119" w14:textId="34A32CEF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F3B94" w14:textId="5578901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D5B08" w14:textId="12FA9B44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A1993" w14:textId="67558A0E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3E3CF" w14:textId="698C77A0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75A02" w14:textId="4EA681C2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4E873" w14:textId="219E5FB8" w:rsidR="00064E61" w:rsidRPr="00B55A89" w:rsidRDefault="00064E61" w:rsidP="000565FD">
            <w:pPr>
              <w:spacing w:after="0"/>
              <w:ind w:left="0"/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3C</w:t>
            </w:r>
          </w:p>
        </w:tc>
      </w:tr>
      <w:tr w:rsidR="00064E61" w:rsidRPr="00B55A89" w14:paraId="553E7DC0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25FC" w14:textId="596B134D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3C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FE3AE" w14:textId="7BD06808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8143204002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E475A" w14:textId="0533ECCD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440EB" w14:textId="34102B8C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B643E" w14:textId="6B6360BD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7571" w14:textId="5E832C6B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33E80" w14:textId="694BE527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19528" w14:textId="1FA2F2AB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40582" w14:textId="49445A5E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2E3C" w14:textId="5E4BB697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3D</w:t>
            </w:r>
          </w:p>
        </w:tc>
      </w:tr>
      <w:tr w:rsidR="00064E61" w:rsidRPr="00B55A89" w14:paraId="4C164282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BFB18" w14:textId="0D0260D4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3D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C72CD" w14:textId="2F495233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81E1104002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D0D52" w14:textId="2AE3364F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EBC3" w14:textId="69A74EFC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5841C" w14:textId="528E1507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A1226" w14:textId="2FC99492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6E58A" w14:textId="63557583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0BFA5" w14:textId="6089FF93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4CE9F" w14:textId="291E9434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76DA7" w14:textId="152854A7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064E61" w:rsidRPr="00B55A89" w14:paraId="4536640A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4753E" w14:textId="52A8ABF9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A8E2" w14:textId="2BDA4F38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0001008001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5CC62" w14:textId="711DD010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E7CC1" w14:textId="1FC3E2E9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4D7F2" w14:textId="38E4CA1B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44F8" w14:textId="3C2A2FE5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BA0DC" w14:textId="397C45F9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6C553" w14:textId="6F953CDE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D0434" w14:textId="4B4D0191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70CE3" w14:textId="6441E753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E2</w:t>
            </w:r>
          </w:p>
        </w:tc>
      </w:tr>
      <w:tr w:rsidR="00064E61" w:rsidRPr="00B55A89" w14:paraId="6B540616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7E2B" w14:textId="117A666B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2EE9" w14:textId="1FB7C40E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0010E09011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571B7" w14:textId="67E914DD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867D9" w14:textId="73D262EF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4DF1A" w14:textId="692A664E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FB82C" w14:textId="1AA3A55D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92DA7" w14:textId="130BB143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25F3" w14:textId="429C0DF6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1C3A7" w14:textId="77D0802A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BB88F" w14:textId="14D1B762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E3</w:t>
            </w:r>
          </w:p>
        </w:tc>
      </w:tr>
      <w:tr w:rsidR="00064E61" w:rsidRPr="00B55A89" w14:paraId="7A38122C" w14:textId="77777777" w:rsidTr="000565FD">
        <w:trPr>
          <w:trHeight w:val="300"/>
          <w:jc w:val="center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AD562" w14:textId="541E2DA6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8F203" w14:textId="24CA2953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80C4101040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915A8" w14:textId="7AA01DD4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0D38E" w14:textId="6BA5558F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9EED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0BC70" w14:textId="40D03F6B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9E3F7" w14:textId="101DB814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B34F3" w14:textId="5F2B8053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FFED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2D4A" w14:textId="22E6DEAC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2FA6" w14:textId="0DF94341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1BCE2" w14:textId="2E95D521" w:rsidR="00064E61" w:rsidRPr="00064E61" w:rsidRDefault="00064E61" w:rsidP="000565FD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64E6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</w:tr>
    </w:tbl>
    <w:p w14:paraId="0FE3FD58" w14:textId="3F8EC487" w:rsidR="00077221" w:rsidRDefault="00E973C3" w:rsidP="00E973C3">
      <w:pPr>
        <w:pStyle w:val="2"/>
        <w:spacing w:before="240" w:after="80"/>
        <w:sectPr w:rsidR="00077221" w:rsidSect="00196DBE">
          <w:type w:val="continuous"/>
          <w:pgSz w:w="11906" w:h="16838"/>
          <w:pgMar w:top="737" w:right="794" w:bottom="737" w:left="794" w:header="709" w:footer="709" w:gutter="0"/>
          <w:cols w:space="708"/>
          <w:docGrid w:linePitch="360"/>
        </w:sectPr>
      </w:pPr>
      <w:r>
        <w:t>Код программы на языке Ассемблера.</w:t>
      </w:r>
    </w:p>
    <w:p w14:paraId="38C422C6" w14:textId="71637748" w:rsidR="00077221" w:rsidRPr="00077221" w:rsidRDefault="00077221" w:rsidP="00E973C3">
      <w:pPr>
        <w:spacing w:after="20"/>
        <w:rPr>
          <w:lang w:val="en-US"/>
        </w:rPr>
      </w:pPr>
      <w:r>
        <w:tab/>
      </w:r>
      <w:r>
        <w:tab/>
      </w:r>
      <w:r w:rsidRPr="00077221">
        <w:rPr>
          <w:lang w:val="en-US"/>
        </w:rPr>
        <w:t>ORG 0x10</w:t>
      </w:r>
    </w:p>
    <w:p w14:paraId="5776C76A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RES1:</w:t>
      </w:r>
      <w:r w:rsidRPr="00077221">
        <w:rPr>
          <w:lang w:val="en-US"/>
        </w:rPr>
        <w:tab/>
        <w:t>WORD 0</w:t>
      </w:r>
    </w:p>
    <w:p w14:paraId="02CD2446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RES2:</w:t>
      </w:r>
      <w:r w:rsidRPr="00077221">
        <w:rPr>
          <w:lang w:val="en-US"/>
        </w:rPr>
        <w:tab/>
        <w:t>WORD 0</w:t>
      </w:r>
    </w:p>
    <w:p w14:paraId="12F54116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RES3:</w:t>
      </w:r>
      <w:r w:rsidRPr="00077221">
        <w:rPr>
          <w:lang w:val="en-US"/>
        </w:rPr>
        <w:tab/>
        <w:t>WORD 0</w:t>
      </w:r>
    </w:p>
    <w:p w14:paraId="65CEB08D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RES4:</w:t>
      </w:r>
      <w:r w:rsidRPr="00077221">
        <w:rPr>
          <w:lang w:val="en-US"/>
        </w:rPr>
        <w:tab/>
        <w:t>WORD 0</w:t>
      </w:r>
    </w:p>
    <w:p w14:paraId="4557ED9C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RES:</w:t>
      </w:r>
      <w:r w:rsidRPr="00077221">
        <w:rPr>
          <w:lang w:val="en-US"/>
        </w:rPr>
        <w:tab/>
        <w:t>WORD 0</w:t>
      </w:r>
    </w:p>
    <w:p w14:paraId="59435216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X1:</w:t>
      </w:r>
      <w:r w:rsidRPr="00077221">
        <w:rPr>
          <w:lang w:val="en-US"/>
        </w:rPr>
        <w:tab/>
      </w:r>
      <w:r w:rsidRPr="00077221">
        <w:rPr>
          <w:lang w:val="en-US"/>
        </w:rPr>
        <w:tab/>
        <w:t>WORD 0x0126</w:t>
      </w:r>
    </w:p>
    <w:p w14:paraId="06B0FCB9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X2:</w:t>
      </w:r>
      <w:r w:rsidRPr="00077221">
        <w:rPr>
          <w:lang w:val="en-US"/>
        </w:rPr>
        <w:tab/>
      </w:r>
      <w:r w:rsidRPr="00077221">
        <w:rPr>
          <w:lang w:val="en-US"/>
        </w:rPr>
        <w:tab/>
        <w:t>WORD 0x2361</w:t>
      </w:r>
    </w:p>
    <w:p w14:paraId="4EDBF9CE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X3:</w:t>
      </w:r>
      <w:r w:rsidRPr="00077221">
        <w:rPr>
          <w:lang w:val="en-US"/>
        </w:rPr>
        <w:tab/>
      </w:r>
      <w:r w:rsidRPr="00077221">
        <w:rPr>
          <w:lang w:val="en-US"/>
        </w:rPr>
        <w:tab/>
        <w:t>WORD 0xEC9E</w:t>
      </w:r>
    </w:p>
    <w:p w14:paraId="680B414E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X4:</w:t>
      </w:r>
      <w:r w:rsidRPr="00077221">
        <w:rPr>
          <w:lang w:val="en-US"/>
        </w:rPr>
        <w:tab/>
      </w:r>
      <w:r w:rsidRPr="00077221">
        <w:rPr>
          <w:lang w:val="en-US"/>
        </w:rPr>
        <w:tab/>
        <w:t>WORD 0x6546</w:t>
      </w:r>
    </w:p>
    <w:p w14:paraId="12D535A4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ANS1:</w:t>
      </w:r>
      <w:r w:rsidRPr="00077221">
        <w:rPr>
          <w:lang w:val="en-US"/>
        </w:rPr>
        <w:tab/>
        <w:t>WORD 0x2426</w:t>
      </w:r>
    </w:p>
    <w:p w14:paraId="18778210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ANS2:</w:t>
      </w:r>
      <w:r w:rsidRPr="00077221">
        <w:rPr>
          <w:lang w:val="en-US"/>
        </w:rPr>
        <w:tab/>
        <w:t>WORD 0x0F61</w:t>
      </w:r>
    </w:p>
    <w:p w14:paraId="3BC55D1B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ANS3:</w:t>
      </w:r>
      <w:r w:rsidRPr="00077221">
        <w:rPr>
          <w:lang w:val="en-US"/>
        </w:rPr>
        <w:tab/>
        <w:t>WORD 0x8861</w:t>
      </w:r>
    </w:p>
    <w:p w14:paraId="1D919E9E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TEST1:</w:t>
      </w:r>
      <w:r w:rsidRPr="00077221">
        <w:rPr>
          <w:lang w:val="en-US"/>
        </w:rPr>
        <w:tab/>
        <w:t>LD X1</w:t>
      </w:r>
    </w:p>
    <w:p w14:paraId="767EC3A6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ADDH X2</w:t>
      </w:r>
    </w:p>
    <w:p w14:paraId="7824B69B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BMI TEST2</w:t>
      </w:r>
    </w:p>
    <w:p w14:paraId="337E4987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CMP ANS1</w:t>
      </w:r>
    </w:p>
    <w:p w14:paraId="0ED78535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BNE TEST2</w:t>
      </w:r>
    </w:p>
    <w:p w14:paraId="7D1DE877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#1</w:t>
      </w:r>
    </w:p>
    <w:p w14:paraId="7F6C0F7E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ST RES1</w:t>
      </w:r>
    </w:p>
    <w:p w14:paraId="6F9B551F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TEST2:</w:t>
      </w:r>
      <w:r w:rsidRPr="00077221">
        <w:rPr>
          <w:lang w:val="en-US"/>
        </w:rPr>
        <w:tab/>
        <w:t>LD X2</w:t>
      </w:r>
    </w:p>
    <w:p w14:paraId="351D8C4F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ADDH X3</w:t>
      </w:r>
    </w:p>
    <w:p w14:paraId="499C8AE4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BHIS TEST3</w:t>
      </w:r>
    </w:p>
    <w:p w14:paraId="15891EA7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CMP ANS2</w:t>
      </w:r>
    </w:p>
    <w:p w14:paraId="4869ADA1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BNE TEST3</w:t>
      </w:r>
    </w:p>
    <w:p w14:paraId="1936E5D6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#1</w:t>
      </w:r>
    </w:p>
    <w:p w14:paraId="6A1C0F3E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ST RES2</w:t>
      </w:r>
    </w:p>
    <w:p w14:paraId="5181A8D2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TEST3:</w:t>
      </w:r>
      <w:r w:rsidRPr="00077221">
        <w:rPr>
          <w:lang w:val="en-US"/>
        </w:rPr>
        <w:tab/>
        <w:t>LD X2</w:t>
      </w:r>
    </w:p>
    <w:p w14:paraId="76365E52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ADDH X4</w:t>
      </w:r>
    </w:p>
    <w:p w14:paraId="1ECD6E6C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BV</w:t>
      </w:r>
      <w:r>
        <w:t>С</w:t>
      </w:r>
      <w:r w:rsidRPr="00077221">
        <w:rPr>
          <w:lang w:val="en-US"/>
        </w:rPr>
        <w:t xml:space="preserve"> TEST4</w:t>
      </w:r>
    </w:p>
    <w:p w14:paraId="4A11D7D0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CMP ANS3</w:t>
      </w:r>
    </w:p>
    <w:p w14:paraId="29911158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BNE TEST4</w:t>
      </w:r>
    </w:p>
    <w:p w14:paraId="3D531B16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#1</w:t>
      </w:r>
    </w:p>
    <w:p w14:paraId="3842E4B9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ST RES3</w:t>
      </w:r>
    </w:p>
    <w:p w14:paraId="794D5CDA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TEST4:</w:t>
      </w:r>
      <w:r w:rsidRPr="00077221">
        <w:rPr>
          <w:lang w:val="en-US"/>
        </w:rPr>
        <w:tab/>
        <w:t>LD X3</w:t>
      </w:r>
    </w:p>
    <w:p w14:paraId="27F01A9F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ADDH #0x50</w:t>
      </w:r>
    </w:p>
    <w:p w14:paraId="413A1051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BEQ TOTAL</w:t>
      </w:r>
    </w:p>
    <w:p w14:paraId="6B90C2FF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CMP X3</w:t>
      </w:r>
    </w:p>
    <w:p w14:paraId="2B95AD18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BNE TEST4</w:t>
      </w:r>
    </w:p>
    <w:p w14:paraId="281E4052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#1</w:t>
      </w:r>
    </w:p>
    <w:p w14:paraId="2B965206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ST RES4</w:t>
      </w:r>
    </w:p>
    <w:p w14:paraId="40D5678D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TOTAL:</w:t>
      </w:r>
      <w:r w:rsidRPr="00077221">
        <w:rPr>
          <w:lang w:val="en-US"/>
        </w:rPr>
        <w:tab/>
        <w:t>LD RES1</w:t>
      </w:r>
    </w:p>
    <w:p w14:paraId="55F26EFA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BEQ FINISH</w:t>
      </w:r>
    </w:p>
    <w:p w14:paraId="50985618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RES2</w:t>
      </w:r>
    </w:p>
    <w:p w14:paraId="7F2BB86C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BEQ FINISH</w:t>
      </w:r>
    </w:p>
    <w:p w14:paraId="4B4F020B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RES3</w:t>
      </w:r>
    </w:p>
    <w:p w14:paraId="310E2EBF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BEQ FINISH</w:t>
      </w:r>
    </w:p>
    <w:p w14:paraId="08242B8F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RES4</w:t>
      </w:r>
    </w:p>
    <w:p w14:paraId="6EA7BC14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BEQ FINISH</w:t>
      </w:r>
    </w:p>
    <w:p w14:paraId="33E72EC5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LD #1</w:t>
      </w:r>
    </w:p>
    <w:p w14:paraId="46FA1DCC" w14:textId="77777777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ab/>
      </w:r>
      <w:r w:rsidRPr="00077221">
        <w:rPr>
          <w:lang w:val="en-US"/>
        </w:rPr>
        <w:tab/>
        <w:t>ST RES</w:t>
      </w:r>
    </w:p>
    <w:p w14:paraId="0F69D821" w14:textId="0455F9F9" w:rsidR="00077221" w:rsidRPr="00077221" w:rsidRDefault="00077221" w:rsidP="00E973C3">
      <w:pPr>
        <w:spacing w:after="20"/>
        <w:rPr>
          <w:lang w:val="en-US"/>
        </w:rPr>
      </w:pPr>
      <w:r w:rsidRPr="00077221">
        <w:rPr>
          <w:lang w:val="en-US"/>
        </w:rPr>
        <w:t>FINISH:</w:t>
      </w:r>
      <w:r w:rsidRPr="00077221">
        <w:rPr>
          <w:lang w:val="en-US"/>
        </w:rPr>
        <w:tab/>
        <w:t>HLT</w:t>
      </w:r>
    </w:p>
    <w:p w14:paraId="5C076BCE" w14:textId="77777777" w:rsidR="00077221" w:rsidRDefault="00077221" w:rsidP="00077221">
      <w:pPr>
        <w:rPr>
          <w:lang w:val="en-US"/>
        </w:rPr>
        <w:sectPr w:rsidR="00077221" w:rsidSect="00077221">
          <w:type w:val="continuous"/>
          <w:pgSz w:w="11906" w:h="16838"/>
          <w:pgMar w:top="737" w:right="794" w:bottom="737" w:left="794" w:header="709" w:footer="709" w:gutter="0"/>
          <w:cols w:num="3" w:space="708"/>
          <w:docGrid w:linePitch="360"/>
        </w:sectPr>
      </w:pPr>
    </w:p>
    <w:p w14:paraId="3C762F77" w14:textId="3CAA15F7" w:rsidR="00842155" w:rsidRDefault="00842155" w:rsidP="00440C58">
      <w:pPr>
        <w:pStyle w:val="2"/>
        <w:spacing w:before="240" w:after="0"/>
      </w:pPr>
      <w:r>
        <w:t>Вывод.</w:t>
      </w:r>
    </w:p>
    <w:p w14:paraId="01768186" w14:textId="7C983CEF" w:rsidR="00064E61" w:rsidRPr="001E1E9E" w:rsidRDefault="0022408A" w:rsidP="0022408A">
      <w:pPr>
        <w:spacing w:after="0"/>
      </w:pPr>
      <w:r>
        <w:t xml:space="preserve">Практически </w:t>
      </w:r>
      <w:r w:rsidRPr="0057381A">
        <w:t>осво</w:t>
      </w:r>
      <w:r>
        <w:t>ил</w:t>
      </w:r>
      <w:r w:rsidRPr="0057381A">
        <w:t xml:space="preserve"> принцип</w:t>
      </w:r>
      <w:r>
        <w:t>ы</w:t>
      </w:r>
      <w:r w:rsidRPr="0057381A">
        <w:t xml:space="preserve"> микропрограммирования и</w:t>
      </w:r>
      <w:r>
        <w:t xml:space="preserve"> </w:t>
      </w:r>
      <w:r w:rsidRPr="0057381A">
        <w:t>разработки адресных и безадресных команд.</w:t>
      </w:r>
    </w:p>
    <w:sectPr w:rsidR="00064E61" w:rsidRPr="001E1E9E" w:rsidSect="00196DBE">
      <w:type w:val="continuous"/>
      <w:pgSz w:w="11906" w:h="16838"/>
      <w:pgMar w:top="737" w:right="794" w:bottom="73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5A2E" w14:textId="77777777" w:rsidR="002B7964" w:rsidRDefault="002B7964" w:rsidP="00B457F5">
      <w:pPr>
        <w:spacing w:after="0"/>
      </w:pPr>
      <w:r>
        <w:separator/>
      </w:r>
    </w:p>
  </w:endnote>
  <w:endnote w:type="continuationSeparator" w:id="0">
    <w:p w14:paraId="69F4AA22" w14:textId="77777777" w:rsidR="002B7964" w:rsidRDefault="002B7964" w:rsidP="00B45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737F" w14:textId="77777777" w:rsidR="002B7964" w:rsidRDefault="002B7964" w:rsidP="00B457F5">
      <w:pPr>
        <w:spacing w:after="0"/>
      </w:pPr>
      <w:r>
        <w:separator/>
      </w:r>
    </w:p>
  </w:footnote>
  <w:footnote w:type="continuationSeparator" w:id="0">
    <w:p w14:paraId="18CEA698" w14:textId="77777777" w:rsidR="002B7964" w:rsidRDefault="002B7964" w:rsidP="00B457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5499"/>
    <w:multiLevelType w:val="multilevel"/>
    <w:tmpl w:val="7D467734"/>
    <w:numStyleLink w:val="a"/>
  </w:abstractNum>
  <w:abstractNum w:abstractNumId="1" w15:restartNumberingAfterBreak="0">
    <w:nsid w:val="481E6D23"/>
    <w:multiLevelType w:val="multilevel"/>
    <w:tmpl w:val="7D467734"/>
    <w:styleLink w:val="a"/>
    <w:lvl w:ilvl="0">
      <w:start w:val="1"/>
      <w:numFmt w:val="decimal"/>
      <w:pStyle w:val="a0"/>
      <w:suff w:val="space"/>
      <w:lvlText w:val="%1."/>
      <w:lvlJc w:val="left"/>
      <w:pPr>
        <w:ind w:left="255" w:hanging="255"/>
      </w:pPr>
      <w:rPr>
        <w:rFonts w:asciiTheme="minorHAnsi" w:hAnsiTheme="minorHAnsi" w:hint="default"/>
        <w:sz w:val="24"/>
      </w:rPr>
    </w:lvl>
    <w:lvl w:ilvl="1">
      <w:start w:val="1"/>
      <w:numFmt w:val="bullet"/>
      <w:pStyle w:val="a1"/>
      <w:suff w:val="space"/>
      <w:lvlText w:val=""/>
      <w:lvlJc w:val="left"/>
      <w:pPr>
        <w:ind w:left="340" w:hanging="17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7"/>
    <w:rsid w:val="000012FD"/>
    <w:rsid w:val="00001692"/>
    <w:rsid w:val="0000785E"/>
    <w:rsid w:val="00026E89"/>
    <w:rsid w:val="00035D68"/>
    <w:rsid w:val="00040881"/>
    <w:rsid w:val="000565FD"/>
    <w:rsid w:val="00062F12"/>
    <w:rsid w:val="00064E61"/>
    <w:rsid w:val="00075EA6"/>
    <w:rsid w:val="00077221"/>
    <w:rsid w:val="000817F9"/>
    <w:rsid w:val="000865F5"/>
    <w:rsid w:val="000B1105"/>
    <w:rsid w:val="000C5F1B"/>
    <w:rsid w:val="000D29F6"/>
    <w:rsid w:val="000D6236"/>
    <w:rsid w:val="000F25EC"/>
    <w:rsid w:val="001027CC"/>
    <w:rsid w:val="001121AB"/>
    <w:rsid w:val="001241E5"/>
    <w:rsid w:val="0015166A"/>
    <w:rsid w:val="001559A2"/>
    <w:rsid w:val="0016156A"/>
    <w:rsid w:val="00165BBE"/>
    <w:rsid w:val="00167646"/>
    <w:rsid w:val="00167689"/>
    <w:rsid w:val="00172BBF"/>
    <w:rsid w:val="0017322A"/>
    <w:rsid w:val="0018583B"/>
    <w:rsid w:val="001922A8"/>
    <w:rsid w:val="00196DBE"/>
    <w:rsid w:val="001A79CC"/>
    <w:rsid w:val="001B6C6B"/>
    <w:rsid w:val="001C1AD9"/>
    <w:rsid w:val="001C5D4E"/>
    <w:rsid w:val="001E1E9E"/>
    <w:rsid w:val="001E7495"/>
    <w:rsid w:val="001F257B"/>
    <w:rsid w:val="0020457E"/>
    <w:rsid w:val="002074AB"/>
    <w:rsid w:val="00210061"/>
    <w:rsid w:val="0022408A"/>
    <w:rsid w:val="00235215"/>
    <w:rsid w:val="00250A22"/>
    <w:rsid w:val="00291142"/>
    <w:rsid w:val="0029252F"/>
    <w:rsid w:val="00294629"/>
    <w:rsid w:val="0029572C"/>
    <w:rsid w:val="002A4306"/>
    <w:rsid w:val="002B2F1E"/>
    <w:rsid w:val="002B7964"/>
    <w:rsid w:val="002C7EBA"/>
    <w:rsid w:val="002D2E43"/>
    <w:rsid w:val="002D4EF3"/>
    <w:rsid w:val="002E3289"/>
    <w:rsid w:val="002F6B4A"/>
    <w:rsid w:val="002F7E58"/>
    <w:rsid w:val="0030396A"/>
    <w:rsid w:val="003136CB"/>
    <w:rsid w:val="00314832"/>
    <w:rsid w:val="003440E1"/>
    <w:rsid w:val="00345206"/>
    <w:rsid w:val="00357737"/>
    <w:rsid w:val="00360CC0"/>
    <w:rsid w:val="00363789"/>
    <w:rsid w:val="003854A6"/>
    <w:rsid w:val="00397D3E"/>
    <w:rsid w:val="003D08CD"/>
    <w:rsid w:val="003E08CD"/>
    <w:rsid w:val="003E1E22"/>
    <w:rsid w:val="003E2C59"/>
    <w:rsid w:val="003F5838"/>
    <w:rsid w:val="004047CF"/>
    <w:rsid w:val="00435FD8"/>
    <w:rsid w:val="00440C58"/>
    <w:rsid w:val="004438D4"/>
    <w:rsid w:val="004452F5"/>
    <w:rsid w:val="00446677"/>
    <w:rsid w:val="00455354"/>
    <w:rsid w:val="00467E12"/>
    <w:rsid w:val="0047338A"/>
    <w:rsid w:val="0047541F"/>
    <w:rsid w:val="0048211C"/>
    <w:rsid w:val="004A4783"/>
    <w:rsid w:val="004A4875"/>
    <w:rsid w:val="004C026B"/>
    <w:rsid w:val="004D008D"/>
    <w:rsid w:val="004D0E2C"/>
    <w:rsid w:val="004D2743"/>
    <w:rsid w:val="004D2817"/>
    <w:rsid w:val="005036A4"/>
    <w:rsid w:val="00507615"/>
    <w:rsid w:val="005167F2"/>
    <w:rsid w:val="00517270"/>
    <w:rsid w:val="005215E0"/>
    <w:rsid w:val="0052322E"/>
    <w:rsid w:val="0053798D"/>
    <w:rsid w:val="00541450"/>
    <w:rsid w:val="0054404C"/>
    <w:rsid w:val="00557AD1"/>
    <w:rsid w:val="005718CB"/>
    <w:rsid w:val="0057381A"/>
    <w:rsid w:val="005748CD"/>
    <w:rsid w:val="00574E8D"/>
    <w:rsid w:val="00580F25"/>
    <w:rsid w:val="00586C7A"/>
    <w:rsid w:val="005C5B81"/>
    <w:rsid w:val="005E02CF"/>
    <w:rsid w:val="005E492E"/>
    <w:rsid w:val="005F59A6"/>
    <w:rsid w:val="005F61DD"/>
    <w:rsid w:val="00601F7D"/>
    <w:rsid w:val="006021F7"/>
    <w:rsid w:val="00604224"/>
    <w:rsid w:val="0060636E"/>
    <w:rsid w:val="006144CE"/>
    <w:rsid w:val="00630394"/>
    <w:rsid w:val="00630E74"/>
    <w:rsid w:val="00637511"/>
    <w:rsid w:val="00650646"/>
    <w:rsid w:val="00655E84"/>
    <w:rsid w:val="00666685"/>
    <w:rsid w:val="00667456"/>
    <w:rsid w:val="00672F19"/>
    <w:rsid w:val="006767D8"/>
    <w:rsid w:val="0067790C"/>
    <w:rsid w:val="00682CD0"/>
    <w:rsid w:val="00691ADE"/>
    <w:rsid w:val="006A2D4E"/>
    <w:rsid w:val="006A54B1"/>
    <w:rsid w:val="006A5E4B"/>
    <w:rsid w:val="006C2AE2"/>
    <w:rsid w:val="006C4983"/>
    <w:rsid w:val="006D4D1B"/>
    <w:rsid w:val="006D6381"/>
    <w:rsid w:val="006E4BD3"/>
    <w:rsid w:val="006F6C16"/>
    <w:rsid w:val="007077EC"/>
    <w:rsid w:val="007132D5"/>
    <w:rsid w:val="007167D0"/>
    <w:rsid w:val="00723A42"/>
    <w:rsid w:val="00724F13"/>
    <w:rsid w:val="00727A9D"/>
    <w:rsid w:val="00741159"/>
    <w:rsid w:val="00742CF3"/>
    <w:rsid w:val="00746F7A"/>
    <w:rsid w:val="007508A9"/>
    <w:rsid w:val="00751E9B"/>
    <w:rsid w:val="00756400"/>
    <w:rsid w:val="00760481"/>
    <w:rsid w:val="00783588"/>
    <w:rsid w:val="007955E7"/>
    <w:rsid w:val="007A00D2"/>
    <w:rsid w:val="007A1DD9"/>
    <w:rsid w:val="007A31A7"/>
    <w:rsid w:val="007A5BB7"/>
    <w:rsid w:val="007B1449"/>
    <w:rsid w:val="007B1848"/>
    <w:rsid w:val="007B4876"/>
    <w:rsid w:val="007D0DD3"/>
    <w:rsid w:val="007D7C52"/>
    <w:rsid w:val="007F4073"/>
    <w:rsid w:val="00800836"/>
    <w:rsid w:val="0080385F"/>
    <w:rsid w:val="00826DAF"/>
    <w:rsid w:val="00831440"/>
    <w:rsid w:val="00834A9E"/>
    <w:rsid w:val="008361A8"/>
    <w:rsid w:val="00842155"/>
    <w:rsid w:val="00851DD1"/>
    <w:rsid w:val="00857D22"/>
    <w:rsid w:val="00862C19"/>
    <w:rsid w:val="0087325A"/>
    <w:rsid w:val="00881737"/>
    <w:rsid w:val="008867BD"/>
    <w:rsid w:val="00894194"/>
    <w:rsid w:val="008B407F"/>
    <w:rsid w:val="008C0F58"/>
    <w:rsid w:val="008D27FE"/>
    <w:rsid w:val="008D49BB"/>
    <w:rsid w:val="008D6DAD"/>
    <w:rsid w:val="008D79B7"/>
    <w:rsid w:val="008E3445"/>
    <w:rsid w:val="008F4260"/>
    <w:rsid w:val="008F4309"/>
    <w:rsid w:val="00906286"/>
    <w:rsid w:val="0091017C"/>
    <w:rsid w:val="0091097F"/>
    <w:rsid w:val="00917CA8"/>
    <w:rsid w:val="00923A85"/>
    <w:rsid w:val="009260C7"/>
    <w:rsid w:val="00937762"/>
    <w:rsid w:val="00945FB2"/>
    <w:rsid w:val="00960E1C"/>
    <w:rsid w:val="00975530"/>
    <w:rsid w:val="00997FE3"/>
    <w:rsid w:val="009A5FE2"/>
    <w:rsid w:val="009A6C7E"/>
    <w:rsid w:val="009D13D0"/>
    <w:rsid w:val="009E7DDA"/>
    <w:rsid w:val="00A02284"/>
    <w:rsid w:val="00A032D7"/>
    <w:rsid w:val="00A06EEC"/>
    <w:rsid w:val="00A15207"/>
    <w:rsid w:val="00A17318"/>
    <w:rsid w:val="00A23BBF"/>
    <w:rsid w:val="00A272E3"/>
    <w:rsid w:val="00A37110"/>
    <w:rsid w:val="00A47290"/>
    <w:rsid w:val="00A50C28"/>
    <w:rsid w:val="00A53DCC"/>
    <w:rsid w:val="00A72A76"/>
    <w:rsid w:val="00A77F63"/>
    <w:rsid w:val="00A8156D"/>
    <w:rsid w:val="00A963CB"/>
    <w:rsid w:val="00AB0144"/>
    <w:rsid w:val="00AB0FBC"/>
    <w:rsid w:val="00AB14D3"/>
    <w:rsid w:val="00AB5BEC"/>
    <w:rsid w:val="00AC4E34"/>
    <w:rsid w:val="00AD7F05"/>
    <w:rsid w:val="00AE673E"/>
    <w:rsid w:val="00AE7D67"/>
    <w:rsid w:val="00AF4661"/>
    <w:rsid w:val="00B03DA6"/>
    <w:rsid w:val="00B058E3"/>
    <w:rsid w:val="00B063FF"/>
    <w:rsid w:val="00B23543"/>
    <w:rsid w:val="00B40F84"/>
    <w:rsid w:val="00B4103A"/>
    <w:rsid w:val="00B423AB"/>
    <w:rsid w:val="00B457F5"/>
    <w:rsid w:val="00B55A89"/>
    <w:rsid w:val="00B56532"/>
    <w:rsid w:val="00B63A9B"/>
    <w:rsid w:val="00B664D0"/>
    <w:rsid w:val="00B736F7"/>
    <w:rsid w:val="00B7453F"/>
    <w:rsid w:val="00B9008B"/>
    <w:rsid w:val="00BA63C1"/>
    <w:rsid w:val="00BC0B15"/>
    <w:rsid w:val="00BC4343"/>
    <w:rsid w:val="00BC47F0"/>
    <w:rsid w:val="00BD4DF5"/>
    <w:rsid w:val="00BD75AD"/>
    <w:rsid w:val="00BE1E6F"/>
    <w:rsid w:val="00BE7564"/>
    <w:rsid w:val="00C15A48"/>
    <w:rsid w:val="00C20C52"/>
    <w:rsid w:val="00C2345E"/>
    <w:rsid w:val="00C33BFD"/>
    <w:rsid w:val="00C54DF8"/>
    <w:rsid w:val="00C6494A"/>
    <w:rsid w:val="00C71BD6"/>
    <w:rsid w:val="00C8775B"/>
    <w:rsid w:val="00CA67FB"/>
    <w:rsid w:val="00CB5CB8"/>
    <w:rsid w:val="00CC35B7"/>
    <w:rsid w:val="00CC50DE"/>
    <w:rsid w:val="00CD3B5C"/>
    <w:rsid w:val="00CE594A"/>
    <w:rsid w:val="00CF0C89"/>
    <w:rsid w:val="00CF7CAF"/>
    <w:rsid w:val="00D07785"/>
    <w:rsid w:val="00D07F31"/>
    <w:rsid w:val="00D20C29"/>
    <w:rsid w:val="00D25992"/>
    <w:rsid w:val="00D37E83"/>
    <w:rsid w:val="00D40336"/>
    <w:rsid w:val="00D452FC"/>
    <w:rsid w:val="00D470A4"/>
    <w:rsid w:val="00D53CB3"/>
    <w:rsid w:val="00D62A9D"/>
    <w:rsid w:val="00D70EF1"/>
    <w:rsid w:val="00D760E6"/>
    <w:rsid w:val="00D93588"/>
    <w:rsid w:val="00DA272A"/>
    <w:rsid w:val="00DB03B2"/>
    <w:rsid w:val="00DB3803"/>
    <w:rsid w:val="00DB5DC8"/>
    <w:rsid w:val="00DE0A4D"/>
    <w:rsid w:val="00E04BEE"/>
    <w:rsid w:val="00E06FF7"/>
    <w:rsid w:val="00E131B0"/>
    <w:rsid w:val="00E14B61"/>
    <w:rsid w:val="00E248CA"/>
    <w:rsid w:val="00E2649D"/>
    <w:rsid w:val="00E304BC"/>
    <w:rsid w:val="00E30B0A"/>
    <w:rsid w:val="00E454E2"/>
    <w:rsid w:val="00E55B4E"/>
    <w:rsid w:val="00E56EFB"/>
    <w:rsid w:val="00E64595"/>
    <w:rsid w:val="00E71B22"/>
    <w:rsid w:val="00E973C3"/>
    <w:rsid w:val="00EA5579"/>
    <w:rsid w:val="00EC3166"/>
    <w:rsid w:val="00ED046F"/>
    <w:rsid w:val="00EE2814"/>
    <w:rsid w:val="00EE73FB"/>
    <w:rsid w:val="00EF3920"/>
    <w:rsid w:val="00EF40F6"/>
    <w:rsid w:val="00F0155F"/>
    <w:rsid w:val="00F10A75"/>
    <w:rsid w:val="00F168F2"/>
    <w:rsid w:val="00F3527B"/>
    <w:rsid w:val="00F4120E"/>
    <w:rsid w:val="00F43EC6"/>
    <w:rsid w:val="00F447E5"/>
    <w:rsid w:val="00F63849"/>
    <w:rsid w:val="00F64BD6"/>
    <w:rsid w:val="00F80C79"/>
    <w:rsid w:val="00F82D3C"/>
    <w:rsid w:val="00F93A85"/>
    <w:rsid w:val="00F954F4"/>
    <w:rsid w:val="00F977CE"/>
    <w:rsid w:val="00FD02BD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060B"/>
  <w15:chartTrackingRefBased/>
  <w15:docId w15:val="{8E7D1E03-43ED-4DCD-A4CA-6C87311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14B61"/>
    <w:pPr>
      <w:spacing w:after="80"/>
    </w:pPr>
    <w:rPr>
      <w:sz w:val="24"/>
    </w:rPr>
  </w:style>
  <w:style w:type="paragraph" w:styleId="1">
    <w:name w:val="heading 1"/>
    <w:basedOn w:val="a2"/>
    <w:next w:val="a2"/>
    <w:link w:val="10"/>
    <w:uiPriority w:val="9"/>
    <w:qFormat/>
    <w:rsid w:val="00360CC0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E14B61"/>
    <w:pPr>
      <w:keepNext/>
      <w:keepLines/>
      <w:spacing w:before="120" w:after="40" w:line="259" w:lineRule="auto"/>
      <w:ind w:left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B3803"/>
    <w:pPr>
      <w:keepNext/>
      <w:keepLines/>
      <w:spacing w:before="40" w:after="0"/>
      <w:ind w:left="57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DB3803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sid w:val="00360CC0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E14B61"/>
    <w:rPr>
      <w:rFonts w:eastAsiaTheme="majorEastAsia" w:cstheme="majorBidi"/>
      <w:color w:val="000000" w:themeColor="text1"/>
      <w:sz w:val="28"/>
      <w:szCs w:val="26"/>
    </w:rPr>
  </w:style>
  <w:style w:type="character" w:styleId="a6">
    <w:name w:val="Intense Reference"/>
    <w:basedOn w:val="a3"/>
    <w:uiPriority w:val="32"/>
    <w:rsid w:val="003D08CD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2"/>
    <w:uiPriority w:val="34"/>
    <w:rsid w:val="003D08CD"/>
    <w:pPr>
      <w:ind w:left="720"/>
      <w:contextualSpacing/>
    </w:pPr>
  </w:style>
  <w:style w:type="character" w:styleId="a8">
    <w:name w:val="Strong"/>
    <w:basedOn w:val="a3"/>
    <w:uiPriority w:val="22"/>
    <w:qFormat/>
    <w:rsid w:val="003D08CD"/>
    <w:rPr>
      <w:b/>
      <w:bCs/>
    </w:rPr>
  </w:style>
  <w:style w:type="paragraph" w:styleId="a9">
    <w:name w:val="No Spacing"/>
    <w:link w:val="aa"/>
    <w:uiPriority w:val="1"/>
    <w:qFormat/>
    <w:rsid w:val="005C5B81"/>
    <w:pPr>
      <w:spacing w:after="0"/>
    </w:pPr>
    <w:rPr>
      <w:rFonts w:eastAsiaTheme="minorEastAsia"/>
      <w:color w:val="000000" w:themeColor="text1"/>
      <w:sz w:val="24"/>
      <w:lang w:eastAsia="ru-RU"/>
    </w:rPr>
  </w:style>
  <w:style w:type="character" w:customStyle="1" w:styleId="aa">
    <w:name w:val="Без интервала Знак"/>
    <w:basedOn w:val="a3"/>
    <w:link w:val="a9"/>
    <w:uiPriority w:val="1"/>
    <w:rsid w:val="005C5B81"/>
    <w:rPr>
      <w:rFonts w:eastAsiaTheme="minorEastAsia"/>
      <w:color w:val="000000" w:themeColor="text1"/>
      <w:sz w:val="24"/>
      <w:lang w:eastAsia="ru-RU"/>
    </w:rPr>
  </w:style>
  <w:style w:type="paragraph" w:customStyle="1" w:styleId="ab">
    <w:name w:val="Мелкий"/>
    <w:basedOn w:val="a2"/>
    <w:link w:val="ac"/>
    <w:qFormat/>
    <w:rsid w:val="007508A9"/>
    <w:pPr>
      <w:spacing w:after="40"/>
    </w:pPr>
    <w:rPr>
      <w:sz w:val="22"/>
      <w:lang w:val="en-US"/>
    </w:rPr>
  </w:style>
  <w:style w:type="character" w:customStyle="1" w:styleId="ac">
    <w:name w:val="Мелкий Знак"/>
    <w:basedOn w:val="a3"/>
    <w:link w:val="ab"/>
    <w:rsid w:val="007508A9"/>
    <w:rPr>
      <w:lang w:val="en-US"/>
    </w:rPr>
  </w:style>
  <w:style w:type="numbering" w:customStyle="1" w:styleId="a">
    <w:name w:val="Мой стиль"/>
    <w:uiPriority w:val="99"/>
    <w:rsid w:val="00E71B22"/>
    <w:pPr>
      <w:numPr>
        <w:numId w:val="1"/>
      </w:numPr>
    </w:pPr>
  </w:style>
  <w:style w:type="character" w:styleId="ad">
    <w:name w:val="Subtle Emphasis"/>
    <w:basedOn w:val="a3"/>
    <w:uiPriority w:val="19"/>
    <w:qFormat/>
    <w:rsid w:val="00F64BD6"/>
    <w:rPr>
      <w:i/>
      <w:iCs/>
      <w:color w:val="auto"/>
    </w:rPr>
  </w:style>
  <w:style w:type="character" w:styleId="ae">
    <w:name w:val="Emphasis"/>
    <w:basedOn w:val="a3"/>
    <w:uiPriority w:val="20"/>
    <w:qFormat/>
    <w:rsid w:val="00F64BD6"/>
    <w:rPr>
      <w:b/>
      <w:i w:val="0"/>
      <w:iCs/>
    </w:rPr>
  </w:style>
  <w:style w:type="paragraph" w:customStyle="1" w:styleId="a0">
    <w:name w:val="Первый уровень списка"/>
    <w:basedOn w:val="a2"/>
    <w:link w:val="af"/>
    <w:qFormat/>
    <w:rsid w:val="00E71B22"/>
    <w:pPr>
      <w:numPr>
        <w:numId w:val="7"/>
      </w:numPr>
      <w:spacing w:before="100" w:after="0"/>
    </w:pPr>
  </w:style>
  <w:style w:type="character" w:customStyle="1" w:styleId="af">
    <w:name w:val="Первый уровень списка Знак"/>
    <w:basedOn w:val="a3"/>
    <w:link w:val="a0"/>
    <w:rsid w:val="00F64BD6"/>
    <w:rPr>
      <w:sz w:val="24"/>
    </w:rPr>
  </w:style>
  <w:style w:type="table" w:styleId="af0">
    <w:name w:val="Table Grid"/>
    <w:basedOn w:val="a4"/>
    <w:uiPriority w:val="39"/>
    <w:rsid w:val="003F58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екст в таблице"/>
    <w:basedOn w:val="a2"/>
    <w:link w:val="af2"/>
    <w:qFormat/>
    <w:rsid w:val="005E02CF"/>
    <w:pPr>
      <w:spacing w:before="40" w:after="40"/>
      <w:ind w:left="0"/>
      <w:jc w:val="center"/>
    </w:pPr>
  </w:style>
  <w:style w:type="paragraph" w:customStyle="1" w:styleId="a1">
    <w:name w:val="Второй уровень списка"/>
    <w:basedOn w:val="a2"/>
    <w:link w:val="af3"/>
    <w:qFormat/>
    <w:rsid w:val="00E71B22"/>
    <w:pPr>
      <w:numPr>
        <w:ilvl w:val="1"/>
        <w:numId w:val="7"/>
      </w:numPr>
      <w:spacing w:before="40" w:after="0"/>
    </w:pPr>
  </w:style>
  <w:style w:type="character" w:customStyle="1" w:styleId="af3">
    <w:name w:val="Второй уровень списка Знак"/>
    <w:basedOn w:val="a3"/>
    <w:link w:val="a1"/>
    <w:rsid w:val="00F64BD6"/>
    <w:rPr>
      <w:sz w:val="24"/>
    </w:rPr>
  </w:style>
  <w:style w:type="character" w:customStyle="1" w:styleId="af2">
    <w:name w:val="Текст в таблице Знак"/>
    <w:basedOn w:val="a3"/>
    <w:link w:val="af1"/>
    <w:rsid w:val="005E02CF"/>
    <w:rPr>
      <w:sz w:val="24"/>
    </w:rPr>
  </w:style>
  <w:style w:type="character" w:styleId="af4">
    <w:name w:val="Placeholder Text"/>
    <w:basedOn w:val="a3"/>
    <w:uiPriority w:val="99"/>
    <w:semiHidden/>
    <w:rsid w:val="00783588"/>
    <w:rPr>
      <w:color w:val="808080"/>
    </w:rPr>
  </w:style>
  <w:style w:type="paragraph" w:customStyle="1" w:styleId="af5">
    <w:name w:val="Заголовки таблиц"/>
    <w:basedOn w:val="2"/>
    <w:link w:val="af6"/>
    <w:qFormat/>
    <w:rsid w:val="00723A42"/>
    <w:rPr>
      <w:szCs w:val="30"/>
    </w:rPr>
  </w:style>
  <w:style w:type="paragraph" w:styleId="af7">
    <w:name w:val="endnote text"/>
    <w:basedOn w:val="a2"/>
    <w:link w:val="af8"/>
    <w:uiPriority w:val="99"/>
    <w:semiHidden/>
    <w:unhideWhenUsed/>
    <w:rsid w:val="00B457F5"/>
    <w:pPr>
      <w:spacing w:after="0"/>
    </w:pPr>
    <w:rPr>
      <w:sz w:val="20"/>
      <w:szCs w:val="20"/>
    </w:rPr>
  </w:style>
  <w:style w:type="character" w:customStyle="1" w:styleId="af6">
    <w:name w:val="Заголовки таблиц Знак"/>
    <w:basedOn w:val="20"/>
    <w:link w:val="af5"/>
    <w:rsid w:val="00723A42"/>
    <w:rPr>
      <w:rFonts w:eastAsiaTheme="majorEastAsia" w:cstheme="majorBidi"/>
      <w:color w:val="000000" w:themeColor="text1"/>
      <w:sz w:val="28"/>
      <w:szCs w:val="30"/>
    </w:rPr>
  </w:style>
  <w:style w:type="character" w:customStyle="1" w:styleId="af8">
    <w:name w:val="Текст концевой сноски Знак"/>
    <w:basedOn w:val="a3"/>
    <w:link w:val="af7"/>
    <w:uiPriority w:val="99"/>
    <w:semiHidden/>
    <w:rsid w:val="00B457F5"/>
    <w:rPr>
      <w:sz w:val="20"/>
      <w:szCs w:val="20"/>
    </w:rPr>
  </w:style>
  <w:style w:type="character" w:styleId="af9">
    <w:name w:val="endnote reference"/>
    <w:basedOn w:val="a3"/>
    <w:uiPriority w:val="99"/>
    <w:semiHidden/>
    <w:unhideWhenUsed/>
    <w:rsid w:val="00B457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1C371-3D92-456D-A745-C3FF8952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3554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102</cp:revision>
  <cp:lastPrinted>2021-06-01T05:11:00Z</cp:lastPrinted>
  <dcterms:created xsi:type="dcterms:W3CDTF">2020-11-30T05:58:00Z</dcterms:created>
  <dcterms:modified xsi:type="dcterms:W3CDTF">2021-06-15T05:53:00Z</dcterms:modified>
</cp:coreProperties>
</file>