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DF3E5" w14:textId="56222310" w:rsidR="00040881" w:rsidRDefault="009260C7" w:rsidP="003D08CD">
      <w:pPr>
        <w:rPr>
          <w:rStyle w:val="a8"/>
          <w:b w:val="0"/>
        </w:rPr>
      </w:pPr>
      <w:r w:rsidRPr="009260C7">
        <w:rPr>
          <w:rStyle w:val="a8"/>
          <w:b w:val="0"/>
          <w:noProof/>
        </w:rPr>
        <w:drawing>
          <wp:anchor distT="0" distB="0" distL="114300" distR="114300" simplePos="0" relativeHeight="251659264" behindDoc="1" locked="0" layoutInCell="1" allowOverlap="1" wp14:anchorId="282CF5B8" wp14:editId="2F110338">
            <wp:simplePos x="0" y="0"/>
            <wp:positionH relativeFrom="margin">
              <wp:posOffset>984885</wp:posOffset>
            </wp:positionH>
            <wp:positionV relativeFrom="paragraph">
              <wp:posOffset>1671320</wp:posOffset>
            </wp:positionV>
            <wp:extent cx="4575175" cy="179959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ПбГУ_ИТМ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17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60C7">
        <w:rPr>
          <w:rStyle w:val="a8"/>
          <w:b w:val="0"/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BB8F608" wp14:editId="527644B4">
                <wp:simplePos x="0" y="0"/>
                <wp:positionH relativeFrom="margin">
                  <wp:posOffset>1962150</wp:posOffset>
                </wp:positionH>
                <wp:positionV relativeFrom="paragraph">
                  <wp:posOffset>9206865</wp:posOffset>
                </wp:positionV>
                <wp:extent cx="236093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C4E8D" w14:textId="77777777" w:rsidR="008D79B7" w:rsidRPr="00A1435E" w:rsidRDefault="008D79B7" w:rsidP="009260C7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sz w:val="40"/>
                              </w:rPr>
                            </w:pPr>
                            <w:r w:rsidRPr="00A1435E">
                              <w:rPr>
                                <w:rFonts w:ascii="Cambria Math" w:hAnsi="Cambria Math"/>
                                <w:sz w:val="40"/>
                              </w:rPr>
                              <w:t>Санкт-Петербург</w:t>
                            </w:r>
                          </w:p>
                          <w:p w14:paraId="463E5E2D" w14:textId="71D9F5BF" w:rsidR="008D79B7" w:rsidRPr="00A1435E" w:rsidRDefault="008D79B7" w:rsidP="009260C7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sz w:val="40"/>
                              </w:rPr>
                            </w:pPr>
                            <w:r w:rsidRPr="00A1435E">
                              <w:rPr>
                                <w:rFonts w:ascii="Cambria Math" w:hAnsi="Cambria Math"/>
                                <w:sz w:val="40"/>
                              </w:rPr>
                              <w:t>202</w:t>
                            </w:r>
                            <w:r>
                              <w:rPr>
                                <w:rFonts w:ascii="Cambria Math" w:hAnsi="Cambria Math"/>
                                <w:sz w:val="40"/>
                              </w:rPr>
                              <w:t>1</w:t>
                            </w:r>
                            <w:r w:rsidRPr="00A1435E">
                              <w:rPr>
                                <w:rFonts w:ascii="Cambria Math" w:hAnsi="Cambria Math"/>
                                <w:sz w:val="40"/>
                              </w:rPr>
                              <w:t xml:space="preserve"> год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B8F60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54.5pt;margin-top:724.95pt;width:185.9pt;height:110.6pt;z-index:-25165619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" filled="f" stroked="f">
                <v:textbox style="mso-fit-shape-to-text:t">
                  <w:txbxContent>
                    <w:p w14:paraId="4E5C4E8D" w14:textId="77777777" w:rsidR="008D79B7" w:rsidRPr="00A1435E" w:rsidRDefault="008D79B7" w:rsidP="009260C7">
                      <w:pPr>
                        <w:spacing w:after="0"/>
                        <w:jc w:val="center"/>
                        <w:rPr>
                          <w:rFonts w:ascii="Cambria Math" w:hAnsi="Cambria Math"/>
                          <w:sz w:val="40"/>
                        </w:rPr>
                      </w:pPr>
                      <w:r w:rsidRPr="00A1435E">
                        <w:rPr>
                          <w:rFonts w:ascii="Cambria Math" w:hAnsi="Cambria Math"/>
                          <w:sz w:val="40"/>
                        </w:rPr>
                        <w:t>Санкт-Петербург</w:t>
                      </w:r>
                    </w:p>
                    <w:p w14:paraId="463E5E2D" w14:textId="71D9F5BF" w:rsidR="008D79B7" w:rsidRPr="00A1435E" w:rsidRDefault="008D79B7" w:rsidP="009260C7">
                      <w:pPr>
                        <w:spacing w:after="0"/>
                        <w:jc w:val="center"/>
                        <w:rPr>
                          <w:rFonts w:ascii="Cambria Math" w:hAnsi="Cambria Math"/>
                          <w:sz w:val="40"/>
                        </w:rPr>
                      </w:pPr>
                      <w:r w:rsidRPr="00A1435E">
                        <w:rPr>
                          <w:rFonts w:ascii="Cambria Math" w:hAnsi="Cambria Math"/>
                          <w:sz w:val="40"/>
                        </w:rPr>
                        <w:t>202</w:t>
                      </w:r>
                      <w:r>
                        <w:rPr>
                          <w:rFonts w:ascii="Cambria Math" w:hAnsi="Cambria Math"/>
                          <w:sz w:val="40"/>
                        </w:rPr>
                        <w:t>1</w:t>
                      </w:r>
                      <w:r w:rsidRPr="00A1435E">
                        <w:rPr>
                          <w:rFonts w:ascii="Cambria Math" w:hAnsi="Cambria Math"/>
                          <w:sz w:val="40"/>
                        </w:rPr>
                        <w:t xml:space="preserve"> год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60C7">
        <w:rPr>
          <w:rStyle w:val="a8"/>
          <w:b w:val="0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89F79F4" wp14:editId="2314821B">
                <wp:simplePos x="0" y="0"/>
                <wp:positionH relativeFrom="margin">
                  <wp:posOffset>353695</wp:posOffset>
                </wp:positionH>
                <wp:positionV relativeFrom="paragraph">
                  <wp:posOffset>4051300</wp:posOffset>
                </wp:positionV>
                <wp:extent cx="5849620" cy="140462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96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D654E" w14:textId="77777777" w:rsidR="008D79B7" w:rsidRPr="0034017A" w:rsidRDefault="008D79B7" w:rsidP="009260C7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  <w:sz w:val="36"/>
                              </w:rPr>
                            </w:pPr>
                            <w:r w:rsidRPr="0034017A">
                              <w:rPr>
                                <w:rFonts w:ascii="Cambria Math" w:hAnsi="Cambria Math"/>
                                <w:b/>
                                <w:sz w:val="36"/>
                              </w:rPr>
                              <w:t>Системное и прикладное программное обеспечение.</w:t>
                            </w:r>
                          </w:p>
                          <w:p w14:paraId="36142466" w14:textId="77777777" w:rsidR="008D79B7" w:rsidRPr="0034017A" w:rsidRDefault="008D79B7" w:rsidP="009260C7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  <w:sz w:val="36"/>
                              </w:rPr>
                            </w:pPr>
                            <w:r w:rsidRPr="0034017A">
                              <w:rPr>
                                <w:rFonts w:ascii="Cambria Math" w:hAnsi="Cambria Math"/>
                                <w:b/>
                                <w:sz w:val="36"/>
                              </w:rPr>
                              <w:t>Программная инженерия.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9F79F4" id="_x0000_s1027" type="#_x0000_t202" style="position:absolute;left:0;text-align:left;margin-left:27.85pt;margin-top:319pt;width:460.6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" filled="f" stroked="f">
                <v:textbox style="mso-fit-shape-to-text:t">
                  <w:txbxContent>
                    <w:p w14:paraId="2BAD654E" w14:textId="77777777" w:rsidR="008D79B7" w:rsidRPr="0034017A" w:rsidRDefault="008D79B7" w:rsidP="009260C7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  <w:sz w:val="36"/>
                        </w:rPr>
                      </w:pPr>
                      <w:r w:rsidRPr="0034017A">
                        <w:rPr>
                          <w:rFonts w:ascii="Cambria Math" w:hAnsi="Cambria Math"/>
                          <w:b/>
                          <w:sz w:val="36"/>
                        </w:rPr>
                        <w:t>Системное и прикладное программное обеспечение.</w:t>
                      </w:r>
                    </w:p>
                    <w:p w14:paraId="36142466" w14:textId="77777777" w:rsidR="008D79B7" w:rsidRPr="0034017A" w:rsidRDefault="008D79B7" w:rsidP="009260C7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  <w:sz w:val="36"/>
                        </w:rPr>
                      </w:pPr>
                      <w:r w:rsidRPr="0034017A">
                        <w:rPr>
                          <w:rFonts w:ascii="Cambria Math" w:hAnsi="Cambria Math"/>
                          <w:b/>
                          <w:sz w:val="36"/>
                        </w:rPr>
                        <w:t>Программная инженерия.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60C7">
        <w:rPr>
          <w:rStyle w:val="a8"/>
          <w:b w:val="0"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8271ACD" wp14:editId="7857E528">
                <wp:simplePos x="0" y="0"/>
                <wp:positionH relativeFrom="margin">
                  <wp:posOffset>78740</wp:posOffset>
                </wp:positionH>
                <wp:positionV relativeFrom="paragraph">
                  <wp:posOffset>5720080</wp:posOffset>
                </wp:positionV>
                <wp:extent cx="6388735" cy="676195"/>
                <wp:effectExtent l="0" t="0" r="0" b="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8735" cy="676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8F10F" w14:textId="66F33EFE" w:rsidR="008D79B7" w:rsidRDefault="008D79B7" w:rsidP="009260C7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sz w:val="36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36"/>
                              </w:rPr>
                              <w:t>Лабораторная работа №</w:t>
                            </w:r>
                            <w:r w:rsidR="00630E74" w:rsidRPr="00630E74">
                              <w:rPr>
                                <w:rFonts w:ascii="Cambria Math" w:hAnsi="Cambria Math"/>
                                <w:sz w:val="36"/>
                              </w:rPr>
                              <w:t>5</w:t>
                            </w:r>
                            <w:r>
                              <w:rPr>
                                <w:rFonts w:ascii="Cambria Math" w:hAnsi="Cambria Math"/>
                                <w:sz w:val="36"/>
                              </w:rPr>
                              <w:t>.</w:t>
                            </w:r>
                          </w:p>
                          <w:p w14:paraId="64148B03" w14:textId="0A4A123D" w:rsidR="008D79B7" w:rsidRPr="0034017A" w:rsidRDefault="00630E74" w:rsidP="009260C7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sz w:val="36"/>
                              </w:rPr>
                            </w:pPr>
                            <w:r w:rsidRPr="00630E74">
                              <w:rPr>
                                <w:rFonts w:ascii="Cambria Math" w:hAnsi="Cambria Math"/>
                                <w:sz w:val="36"/>
                              </w:rPr>
                              <w:t>Асинхронный обмен данными с ВУ</w:t>
                            </w:r>
                            <w:r w:rsidR="008D79B7">
                              <w:rPr>
                                <w:rFonts w:ascii="Cambria Math" w:hAnsi="Cambria Math"/>
                                <w:sz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71ACD" id="_x0000_s1028" type="#_x0000_t202" style="position:absolute;left:0;text-align:left;margin-left:6.2pt;margin-top:450.4pt;width:503.05pt;height:53.2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" filled="f" stroked="f">
                <v:textbox>
                  <w:txbxContent>
                    <w:p w14:paraId="1A08F10F" w14:textId="66F33EFE" w:rsidR="008D79B7" w:rsidRDefault="008D79B7" w:rsidP="009260C7">
                      <w:pPr>
                        <w:spacing w:after="0"/>
                        <w:jc w:val="center"/>
                        <w:rPr>
                          <w:rFonts w:ascii="Cambria Math" w:hAnsi="Cambria Math"/>
                          <w:sz w:val="36"/>
                        </w:rPr>
                      </w:pPr>
                      <w:r>
                        <w:rPr>
                          <w:rFonts w:ascii="Cambria Math" w:hAnsi="Cambria Math"/>
                          <w:sz w:val="36"/>
                        </w:rPr>
                        <w:t>Лабораторная работа №</w:t>
                      </w:r>
                      <w:r w:rsidR="00630E74" w:rsidRPr="00630E74">
                        <w:rPr>
                          <w:rFonts w:ascii="Cambria Math" w:hAnsi="Cambria Math"/>
                          <w:sz w:val="36"/>
                        </w:rPr>
                        <w:t>5</w:t>
                      </w:r>
                      <w:r>
                        <w:rPr>
                          <w:rFonts w:ascii="Cambria Math" w:hAnsi="Cambria Math"/>
                          <w:sz w:val="36"/>
                        </w:rPr>
                        <w:t>.</w:t>
                      </w:r>
                    </w:p>
                    <w:p w14:paraId="64148B03" w14:textId="0A4A123D" w:rsidR="008D79B7" w:rsidRPr="0034017A" w:rsidRDefault="00630E74" w:rsidP="009260C7">
                      <w:pPr>
                        <w:spacing w:after="0"/>
                        <w:jc w:val="center"/>
                        <w:rPr>
                          <w:rFonts w:ascii="Cambria Math" w:hAnsi="Cambria Math"/>
                          <w:sz w:val="36"/>
                        </w:rPr>
                      </w:pPr>
                      <w:r w:rsidRPr="00630E74">
                        <w:rPr>
                          <w:rFonts w:ascii="Cambria Math" w:hAnsi="Cambria Math"/>
                          <w:sz w:val="36"/>
                        </w:rPr>
                        <w:t>Асинхронный обмен данными с ВУ</w:t>
                      </w:r>
                      <w:r w:rsidR="008D79B7">
                        <w:rPr>
                          <w:rFonts w:ascii="Cambria Math" w:hAnsi="Cambria Math"/>
                          <w:sz w:val="3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60C7">
        <w:rPr>
          <w:rStyle w:val="a8"/>
          <w:b w:val="0"/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B7B8E60" wp14:editId="5EFF3A26">
                <wp:simplePos x="0" y="0"/>
                <wp:positionH relativeFrom="margin">
                  <wp:posOffset>353695</wp:posOffset>
                </wp:positionH>
                <wp:positionV relativeFrom="paragraph">
                  <wp:posOffset>45720</wp:posOffset>
                </wp:positionV>
                <wp:extent cx="5849620" cy="961390"/>
                <wp:effectExtent l="0" t="0" r="0" b="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9620" cy="961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72EC6" w14:textId="77777777" w:rsidR="008D79B7" w:rsidRPr="00D01DAF" w:rsidRDefault="008D79B7" w:rsidP="009260C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D01DAF">
                              <w:rPr>
                                <w:sz w:val="32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42FA413E" w14:textId="77777777" w:rsidR="008D79B7" w:rsidRPr="00D01DAF" w:rsidRDefault="008D79B7" w:rsidP="009260C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D01DAF">
                              <w:rPr>
                                <w:sz w:val="32"/>
                              </w:rPr>
                              <w:t>«Национальный исследовательский университет ИТМО»</w:t>
                            </w:r>
                          </w:p>
                          <w:p w14:paraId="15A5B3CE" w14:textId="77777777" w:rsidR="008D79B7" w:rsidRPr="0034017A" w:rsidRDefault="008D79B7" w:rsidP="009260C7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B8E60" id="_x0000_s1029" type="#_x0000_t202" style="position:absolute;left:0;text-align:left;margin-left:27.85pt;margin-top:3.6pt;width:460.6pt;height:75.7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" filled="f" stroked="f">
                <v:textbox>
                  <w:txbxContent>
                    <w:p w14:paraId="5FE72EC6" w14:textId="77777777" w:rsidR="008D79B7" w:rsidRPr="00D01DAF" w:rsidRDefault="008D79B7" w:rsidP="009260C7">
                      <w:pPr>
                        <w:jc w:val="center"/>
                        <w:rPr>
                          <w:sz w:val="32"/>
                        </w:rPr>
                      </w:pPr>
                      <w:r w:rsidRPr="00D01DAF">
                        <w:rPr>
                          <w:sz w:val="32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42FA413E" w14:textId="77777777" w:rsidR="008D79B7" w:rsidRPr="00D01DAF" w:rsidRDefault="008D79B7" w:rsidP="009260C7">
                      <w:pPr>
                        <w:jc w:val="center"/>
                        <w:rPr>
                          <w:sz w:val="32"/>
                        </w:rPr>
                      </w:pPr>
                      <w:r w:rsidRPr="00D01DAF">
                        <w:rPr>
                          <w:sz w:val="32"/>
                        </w:rPr>
                        <w:t>«Национальный исследовательский университет ИТМО»</w:t>
                      </w:r>
                    </w:p>
                    <w:p w14:paraId="15A5B3CE" w14:textId="77777777" w:rsidR="008D79B7" w:rsidRPr="0034017A" w:rsidRDefault="008D79B7" w:rsidP="009260C7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  <w:sz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6681FA" w14:textId="132172FE" w:rsidR="009260C7" w:rsidRDefault="005F61DD">
      <w:pPr>
        <w:spacing w:after="120"/>
        <w:rPr>
          <w:rStyle w:val="a8"/>
          <w:b w:val="0"/>
        </w:rPr>
      </w:pPr>
      <w:r w:rsidRPr="009260C7">
        <w:rPr>
          <w:rStyle w:val="a8"/>
          <w:b w:val="0"/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5A347C0A" wp14:editId="6F5B033C">
                <wp:simplePos x="0" y="0"/>
                <wp:positionH relativeFrom="margin">
                  <wp:posOffset>168910</wp:posOffset>
                </wp:positionH>
                <wp:positionV relativeFrom="paragraph">
                  <wp:posOffset>6395085</wp:posOffset>
                </wp:positionV>
                <wp:extent cx="4794250" cy="1404620"/>
                <wp:effectExtent l="0" t="0" r="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C7D72" w14:textId="77777777" w:rsidR="008D79B7" w:rsidRDefault="008D79B7" w:rsidP="009260C7">
                            <w:pPr>
                              <w:spacing w:after="0"/>
                              <w:rPr>
                                <w:rFonts w:cstheme="minorHAnsi"/>
                                <w:sz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</w:rPr>
                              <w:t>Предмет: ОПД.</w:t>
                            </w:r>
                          </w:p>
                          <w:p w14:paraId="2A454DD7" w14:textId="1CA3D5ED" w:rsidR="008D79B7" w:rsidRDefault="008D79B7" w:rsidP="009260C7">
                            <w:pPr>
                              <w:spacing w:after="0"/>
                              <w:rPr>
                                <w:rFonts w:cstheme="minorHAnsi"/>
                                <w:sz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</w:rPr>
                              <w:t xml:space="preserve">Преподаватель: </w:t>
                            </w:r>
                            <w:r w:rsidRPr="005F61DD">
                              <w:rPr>
                                <w:rFonts w:cstheme="minorHAnsi"/>
                                <w:sz w:val="36"/>
                              </w:rPr>
                              <w:t>Блохина Елена Николаевна</w:t>
                            </w:r>
                          </w:p>
                          <w:p w14:paraId="3FC7F943" w14:textId="77777777" w:rsidR="008D79B7" w:rsidRDefault="008D79B7" w:rsidP="009260C7">
                            <w:pPr>
                              <w:spacing w:after="0"/>
                              <w:rPr>
                                <w:rFonts w:cstheme="minorHAnsi"/>
                                <w:sz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</w:rPr>
                              <w:t>Выполнил: Бусыгин Иван.</w:t>
                            </w:r>
                          </w:p>
                          <w:p w14:paraId="75B2561B" w14:textId="77777777" w:rsidR="008D79B7" w:rsidRPr="0056561D" w:rsidRDefault="008D79B7" w:rsidP="009260C7">
                            <w:pPr>
                              <w:spacing w:after="0"/>
                              <w:rPr>
                                <w:rFonts w:cstheme="minorHAnsi"/>
                                <w:sz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</w:rPr>
                              <w:t xml:space="preserve">Группа: </w:t>
                            </w:r>
                            <w:r>
                              <w:rPr>
                                <w:rFonts w:cstheme="minorHAnsi"/>
                                <w:sz w:val="36"/>
                                <w:lang w:val="en-US"/>
                              </w:rPr>
                              <w:t>P</w:t>
                            </w:r>
                            <w:r w:rsidRPr="0056561D">
                              <w:rPr>
                                <w:rFonts w:cstheme="minorHAnsi"/>
                                <w:sz w:val="36"/>
                              </w:rPr>
                              <w:t>3112.</w:t>
                            </w:r>
                          </w:p>
                          <w:p w14:paraId="559E30AF" w14:textId="2BE8E3CE" w:rsidR="008D79B7" w:rsidRPr="0056561D" w:rsidRDefault="008D79B7" w:rsidP="009260C7">
                            <w:pPr>
                              <w:spacing w:after="0"/>
                              <w:rPr>
                                <w:rFonts w:cstheme="minorHAnsi"/>
                                <w:sz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</w:rPr>
                              <w:t xml:space="preserve">Вариант: </w:t>
                            </w:r>
                            <w:r w:rsidRPr="00D62A9D">
                              <w:rPr>
                                <w:rFonts w:cstheme="minorHAnsi"/>
                                <w:sz w:val="36"/>
                              </w:rPr>
                              <w:t>21225</w:t>
                            </w:r>
                            <w:r>
                              <w:rPr>
                                <w:rFonts w:cstheme="minorHAnsi"/>
                                <w:sz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347C0A" id="_x0000_s1030" type="#_x0000_t202" style="position:absolute;left:0;text-align:left;margin-left:13.3pt;margin-top:503.55pt;width:377.5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" filled="f" stroked="f">
                <v:textbox style="mso-fit-shape-to-text:t">
                  <w:txbxContent>
                    <w:p w14:paraId="4F5C7D72" w14:textId="77777777" w:rsidR="008D79B7" w:rsidRDefault="008D79B7" w:rsidP="009260C7">
                      <w:pPr>
                        <w:spacing w:after="0"/>
                        <w:rPr>
                          <w:rFonts w:cstheme="minorHAnsi"/>
                          <w:sz w:val="36"/>
                        </w:rPr>
                      </w:pPr>
                      <w:r>
                        <w:rPr>
                          <w:rFonts w:cstheme="minorHAnsi"/>
                          <w:sz w:val="36"/>
                        </w:rPr>
                        <w:t>Предмет: ОПД.</w:t>
                      </w:r>
                    </w:p>
                    <w:p w14:paraId="2A454DD7" w14:textId="1CA3D5ED" w:rsidR="008D79B7" w:rsidRDefault="008D79B7" w:rsidP="009260C7">
                      <w:pPr>
                        <w:spacing w:after="0"/>
                        <w:rPr>
                          <w:rFonts w:cstheme="minorHAnsi"/>
                          <w:sz w:val="36"/>
                        </w:rPr>
                      </w:pPr>
                      <w:r>
                        <w:rPr>
                          <w:rFonts w:cstheme="minorHAnsi"/>
                          <w:sz w:val="36"/>
                        </w:rPr>
                        <w:t xml:space="preserve">Преподаватель: </w:t>
                      </w:r>
                      <w:r w:rsidRPr="005F61DD">
                        <w:rPr>
                          <w:rFonts w:cstheme="minorHAnsi"/>
                          <w:sz w:val="36"/>
                        </w:rPr>
                        <w:t>Блохина Елена Николаевна</w:t>
                      </w:r>
                    </w:p>
                    <w:p w14:paraId="3FC7F943" w14:textId="77777777" w:rsidR="008D79B7" w:rsidRDefault="008D79B7" w:rsidP="009260C7">
                      <w:pPr>
                        <w:spacing w:after="0"/>
                        <w:rPr>
                          <w:rFonts w:cstheme="minorHAnsi"/>
                          <w:sz w:val="36"/>
                        </w:rPr>
                      </w:pPr>
                      <w:r>
                        <w:rPr>
                          <w:rFonts w:cstheme="minorHAnsi"/>
                          <w:sz w:val="36"/>
                        </w:rPr>
                        <w:t>Выполнил: Бусыгин Иван.</w:t>
                      </w:r>
                    </w:p>
                    <w:p w14:paraId="75B2561B" w14:textId="77777777" w:rsidR="008D79B7" w:rsidRPr="0056561D" w:rsidRDefault="008D79B7" w:rsidP="009260C7">
                      <w:pPr>
                        <w:spacing w:after="0"/>
                        <w:rPr>
                          <w:rFonts w:cstheme="minorHAnsi"/>
                          <w:sz w:val="36"/>
                        </w:rPr>
                      </w:pPr>
                      <w:r>
                        <w:rPr>
                          <w:rFonts w:cstheme="minorHAnsi"/>
                          <w:sz w:val="36"/>
                        </w:rPr>
                        <w:t xml:space="preserve">Группа: </w:t>
                      </w:r>
                      <w:r>
                        <w:rPr>
                          <w:rFonts w:cstheme="minorHAnsi"/>
                          <w:sz w:val="36"/>
                          <w:lang w:val="en-US"/>
                        </w:rPr>
                        <w:t>P</w:t>
                      </w:r>
                      <w:r w:rsidRPr="0056561D">
                        <w:rPr>
                          <w:rFonts w:cstheme="minorHAnsi"/>
                          <w:sz w:val="36"/>
                        </w:rPr>
                        <w:t>3112.</w:t>
                      </w:r>
                    </w:p>
                    <w:p w14:paraId="559E30AF" w14:textId="2BE8E3CE" w:rsidR="008D79B7" w:rsidRPr="0056561D" w:rsidRDefault="008D79B7" w:rsidP="009260C7">
                      <w:pPr>
                        <w:spacing w:after="0"/>
                        <w:rPr>
                          <w:rFonts w:cstheme="minorHAnsi"/>
                          <w:sz w:val="36"/>
                        </w:rPr>
                      </w:pPr>
                      <w:r>
                        <w:rPr>
                          <w:rFonts w:cstheme="minorHAnsi"/>
                          <w:sz w:val="36"/>
                        </w:rPr>
                        <w:t xml:space="preserve">Вариант: </w:t>
                      </w:r>
                      <w:r w:rsidRPr="00D62A9D">
                        <w:rPr>
                          <w:rFonts w:cstheme="minorHAnsi"/>
                          <w:sz w:val="36"/>
                        </w:rPr>
                        <w:t>21225</w:t>
                      </w:r>
                      <w:r>
                        <w:rPr>
                          <w:rFonts w:cstheme="minorHAnsi"/>
                          <w:sz w:val="3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4309" w:rsidRPr="009260C7">
        <w:rPr>
          <w:rStyle w:val="a8"/>
          <w:b w:val="0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D39EEA" wp14:editId="0D5398A7">
                <wp:simplePos x="0" y="0"/>
                <wp:positionH relativeFrom="margin">
                  <wp:posOffset>-29210</wp:posOffset>
                </wp:positionH>
                <wp:positionV relativeFrom="paragraph">
                  <wp:posOffset>729830</wp:posOffset>
                </wp:positionV>
                <wp:extent cx="6614160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416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819D48" id="Прямая соединительная линия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2.3pt,57.45pt" to="518.5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9260C7">
        <w:rPr>
          <w:rStyle w:val="a8"/>
          <w:b w:val="0"/>
        </w:rPr>
        <w:br w:type="page"/>
      </w:r>
    </w:p>
    <w:p w14:paraId="4BBE9A85" w14:textId="00C32134" w:rsidR="006C2AE2" w:rsidRPr="00783588" w:rsidRDefault="009260C7" w:rsidP="00894194">
      <w:pPr>
        <w:pStyle w:val="2"/>
        <w:spacing w:before="0" w:after="0"/>
        <w:rPr>
          <w:rStyle w:val="a8"/>
          <w:b w:val="0"/>
        </w:rPr>
      </w:pPr>
      <w:r w:rsidRPr="00783588">
        <w:rPr>
          <w:rStyle w:val="a8"/>
          <w:b w:val="0"/>
        </w:rPr>
        <w:lastRenderedPageBreak/>
        <w:t>Цель работы</w:t>
      </w:r>
      <w:r w:rsidR="006C2AE2" w:rsidRPr="00783588">
        <w:rPr>
          <w:rStyle w:val="a8"/>
          <w:b w:val="0"/>
        </w:rPr>
        <w:t>.</w:t>
      </w:r>
    </w:p>
    <w:p w14:paraId="20FE71CD" w14:textId="2C78B175" w:rsidR="00831440" w:rsidRDefault="00AE673E" w:rsidP="00167646">
      <w:pPr>
        <w:rPr>
          <w:rStyle w:val="a8"/>
          <w:b w:val="0"/>
        </w:rPr>
      </w:pPr>
      <w:r>
        <w:t>Изучение организации системы ввода-вывода базовой ЭВМ, команд ввода-вывода и исследование процесса функционирования ЭВМ при обмене данными по сигналам готовности внешних устройств (ВУ).</w:t>
      </w:r>
    </w:p>
    <w:p w14:paraId="4120B5DC" w14:textId="1BA4EC00" w:rsidR="006C2AE2" w:rsidRPr="00783588" w:rsidRDefault="009260C7" w:rsidP="00167646">
      <w:pPr>
        <w:pStyle w:val="2"/>
        <w:spacing w:after="0"/>
        <w:rPr>
          <w:rStyle w:val="a8"/>
          <w:b w:val="0"/>
        </w:rPr>
      </w:pPr>
      <w:r w:rsidRPr="00783588">
        <w:rPr>
          <w:rStyle w:val="a8"/>
          <w:b w:val="0"/>
        </w:rPr>
        <w:t>Задание</w:t>
      </w:r>
      <w:r w:rsidR="003F5838" w:rsidRPr="00783588">
        <w:rPr>
          <w:rStyle w:val="a8"/>
          <w:b w:val="0"/>
        </w:rPr>
        <w:t>.</w:t>
      </w:r>
    </w:p>
    <w:p w14:paraId="53658645" w14:textId="1F423404" w:rsidR="00923A85" w:rsidRDefault="002C7EBA" w:rsidP="002C7EBA">
      <w:pPr>
        <w:rPr>
          <w:noProof/>
        </w:rPr>
      </w:pPr>
      <w:r>
        <w:rPr>
          <w:noProof/>
        </w:rPr>
        <w:t xml:space="preserve">В исходном варианте заменить ВУ-2 на ВУ-8 и добавить вывод символов </w:t>
      </w:r>
      <w:r w:rsidR="00C71BD6">
        <w:rPr>
          <w:noProof/>
        </w:rPr>
        <w:t>на</w:t>
      </w:r>
      <w:r>
        <w:rPr>
          <w:noProof/>
        </w:rPr>
        <w:t xml:space="preserve"> ВУ-5.</w:t>
      </w:r>
    </w:p>
    <w:p w14:paraId="49D22ED5" w14:textId="560B3E0E" w:rsidR="00C71BD6" w:rsidRPr="00C71BD6" w:rsidRDefault="00C71BD6" w:rsidP="002C7EBA">
      <w:r>
        <w:rPr>
          <w:noProof/>
        </w:rPr>
        <w:t xml:space="preserve">Закодировать строку </w:t>
      </w:r>
      <w:r w:rsidRPr="00C71BD6">
        <w:rPr>
          <w:noProof/>
        </w:rPr>
        <w:t>“</w:t>
      </w:r>
      <w:r>
        <w:rPr>
          <w:noProof/>
        </w:rPr>
        <w:t>С Новым Годом!</w:t>
      </w:r>
      <w:r w:rsidRPr="00C71BD6">
        <w:rPr>
          <w:noProof/>
        </w:rPr>
        <w:t xml:space="preserve">” </w:t>
      </w:r>
      <w:r>
        <w:rPr>
          <w:noProof/>
        </w:rPr>
        <w:t>в соответсвии с методическими указаниями.</w:t>
      </w:r>
    </w:p>
    <w:p w14:paraId="49141DC0" w14:textId="1C564482" w:rsidR="00975530" w:rsidRDefault="00975530" w:rsidP="00167646">
      <w:pPr>
        <w:pStyle w:val="2"/>
        <w:spacing w:after="0"/>
        <w:rPr>
          <w:rStyle w:val="a8"/>
          <w:b w:val="0"/>
        </w:rPr>
      </w:pPr>
      <w:r w:rsidRPr="00783588">
        <w:rPr>
          <w:rStyle w:val="a8"/>
          <w:b w:val="0"/>
        </w:rPr>
        <w:t xml:space="preserve">Описание </w:t>
      </w:r>
      <w:r w:rsidRPr="00397D3E">
        <w:rPr>
          <w:rStyle w:val="a8"/>
          <w:b w:val="0"/>
          <w:bCs w:val="0"/>
        </w:rPr>
        <w:t>программы</w:t>
      </w:r>
      <w:r w:rsidRPr="005718CB">
        <w:rPr>
          <w:rStyle w:val="a8"/>
          <w:b w:val="0"/>
        </w:rPr>
        <w:t>.</w:t>
      </w:r>
    </w:p>
    <w:p w14:paraId="58F303CB" w14:textId="3C577999" w:rsidR="00B7453F" w:rsidRPr="00AE673E" w:rsidRDefault="0030396A" w:rsidP="00C33BFD">
      <w:pPr>
        <w:spacing w:after="120"/>
        <w:rPr>
          <w:rStyle w:val="a8"/>
          <w:rFonts w:eastAsiaTheme="minorEastAsia"/>
          <w:b w:val="0"/>
          <w:bCs w:val="0"/>
        </w:rPr>
      </w:pPr>
      <w:r>
        <w:rPr>
          <w:rStyle w:val="a8"/>
          <w:rFonts w:eastAsiaTheme="minorEastAsia"/>
          <w:b w:val="0"/>
          <w:bCs w:val="0"/>
        </w:rPr>
        <w:t>Программа последовательно записывает</w:t>
      </w:r>
      <w:r w:rsidR="00C8775B">
        <w:rPr>
          <w:rStyle w:val="a8"/>
          <w:rFonts w:eastAsiaTheme="minorEastAsia"/>
          <w:b w:val="0"/>
          <w:bCs w:val="0"/>
        </w:rPr>
        <w:t xml:space="preserve"> в память</w:t>
      </w:r>
      <w:r w:rsidR="00630E74" w:rsidRPr="00630E74">
        <w:rPr>
          <w:rStyle w:val="a8"/>
          <w:rFonts w:eastAsiaTheme="minorEastAsia"/>
          <w:b w:val="0"/>
          <w:bCs w:val="0"/>
        </w:rPr>
        <w:t xml:space="preserve"> </w:t>
      </w:r>
      <w:r w:rsidR="00630E74">
        <w:rPr>
          <w:rStyle w:val="a8"/>
          <w:rFonts w:eastAsiaTheme="minorEastAsia"/>
          <w:b w:val="0"/>
          <w:bCs w:val="0"/>
        </w:rPr>
        <w:t>и выводит на текстовый принтер</w:t>
      </w:r>
      <w:r w:rsidR="0016156A">
        <w:rPr>
          <w:rStyle w:val="a8"/>
          <w:rFonts w:eastAsiaTheme="minorEastAsia"/>
          <w:b w:val="0"/>
          <w:bCs w:val="0"/>
        </w:rPr>
        <w:t xml:space="preserve"> получаемые из устройства ввода ВУ-</w:t>
      </w:r>
      <w:r w:rsidR="00630E74" w:rsidRPr="00630E74">
        <w:rPr>
          <w:rStyle w:val="a8"/>
          <w:rFonts w:eastAsiaTheme="minorEastAsia"/>
          <w:b w:val="0"/>
          <w:bCs w:val="0"/>
        </w:rPr>
        <w:t>8</w:t>
      </w:r>
      <w:r>
        <w:rPr>
          <w:rStyle w:val="a8"/>
          <w:rFonts w:eastAsiaTheme="minorEastAsia"/>
          <w:b w:val="0"/>
          <w:bCs w:val="0"/>
        </w:rPr>
        <w:t xml:space="preserve"> однобайтные символы</w:t>
      </w:r>
      <w:r w:rsidR="0016156A">
        <w:rPr>
          <w:rStyle w:val="a8"/>
          <w:rFonts w:eastAsiaTheme="minorEastAsia"/>
          <w:b w:val="0"/>
          <w:bCs w:val="0"/>
        </w:rPr>
        <w:t xml:space="preserve">, пока не будет </w:t>
      </w:r>
      <w:r w:rsidR="00630E74">
        <w:rPr>
          <w:rStyle w:val="a8"/>
          <w:rFonts w:eastAsiaTheme="minorEastAsia"/>
          <w:b w:val="0"/>
          <w:bCs w:val="0"/>
        </w:rPr>
        <w:t xml:space="preserve">нажата клавиша </w:t>
      </w:r>
      <w:r w:rsidR="00630E74">
        <w:rPr>
          <w:rStyle w:val="a8"/>
          <w:rFonts w:eastAsiaTheme="minorEastAsia"/>
          <w:b w:val="0"/>
          <w:bCs w:val="0"/>
          <w:lang w:val="en-US"/>
        </w:rPr>
        <w:t>Enter</w:t>
      </w:r>
      <w:r w:rsidR="00C8775B">
        <w:rPr>
          <w:rStyle w:val="a8"/>
          <w:rFonts w:eastAsiaTheme="minorEastAsia"/>
          <w:b w:val="0"/>
          <w:bCs w:val="0"/>
        </w:rPr>
        <w:t xml:space="preserve"> (символ </w:t>
      </w:r>
      <w:r w:rsidR="00C8775B" w:rsidRPr="00C8775B">
        <w:rPr>
          <w:rStyle w:val="a8"/>
          <w:rFonts w:eastAsiaTheme="minorEastAsia"/>
          <w:b w:val="0"/>
          <w:bCs w:val="0"/>
        </w:rPr>
        <w:t>0</w:t>
      </w:r>
      <w:r w:rsidR="00C8775B">
        <w:rPr>
          <w:rStyle w:val="a8"/>
          <w:rFonts w:eastAsiaTheme="minorEastAsia"/>
          <w:b w:val="0"/>
          <w:bCs w:val="0"/>
          <w:lang w:val="en-US"/>
        </w:rPr>
        <w:t>A</w:t>
      </w:r>
      <w:r w:rsidR="00C8775B" w:rsidRPr="00C8775B">
        <w:rPr>
          <w:rStyle w:val="a8"/>
          <w:rFonts w:eastAsiaTheme="minorEastAsia"/>
          <w:b w:val="0"/>
          <w:bCs w:val="0"/>
          <w:vertAlign w:val="subscript"/>
        </w:rPr>
        <w:t>16</w:t>
      </w:r>
      <w:r w:rsidR="00C8775B">
        <w:rPr>
          <w:rStyle w:val="a8"/>
          <w:rFonts w:eastAsiaTheme="minorEastAsia"/>
          <w:b w:val="0"/>
          <w:bCs w:val="0"/>
        </w:rPr>
        <w:t>)</w:t>
      </w:r>
      <w:r w:rsidR="0016156A">
        <w:rPr>
          <w:rStyle w:val="a8"/>
          <w:rFonts w:eastAsiaTheme="minorEastAsia"/>
          <w:b w:val="0"/>
          <w:bCs w:val="0"/>
        </w:rPr>
        <w:t>.</w:t>
      </w:r>
      <w:r w:rsidR="00AE673E" w:rsidRPr="00AE673E">
        <w:rPr>
          <w:rStyle w:val="a8"/>
          <w:rFonts w:eastAsiaTheme="minorEastAsia"/>
          <w:b w:val="0"/>
          <w:bCs w:val="0"/>
        </w:rPr>
        <w:t xml:space="preserve"> </w:t>
      </w:r>
      <w:r w:rsidR="00AE673E">
        <w:rPr>
          <w:rStyle w:val="a8"/>
          <w:rFonts w:eastAsiaTheme="minorEastAsia"/>
          <w:b w:val="0"/>
          <w:bCs w:val="0"/>
        </w:rPr>
        <w:t xml:space="preserve">Используемый порядок байтов – </w:t>
      </w:r>
      <w:r w:rsidR="00AE673E" w:rsidRPr="00AE673E">
        <w:rPr>
          <w:rStyle w:val="a8"/>
          <w:rFonts w:eastAsiaTheme="minorEastAsia"/>
          <w:b w:val="0"/>
          <w:bCs w:val="0"/>
        </w:rPr>
        <w:t>little-endian</w:t>
      </w:r>
      <w:r w:rsidR="00AE673E">
        <w:rPr>
          <w:rStyle w:val="a8"/>
          <w:rFonts w:eastAsiaTheme="minorEastAsia"/>
          <w:b w:val="0"/>
          <w:bCs w:val="0"/>
        </w:rPr>
        <w:t>.</w:t>
      </w:r>
    </w:p>
    <w:p w14:paraId="710C43D2" w14:textId="65C74F39" w:rsidR="00881737" w:rsidRDefault="00881737" w:rsidP="00894194">
      <w:pPr>
        <w:pStyle w:val="3"/>
        <w:spacing w:before="80" w:after="40"/>
        <w:rPr>
          <w:rStyle w:val="a8"/>
          <w:rFonts w:eastAsiaTheme="minorEastAsia"/>
          <w:b/>
          <w:bCs w:val="0"/>
        </w:rPr>
      </w:pPr>
      <w:r>
        <w:rPr>
          <w:rStyle w:val="a8"/>
          <w:rFonts w:eastAsiaTheme="minorEastAsia"/>
          <w:b/>
          <w:bCs w:val="0"/>
        </w:rPr>
        <w:t>Расположение в памяти:</w:t>
      </w:r>
    </w:p>
    <w:p w14:paraId="482636ED" w14:textId="4E671064" w:rsidR="00881737" w:rsidRDefault="008D79B7" w:rsidP="00C33BFD">
      <w:pPr>
        <w:spacing w:after="40"/>
        <w:rPr>
          <w:rStyle w:val="a8"/>
          <w:rFonts w:eastAsiaTheme="minorEastAsia"/>
          <w:b w:val="0"/>
          <w:bCs w:val="0"/>
        </w:rPr>
      </w:pPr>
      <w:r>
        <w:rPr>
          <w:rStyle w:val="a8"/>
          <w:rFonts w:eastAsiaTheme="minorEastAsia"/>
          <w:b w:val="0"/>
          <w:bCs w:val="0"/>
        </w:rPr>
        <w:t>П</w:t>
      </w:r>
      <w:r w:rsidR="00881737">
        <w:rPr>
          <w:rStyle w:val="a8"/>
          <w:rFonts w:eastAsiaTheme="minorEastAsia"/>
          <w:b w:val="0"/>
          <w:bCs w:val="0"/>
        </w:rPr>
        <w:t>рограмма расположена в ячейках</w:t>
      </w:r>
      <w:r w:rsidR="00881737" w:rsidRPr="00881737">
        <w:rPr>
          <w:rStyle w:val="a8"/>
          <w:rFonts w:eastAsiaTheme="minorEastAsia"/>
          <w:b w:val="0"/>
          <w:bCs w:val="0"/>
        </w:rPr>
        <w:t xml:space="preserve"> </w:t>
      </w:r>
      <w:r w:rsidR="00881737">
        <w:rPr>
          <w:rStyle w:val="a8"/>
          <w:rFonts w:eastAsiaTheme="minorEastAsia"/>
          <w:b w:val="0"/>
          <w:bCs w:val="0"/>
        </w:rPr>
        <w:t xml:space="preserve">с </w:t>
      </w:r>
      <w:r w:rsidR="00881737" w:rsidRPr="00881737">
        <w:rPr>
          <w:rStyle w:val="a8"/>
          <w:rFonts w:eastAsiaTheme="minorEastAsia"/>
          <w:b w:val="0"/>
          <w:bCs w:val="0"/>
        </w:rPr>
        <w:t>0</w:t>
      </w:r>
      <w:r w:rsidR="00881737">
        <w:rPr>
          <w:rStyle w:val="a8"/>
          <w:rFonts w:eastAsiaTheme="minorEastAsia"/>
          <w:b w:val="0"/>
          <w:bCs w:val="0"/>
          <w:lang w:val="en-US"/>
        </w:rPr>
        <w:t>CB</w:t>
      </w:r>
      <w:r w:rsidR="00842155">
        <w:rPr>
          <w:rStyle w:val="a8"/>
          <w:rFonts w:eastAsiaTheme="minorEastAsia"/>
          <w:b w:val="0"/>
          <w:bCs w:val="0"/>
        </w:rPr>
        <w:t xml:space="preserve"> </w:t>
      </w:r>
      <w:r w:rsidR="00881737">
        <w:rPr>
          <w:rStyle w:val="a8"/>
          <w:rFonts w:eastAsiaTheme="minorEastAsia"/>
          <w:b w:val="0"/>
          <w:bCs w:val="0"/>
        </w:rPr>
        <w:t>по</w:t>
      </w:r>
      <w:r w:rsidR="00CE594A" w:rsidRPr="00CE594A">
        <w:rPr>
          <w:rStyle w:val="a8"/>
          <w:rFonts w:eastAsiaTheme="minorEastAsia"/>
          <w:b w:val="0"/>
          <w:bCs w:val="0"/>
        </w:rPr>
        <w:t xml:space="preserve"> 4</w:t>
      </w:r>
      <w:r w:rsidR="00CE594A">
        <w:rPr>
          <w:rStyle w:val="a8"/>
          <w:rFonts w:eastAsiaTheme="minorEastAsia"/>
          <w:b w:val="0"/>
          <w:bCs w:val="0"/>
          <w:lang w:val="en-US"/>
        </w:rPr>
        <w:t>A</w:t>
      </w:r>
      <w:r w:rsidR="00CE594A" w:rsidRPr="00CE594A">
        <w:rPr>
          <w:rStyle w:val="a8"/>
          <w:rFonts w:eastAsiaTheme="minorEastAsia"/>
          <w:b w:val="0"/>
          <w:bCs w:val="0"/>
        </w:rPr>
        <w:t>7</w:t>
      </w:r>
      <w:r w:rsidR="00842155">
        <w:rPr>
          <w:rStyle w:val="a8"/>
          <w:rFonts w:eastAsiaTheme="minorEastAsia"/>
          <w:b w:val="0"/>
          <w:bCs w:val="0"/>
        </w:rPr>
        <w:t xml:space="preserve"> </w:t>
      </w:r>
      <w:r>
        <w:rPr>
          <w:rStyle w:val="a8"/>
          <w:rFonts w:eastAsiaTheme="minorEastAsia"/>
          <w:b w:val="0"/>
          <w:bCs w:val="0"/>
        </w:rPr>
        <w:t>(соответственно, от первой до последней исполняемой команды).</w:t>
      </w:r>
    </w:p>
    <w:p w14:paraId="12B6652B" w14:textId="5E8DCDA1" w:rsidR="008D79B7" w:rsidRDefault="00345206" w:rsidP="00D62A9D">
      <w:pPr>
        <w:spacing w:after="40"/>
        <w:rPr>
          <w:rStyle w:val="a8"/>
          <w:rFonts w:eastAsiaTheme="minorEastAsia"/>
          <w:b w:val="0"/>
          <w:bCs w:val="0"/>
        </w:rPr>
      </w:pPr>
      <w:r>
        <w:rPr>
          <w:rStyle w:val="a8"/>
          <w:rFonts w:eastAsiaTheme="minorEastAsia"/>
          <w:b w:val="0"/>
          <w:bCs w:val="0"/>
        </w:rPr>
        <w:t>Я</w:t>
      </w:r>
      <w:r w:rsidR="008D79B7">
        <w:rPr>
          <w:rStyle w:val="a8"/>
          <w:rFonts w:eastAsiaTheme="minorEastAsia"/>
          <w:b w:val="0"/>
          <w:bCs w:val="0"/>
        </w:rPr>
        <w:t>чейк</w:t>
      </w:r>
      <w:r>
        <w:rPr>
          <w:rStyle w:val="a8"/>
          <w:rFonts w:eastAsiaTheme="minorEastAsia"/>
          <w:b w:val="0"/>
          <w:bCs w:val="0"/>
        </w:rPr>
        <w:t>а</w:t>
      </w:r>
      <w:r w:rsidR="008D79B7">
        <w:rPr>
          <w:rStyle w:val="a8"/>
          <w:rFonts w:eastAsiaTheme="minorEastAsia"/>
          <w:b w:val="0"/>
          <w:bCs w:val="0"/>
        </w:rPr>
        <w:t xml:space="preserve"> </w:t>
      </w:r>
      <w:r w:rsidR="00CE594A" w:rsidRPr="00CE594A">
        <w:rPr>
          <w:rStyle w:val="a8"/>
          <w:rFonts w:eastAsiaTheme="minorEastAsia"/>
          <w:b w:val="0"/>
          <w:bCs w:val="0"/>
        </w:rPr>
        <w:t>4</w:t>
      </w:r>
      <w:r w:rsidR="00CE594A">
        <w:rPr>
          <w:rStyle w:val="a8"/>
          <w:rFonts w:eastAsiaTheme="minorEastAsia"/>
          <w:b w:val="0"/>
          <w:bCs w:val="0"/>
          <w:lang w:val="en-US"/>
        </w:rPr>
        <w:t>A</w:t>
      </w:r>
      <w:r w:rsidR="00CE594A" w:rsidRPr="00CE594A">
        <w:rPr>
          <w:rStyle w:val="a8"/>
          <w:rFonts w:eastAsiaTheme="minorEastAsia"/>
          <w:b w:val="0"/>
          <w:bCs w:val="0"/>
        </w:rPr>
        <w:t>8</w:t>
      </w:r>
      <w:r w:rsidR="008D79B7" w:rsidRPr="008D79B7">
        <w:rPr>
          <w:rStyle w:val="a8"/>
          <w:rFonts w:eastAsiaTheme="minorEastAsia"/>
          <w:b w:val="0"/>
          <w:bCs w:val="0"/>
        </w:rPr>
        <w:t xml:space="preserve"> </w:t>
      </w:r>
      <w:r w:rsidR="008D79B7">
        <w:rPr>
          <w:rStyle w:val="a8"/>
          <w:rFonts w:eastAsiaTheme="minorEastAsia"/>
          <w:b w:val="0"/>
          <w:bCs w:val="0"/>
        </w:rPr>
        <w:t>хранит адрес первой ячейки для записи строки (</w:t>
      </w:r>
      <w:r w:rsidR="008D79B7" w:rsidRPr="008D79B7">
        <w:rPr>
          <w:rStyle w:val="a8"/>
          <w:rFonts w:eastAsiaTheme="minorEastAsia"/>
          <w:b w:val="0"/>
          <w:bCs w:val="0"/>
        </w:rPr>
        <w:t>645</w:t>
      </w:r>
      <w:r w:rsidR="008D79B7" w:rsidRPr="008D79B7">
        <w:rPr>
          <w:rStyle w:val="a8"/>
          <w:rFonts w:eastAsiaTheme="minorEastAsia"/>
          <w:b w:val="0"/>
          <w:bCs w:val="0"/>
          <w:vertAlign w:val="subscript"/>
        </w:rPr>
        <w:t>16</w:t>
      </w:r>
      <w:r w:rsidR="008D79B7">
        <w:rPr>
          <w:rStyle w:val="a8"/>
          <w:rFonts w:eastAsiaTheme="minorEastAsia"/>
          <w:b w:val="0"/>
          <w:bCs w:val="0"/>
        </w:rPr>
        <w:t>).</w:t>
      </w:r>
    </w:p>
    <w:p w14:paraId="5B63BEA1" w14:textId="13646A49" w:rsidR="00345206" w:rsidRDefault="00345206" w:rsidP="00D62A9D">
      <w:pPr>
        <w:spacing w:after="40"/>
        <w:rPr>
          <w:rStyle w:val="a8"/>
          <w:rFonts w:eastAsiaTheme="minorEastAsia"/>
          <w:b w:val="0"/>
          <w:bCs w:val="0"/>
        </w:rPr>
      </w:pPr>
      <w:r>
        <w:rPr>
          <w:rStyle w:val="a8"/>
          <w:rFonts w:eastAsiaTheme="minorEastAsia"/>
          <w:b w:val="0"/>
          <w:bCs w:val="0"/>
        </w:rPr>
        <w:t xml:space="preserve">Ячейка </w:t>
      </w:r>
      <w:r w:rsidR="00CE594A" w:rsidRPr="00CE594A">
        <w:rPr>
          <w:rStyle w:val="a8"/>
          <w:rFonts w:eastAsiaTheme="minorEastAsia"/>
          <w:b w:val="0"/>
          <w:bCs w:val="0"/>
        </w:rPr>
        <w:t>4</w:t>
      </w:r>
      <w:r w:rsidR="00CE594A">
        <w:rPr>
          <w:rStyle w:val="a8"/>
          <w:rFonts w:eastAsiaTheme="minorEastAsia"/>
          <w:b w:val="0"/>
          <w:bCs w:val="0"/>
          <w:lang w:val="en-US"/>
        </w:rPr>
        <w:t>A</w:t>
      </w:r>
      <w:r w:rsidR="00CE594A" w:rsidRPr="00CE594A">
        <w:rPr>
          <w:rStyle w:val="a8"/>
          <w:rFonts w:eastAsiaTheme="minorEastAsia"/>
          <w:b w:val="0"/>
          <w:bCs w:val="0"/>
        </w:rPr>
        <w:t>9</w:t>
      </w:r>
      <w:r>
        <w:rPr>
          <w:rStyle w:val="a8"/>
          <w:rFonts w:eastAsiaTheme="minorEastAsia"/>
          <w:b w:val="0"/>
          <w:bCs w:val="0"/>
        </w:rPr>
        <w:t xml:space="preserve"> – максимальный адрес для хранения символов.</w:t>
      </w:r>
    </w:p>
    <w:p w14:paraId="0B542015" w14:textId="102F31B0" w:rsidR="008D79B7" w:rsidRDefault="00345206" w:rsidP="00D62A9D">
      <w:pPr>
        <w:spacing w:after="40"/>
        <w:rPr>
          <w:rStyle w:val="a8"/>
          <w:rFonts w:eastAsiaTheme="minorEastAsia"/>
          <w:b w:val="0"/>
          <w:bCs w:val="0"/>
        </w:rPr>
      </w:pPr>
      <w:r>
        <w:rPr>
          <w:rStyle w:val="a8"/>
          <w:rFonts w:eastAsiaTheme="minorEastAsia"/>
          <w:b w:val="0"/>
          <w:bCs w:val="0"/>
        </w:rPr>
        <w:t>Я</w:t>
      </w:r>
      <w:r w:rsidR="008D79B7">
        <w:rPr>
          <w:rStyle w:val="a8"/>
          <w:rFonts w:eastAsiaTheme="minorEastAsia"/>
          <w:b w:val="0"/>
          <w:bCs w:val="0"/>
        </w:rPr>
        <w:t>чейк</w:t>
      </w:r>
      <w:r>
        <w:rPr>
          <w:rStyle w:val="a8"/>
          <w:rFonts w:eastAsiaTheme="minorEastAsia"/>
          <w:b w:val="0"/>
          <w:bCs w:val="0"/>
        </w:rPr>
        <w:t>а</w:t>
      </w:r>
      <w:r w:rsidR="008D79B7">
        <w:rPr>
          <w:rStyle w:val="a8"/>
          <w:rFonts w:eastAsiaTheme="minorEastAsia"/>
          <w:b w:val="0"/>
          <w:bCs w:val="0"/>
        </w:rPr>
        <w:t xml:space="preserve"> </w:t>
      </w:r>
      <w:r w:rsidR="00CE594A" w:rsidRPr="00CE594A">
        <w:rPr>
          <w:rStyle w:val="a8"/>
          <w:rFonts w:eastAsiaTheme="minorEastAsia"/>
          <w:b w:val="0"/>
          <w:bCs w:val="0"/>
        </w:rPr>
        <w:t>4</w:t>
      </w:r>
      <w:r w:rsidR="00CE594A">
        <w:rPr>
          <w:rStyle w:val="a8"/>
          <w:rFonts w:eastAsiaTheme="minorEastAsia"/>
          <w:b w:val="0"/>
          <w:bCs w:val="0"/>
          <w:lang w:val="en-US"/>
        </w:rPr>
        <w:t>AA</w:t>
      </w:r>
      <w:r w:rsidR="008D79B7" w:rsidRPr="008D79B7">
        <w:rPr>
          <w:rStyle w:val="a8"/>
          <w:rFonts w:eastAsiaTheme="minorEastAsia"/>
          <w:b w:val="0"/>
          <w:bCs w:val="0"/>
        </w:rPr>
        <w:t xml:space="preserve"> – </w:t>
      </w:r>
      <w:r w:rsidR="008D79B7">
        <w:rPr>
          <w:rStyle w:val="a8"/>
          <w:rFonts w:eastAsiaTheme="minorEastAsia"/>
          <w:b w:val="0"/>
          <w:bCs w:val="0"/>
        </w:rPr>
        <w:t>стоп-символ (</w:t>
      </w:r>
      <w:r w:rsidR="008D79B7" w:rsidRPr="008D79B7">
        <w:rPr>
          <w:rStyle w:val="a8"/>
          <w:rFonts w:eastAsiaTheme="minorEastAsia"/>
          <w:b w:val="0"/>
          <w:bCs w:val="0"/>
        </w:rPr>
        <w:t>0</w:t>
      </w:r>
      <w:r w:rsidR="008D79B7">
        <w:rPr>
          <w:rStyle w:val="a8"/>
          <w:rFonts w:eastAsiaTheme="minorEastAsia"/>
          <w:b w:val="0"/>
          <w:bCs w:val="0"/>
          <w:lang w:val="en-US"/>
        </w:rPr>
        <w:t>A</w:t>
      </w:r>
      <w:r w:rsidR="008D79B7" w:rsidRPr="008D79B7">
        <w:rPr>
          <w:rStyle w:val="a8"/>
          <w:rFonts w:eastAsiaTheme="minorEastAsia"/>
          <w:b w:val="0"/>
          <w:bCs w:val="0"/>
          <w:vertAlign w:val="subscript"/>
        </w:rPr>
        <w:t>16</w:t>
      </w:r>
      <w:r w:rsidR="008D79B7">
        <w:rPr>
          <w:rStyle w:val="a8"/>
          <w:rFonts w:eastAsiaTheme="minorEastAsia"/>
          <w:b w:val="0"/>
          <w:bCs w:val="0"/>
        </w:rPr>
        <w:t>).</w:t>
      </w:r>
    </w:p>
    <w:p w14:paraId="7A7498DE" w14:textId="20B07EC4" w:rsidR="003E2C59" w:rsidRDefault="008D79B7" w:rsidP="00D62A9D">
      <w:pPr>
        <w:spacing w:after="40"/>
        <w:rPr>
          <w:rStyle w:val="a8"/>
          <w:b w:val="0"/>
        </w:rPr>
      </w:pPr>
      <w:r>
        <w:rPr>
          <w:rStyle w:val="a8"/>
          <w:b w:val="0"/>
        </w:rPr>
        <w:t xml:space="preserve">Ячейка </w:t>
      </w:r>
      <w:r w:rsidR="00CE594A" w:rsidRPr="00CE594A">
        <w:rPr>
          <w:rStyle w:val="a8"/>
          <w:rFonts w:eastAsiaTheme="minorEastAsia"/>
          <w:b w:val="0"/>
          <w:bCs w:val="0"/>
        </w:rPr>
        <w:t>4</w:t>
      </w:r>
      <w:r w:rsidR="00CE594A">
        <w:rPr>
          <w:rStyle w:val="a8"/>
          <w:rFonts w:eastAsiaTheme="minorEastAsia"/>
          <w:b w:val="0"/>
          <w:bCs w:val="0"/>
          <w:lang w:val="en-US"/>
        </w:rPr>
        <w:t>AB</w:t>
      </w:r>
      <w:r w:rsidRPr="008D79B7">
        <w:rPr>
          <w:rStyle w:val="a8"/>
          <w:b w:val="0"/>
        </w:rPr>
        <w:t xml:space="preserve"> – </w:t>
      </w:r>
      <w:r>
        <w:rPr>
          <w:rStyle w:val="a8"/>
          <w:b w:val="0"/>
        </w:rPr>
        <w:t>вспомогательная</w:t>
      </w:r>
      <w:r w:rsidRPr="008D79B7">
        <w:rPr>
          <w:rStyle w:val="a8"/>
          <w:b w:val="0"/>
        </w:rPr>
        <w:t xml:space="preserve">; </w:t>
      </w:r>
      <w:r>
        <w:rPr>
          <w:rStyle w:val="a8"/>
          <w:b w:val="0"/>
        </w:rPr>
        <w:t>содержит адрес текущей ячейки для записи.</w:t>
      </w:r>
    </w:p>
    <w:p w14:paraId="55ED6D65" w14:textId="29F42204" w:rsidR="00196DBE" w:rsidRPr="00BD75AD" w:rsidRDefault="00CD3B5C" w:rsidP="00167646">
      <w:pPr>
        <w:pStyle w:val="2"/>
        <w:spacing w:after="80"/>
        <w:sectPr w:rsidR="00196DBE" w:rsidRPr="00BD75AD" w:rsidSect="00727A9D">
          <w:pgSz w:w="11906" w:h="16838"/>
          <w:pgMar w:top="737" w:right="794" w:bottom="737" w:left="794" w:header="709" w:footer="709" w:gutter="0"/>
          <w:cols w:space="708"/>
          <w:docGrid w:linePitch="360"/>
        </w:sectPr>
      </w:pPr>
      <w:r>
        <w:t>Текст программы на языке Ассемблера.</w:t>
      </w:r>
    </w:p>
    <w:p w14:paraId="3D37E711" w14:textId="77777777" w:rsidR="00BD75AD" w:rsidRPr="00BD75AD" w:rsidRDefault="00CD3B5C" w:rsidP="00BD75AD">
      <w:pPr>
        <w:spacing w:after="0"/>
        <w:ind w:left="0"/>
        <w:rPr>
          <w:lang w:val="en-US"/>
        </w:rPr>
      </w:pPr>
      <w:r w:rsidRPr="0052322E">
        <w:t xml:space="preserve"> </w:t>
      </w:r>
      <w:r w:rsidR="00BD75AD" w:rsidRPr="0052322E">
        <w:tab/>
      </w:r>
      <w:r w:rsidR="00BD75AD" w:rsidRPr="0052322E">
        <w:tab/>
      </w:r>
      <w:r w:rsidR="00BD75AD" w:rsidRPr="00BD75AD">
        <w:rPr>
          <w:lang w:val="en-US"/>
        </w:rPr>
        <w:t>ORG 0x48C</w:t>
      </w:r>
    </w:p>
    <w:p w14:paraId="24A83C30" w14:textId="77777777" w:rsidR="00BD75AD" w:rsidRPr="00BD75AD" w:rsidRDefault="00BD75AD" w:rsidP="00BD75AD">
      <w:pPr>
        <w:spacing w:after="0"/>
        <w:ind w:left="0"/>
        <w:rPr>
          <w:lang w:val="en-US"/>
        </w:rPr>
      </w:pPr>
      <w:r w:rsidRPr="00BD75AD">
        <w:rPr>
          <w:lang w:val="en-US"/>
        </w:rPr>
        <w:t>START:</w:t>
      </w:r>
      <w:r w:rsidRPr="00BD75AD">
        <w:rPr>
          <w:lang w:val="en-US"/>
        </w:rPr>
        <w:tab/>
        <w:t>LD ADDR</w:t>
      </w:r>
    </w:p>
    <w:p w14:paraId="6519BC13" w14:textId="77777777" w:rsidR="00BD75AD" w:rsidRPr="00BD75AD" w:rsidRDefault="00BD75AD" w:rsidP="00BD75AD">
      <w:pPr>
        <w:spacing w:after="0"/>
        <w:ind w:left="0"/>
        <w:rPr>
          <w:lang w:val="en-US"/>
        </w:rPr>
      </w:pPr>
      <w:r w:rsidRPr="00BD75AD">
        <w:rPr>
          <w:lang w:val="en-US"/>
        </w:rPr>
        <w:tab/>
      </w:r>
      <w:r w:rsidRPr="00BD75AD">
        <w:rPr>
          <w:lang w:val="en-US"/>
        </w:rPr>
        <w:tab/>
        <w:t>ST I</w:t>
      </w:r>
    </w:p>
    <w:p w14:paraId="27511F69" w14:textId="77777777" w:rsidR="00BD75AD" w:rsidRPr="00BD75AD" w:rsidRDefault="00BD75AD" w:rsidP="00BD75AD">
      <w:pPr>
        <w:spacing w:after="0"/>
        <w:ind w:left="0"/>
        <w:rPr>
          <w:lang w:val="en-US"/>
        </w:rPr>
      </w:pPr>
      <w:r w:rsidRPr="00BD75AD">
        <w:rPr>
          <w:lang w:val="en-US"/>
        </w:rPr>
        <w:t>WHILE:</w:t>
      </w:r>
      <w:r w:rsidRPr="00BD75AD">
        <w:rPr>
          <w:lang w:val="en-US"/>
        </w:rPr>
        <w:tab/>
        <w:t>LD MAX</w:t>
      </w:r>
    </w:p>
    <w:p w14:paraId="6E2ED84F" w14:textId="4D66C7F3" w:rsidR="00BD75AD" w:rsidRPr="00BD75AD" w:rsidRDefault="00BD75AD" w:rsidP="00BD75AD">
      <w:pPr>
        <w:spacing w:after="0"/>
        <w:ind w:left="0"/>
        <w:rPr>
          <w:lang w:val="en-US"/>
        </w:rPr>
      </w:pPr>
      <w:r w:rsidRPr="00BD75AD">
        <w:rPr>
          <w:lang w:val="en-US"/>
        </w:rPr>
        <w:tab/>
      </w:r>
      <w:r w:rsidRPr="00BD75AD">
        <w:rPr>
          <w:lang w:val="en-US"/>
        </w:rPr>
        <w:tab/>
        <w:t>CMP I</w:t>
      </w:r>
    </w:p>
    <w:p w14:paraId="162D2E63" w14:textId="7E6356C6" w:rsidR="00BD75AD" w:rsidRPr="00BD75AD" w:rsidRDefault="00BD75AD" w:rsidP="00BD75AD">
      <w:pPr>
        <w:spacing w:after="0"/>
        <w:ind w:left="0"/>
        <w:rPr>
          <w:lang w:val="en-US"/>
        </w:rPr>
      </w:pPr>
      <w:r w:rsidRPr="00BD75AD">
        <w:rPr>
          <w:lang w:val="en-US"/>
        </w:rPr>
        <w:tab/>
      </w:r>
      <w:r w:rsidRPr="00BD75AD">
        <w:rPr>
          <w:lang w:val="en-US"/>
        </w:rPr>
        <w:tab/>
        <w:t>BLT FINISH</w:t>
      </w:r>
    </w:p>
    <w:p w14:paraId="5E593DCA" w14:textId="2BE1BF84" w:rsidR="00BD75AD" w:rsidRPr="00BD75AD" w:rsidRDefault="00BD75AD" w:rsidP="00BD75AD">
      <w:pPr>
        <w:spacing w:after="0"/>
        <w:ind w:left="0"/>
        <w:rPr>
          <w:lang w:val="en-US"/>
        </w:rPr>
      </w:pPr>
      <w:r w:rsidRPr="00BD75AD">
        <w:rPr>
          <w:lang w:val="en-US"/>
        </w:rPr>
        <w:tab/>
      </w:r>
      <w:r w:rsidRPr="00BD75AD">
        <w:rPr>
          <w:lang w:val="en-US"/>
        </w:rPr>
        <w:tab/>
        <w:t>CLA</w:t>
      </w:r>
    </w:p>
    <w:p w14:paraId="20A46692" w14:textId="26E42207" w:rsidR="00BD75AD" w:rsidRPr="00BD75AD" w:rsidRDefault="00BD75AD" w:rsidP="00BD75AD">
      <w:pPr>
        <w:spacing w:after="0"/>
        <w:ind w:left="0"/>
        <w:rPr>
          <w:lang w:val="en-US"/>
        </w:rPr>
      </w:pPr>
      <w:r w:rsidRPr="00BD75AD">
        <w:rPr>
          <w:lang w:val="en-US"/>
        </w:rPr>
        <w:t>S1:</w:t>
      </w:r>
      <w:r w:rsidRPr="00BD75AD">
        <w:rPr>
          <w:lang w:val="en-US"/>
        </w:rPr>
        <w:tab/>
      </w:r>
      <w:r w:rsidRPr="00BD75AD">
        <w:rPr>
          <w:lang w:val="en-US"/>
        </w:rPr>
        <w:tab/>
        <w:t>IN 0x19</w:t>
      </w:r>
    </w:p>
    <w:p w14:paraId="5DFFB000" w14:textId="4BCCC52D" w:rsidR="00BD75AD" w:rsidRPr="00BD75AD" w:rsidRDefault="00BD75AD" w:rsidP="00BD75AD">
      <w:pPr>
        <w:spacing w:after="0"/>
        <w:ind w:left="0"/>
        <w:rPr>
          <w:lang w:val="en-US"/>
        </w:rPr>
      </w:pPr>
      <w:r w:rsidRPr="00BD75AD">
        <w:rPr>
          <w:lang w:val="en-US"/>
        </w:rPr>
        <w:tab/>
      </w:r>
      <w:r w:rsidRPr="00BD75AD">
        <w:rPr>
          <w:lang w:val="en-US"/>
        </w:rPr>
        <w:tab/>
        <w:t>AND #0x40</w:t>
      </w:r>
    </w:p>
    <w:p w14:paraId="350FDC59" w14:textId="63B771C1" w:rsidR="00BD75AD" w:rsidRPr="00BD75AD" w:rsidRDefault="00BD75AD" w:rsidP="00BD75AD">
      <w:pPr>
        <w:spacing w:after="0"/>
        <w:ind w:left="0"/>
        <w:rPr>
          <w:lang w:val="en-US"/>
        </w:rPr>
      </w:pPr>
      <w:r w:rsidRPr="00BD75AD">
        <w:rPr>
          <w:lang w:val="en-US"/>
        </w:rPr>
        <w:tab/>
      </w:r>
      <w:r w:rsidRPr="00BD75AD">
        <w:rPr>
          <w:lang w:val="en-US"/>
        </w:rPr>
        <w:tab/>
        <w:t>BEQ S1</w:t>
      </w:r>
    </w:p>
    <w:p w14:paraId="3C850ED6" w14:textId="10F412BA" w:rsidR="00BD75AD" w:rsidRPr="00BD75AD" w:rsidRDefault="00BD75AD" w:rsidP="00BD75AD">
      <w:pPr>
        <w:spacing w:after="0"/>
        <w:ind w:left="0"/>
        <w:rPr>
          <w:lang w:val="en-US"/>
        </w:rPr>
      </w:pPr>
      <w:r w:rsidRPr="00BD75AD">
        <w:rPr>
          <w:lang w:val="en-US"/>
        </w:rPr>
        <w:tab/>
      </w:r>
      <w:r w:rsidRPr="00BD75AD">
        <w:rPr>
          <w:lang w:val="en-US"/>
        </w:rPr>
        <w:tab/>
        <w:t>IN 0x18</w:t>
      </w:r>
    </w:p>
    <w:p w14:paraId="5796ECAD" w14:textId="50DE8252" w:rsidR="00BD75AD" w:rsidRPr="00BD75AD" w:rsidRDefault="00BD75AD" w:rsidP="00BD75AD">
      <w:pPr>
        <w:spacing w:after="0"/>
        <w:ind w:left="0"/>
        <w:rPr>
          <w:lang w:val="en-US"/>
        </w:rPr>
      </w:pPr>
      <w:r w:rsidRPr="00BD75AD">
        <w:rPr>
          <w:lang w:val="en-US"/>
        </w:rPr>
        <w:tab/>
      </w:r>
      <w:r w:rsidRPr="00BD75AD">
        <w:rPr>
          <w:lang w:val="en-US"/>
        </w:rPr>
        <w:tab/>
        <w:t>OUT 0xC</w:t>
      </w:r>
    </w:p>
    <w:p w14:paraId="540286E2" w14:textId="03CBC4B3" w:rsidR="00BD75AD" w:rsidRPr="00BD75AD" w:rsidRDefault="00BD75AD" w:rsidP="00BD75AD">
      <w:pPr>
        <w:spacing w:after="0"/>
        <w:ind w:left="0"/>
        <w:rPr>
          <w:lang w:val="en-US"/>
        </w:rPr>
      </w:pPr>
      <w:r w:rsidRPr="00BD75AD">
        <w:rPr>
          <w:lang w:val="en-US"/>
        </w:rPr>
        <w:tab/>
      </w:r>
      <w:r w:rsidRPr="00BD75AD">
        <w:rPr>
          <w:lang w:val="en-US"/>
        </w:rPr>
        <w:tab/>
        <w:t>ST (I)</w:t>
      </w:r>
    </w:p>
    <w:p w14:paraId="7FFD645D" w14:textId="77777777" w:rsidR="00BD75AD" w:rsidRPr="00BD75AD" w:rsidRDefault="00BD75AD" w:rsidP="00BD75AD">
      <w:pPr>
        <w:spacing w:after="0"/>
        <w:ind w:left="0"/>
        <w:rPr>
          <w:lang w:val="en-US"/>
        </w:rPr>
      </w:pPr>
      <w:r w:rsidRPr="00BD75AD">
        <w:rPr>
          <w:lang w:val="en-US"/>
        </w:rPr>
        <w:tab/>
      </w:r>
      <w:r w:rsidRPr="00BD75AD">
        <w:rPr>
          <w:lang w:val="en-US"/>
        </w:rPr>
        <w:tab/>
        <w:t>CMP EOF</w:t>
      </w:r>
    </w:p>
    <w:p w14:paraId="370042F0" w14:textId="77777777" w:rsidR="00BD75AD" w:rsidRPr="00BD75AD" w:rsidRDefault="00BD75AD" w:rsidP="00BD75AD">
      <w:pPr>
        <w:spacing w:after="0"/>
        <w:ind w:left="0"/>
        <w:rPr>
          <w:lang w:val="en-US"/>
        </w:rPr>
      </w:pPr>
      <w:r w:rsidRPr="00BD75AD">
        <w:rPr>
          <w:lang w:val="en-US"/>
        </w:rPr>
        <w:tab/>
      </w:r>
      <w:r w:rsidRPr="00BD75AD">
        <w:rPr>
          <w:lang w:val="en-US"/>
        </w:rPr>
        <w:tab/>
        <w:t>BEQ FINISH</w:t>
      </w:r>
    </w:p>
    <w:p w14:paraId="2014D478" w14:textId="77777777" w:rsidR="00BD75AD" w:rsidRPr="00BD75AD" w:rsidRDefault="00BD75AD" w:rsidP="00BD75AD">
      <w:pPr>
        <w:spacing w:after="0"/>
        <w:ind w:left="0"/>
        <w:rPr>
          <w:lang w:val="en-US"/>
        </w:rPr>
      </w:pPr>
      <w:r w:rsidRPr="00BD75AD">
        <w:rPr>
          <w:lang w:val="en-US"/>
        </w:rPr>
        <w:t>S2:</w:t>
      </w:r>
      <w:r w:rsidRPr="00BD75AD">
        <w:rPr>
          <w:lang w:val="en-US"/>
        </w:rPr>
        <w:tab/>
      </w:r>
      <w:r w:rsidRPr="00BD75AD">
        <w:rPr>
          <w:lang w:val="en-US"/>
        </w:rPr>
        <w:tab/>
        <w:t>IN 0x19</w:t>
      </w:r>
    </w:p>
    <w:p w14:paraId="5A27CCEB" w14:textId="77777777" w:rsidR="00BD75AD" w:rsidRPr="00BD75AD" w:rsidRDefault="00BD75AD" w:rsidP="00BD75AD">
      <w:pPr>
        <w:spacing w:after="0"/>
        <w:ind w:left="0"/>
        <w:rPr>
          <w:lang w:val="en-US"/>
        </w:rPr>
      </w:pPr>
      <w:r w:rsidRPr="00BD75AD">
        <w:rPr>
          <w:lang w:val="en-US"/>
        </w:rPr>
        <w:tab/>
      </w:r>
      <w:r w:rsidRPr="00BD75AD">
        <w:rPr>
          <w:lang w:val="en-US"/>
        </w:rPr>
        <w:tab/>
        <w:t>AND #0x40</w:t>
      </w:r>
    </w:p>
    <w:p w14:paraId="43ED3E98" w14:textId="77777777" w:rsidR="00BD75AD" w:rsidRPr="00BD75AD" w:rsidRDefault="00BD75AD" w:rsidP="00BD75AD">
      <w:pPr>
        <w:spacing w:after="0"/>
        <w:ind w:left="0"/>
        <w:rPr>
          <w:lang w:val="en-US"/>
        </w:rPr>
      </w:pPr>
      <w:r w:rsidRPr="00BD75AD">
        <w:rPr>
          <w:lang w:val="en-US"/>
        </w:rPr>
        <w:tab/>
      </w:r>
      <w:r w:rsidRPr="00BD75AD">
        <w:rPr>
          <w:lang w:val="en-US"/>
        </w:rPr>
        <w:tab/>
        <w:t>BEQ S2</w:t>
      </w:r>
    </w:p>
    <w:p w14:paraId="7F872448" w14:textId="77777777" w:rsidR="00BD75AD" w:rsidRPr="00BD75AD" w:rsidRDefault="00BD75AD" w:rsidP="00BD75AD">
      <w:pPr>
        <w:spacing w:after="0"/>
        <w:ind w:left="0"/>
        <w:rPr>
          <w:lang w:val="en-US"/>
        </w:rPr>
      </w:pPr>
      <w:r w:rsidRPr="00BD75AD">
        <w:rPr>
          <w:lang w:val="en-US"/>
        </w:rPr>
        <w:tab/>
      </w:r>
      <w:r w:rsidRPr="00BD75AD">
        <w:rPr>
          <w:lang w:val="en-US"/>
        </w:rPr>
        <w:tab/>
        <w:t>IN 0x18</w:t>
      </w:r>
    </w:p>
    <w:p w14:paraId="7E87E0E7" w14:textId="77777777" w:rsidR="00BD75AD" w:rsidRPr="00BD75AD" w:rsidRDefault="00BD75AD" w:rsidP="00BD75AD">
      <w:pPr>
        <w:spacing w:after="0"/>
        <w:ind w:left="0"/>
        <w:rPr>
          <w:lang w:val="en-US"/>
        </w:rPr>
      </w:pPr>
      <w:r w:rsidRPr="00BD75AD">
        <w:rPr>
          <w:lang w:val="en-US"/>
        </w:rPr>
        <w:tab/>
      </w:r>
      <w:r w:rsidRPr="00BD75AD">
        <w:rPr>
          <w:lang w:val="en-US"/>
        </w:rPr>
        <w:tab/>
        <w:t>OUT 0xC</w:t>
      </w:r>
    </w:p>
    <w:p w14:paraId="3DCBFCC6" w14:textId="77777777" w:rsidR="00BD75AD" w:rsidRPr="00BD75AD" w:rsidRDefault="00BD75AD" w:rsidP="00BD75AD">
      <w:pPr>
        <w:spacing w:after="0"/>
        <w:ind w:left="0"/>
        <w:rPr>
          <w:lang w:val="en-US"/>
        </w:rPr>
      </w:pPr>
      <w:r w:rsidRPr="00BD75AD">
        <w:rPr>
          <w:lang w:val="en-US"/>
        </w:rPr>
        <w:tab/>
      </w:r>
      <w:r w:rsidRPr="00BD75AD">
        <w:rPr>
          <w:lang w:val="en-US"/>
        </w:rPr>
        <w:tab/>
        <w:t>PUSH</w:t>
      </w:r>
    </w:p>
    <w:p w14:paraId="55ACFF56" w14:textId="77777777" w:rsidR="00BD75AD" w:rsidRPr="00BD75AD" w:rsidRDefault="00BD75AD" w:rsidP="00BD75AD">
      <w:pPr>
        <w:spacing w:after="0"/>
        <w:ind w:left="0"/>
        <w:rPr>
          <w:lang w:val="en-US"/>
        </w:rPr>
      </w:pPr>
      <w:r w:rsidRPr="00BD75AD">
        <w:rPr>
          <w:lang w:val="en-US"/>
        </w:rPr>
        <w:tab/>
      </w:r>
      <w:r w:rsidRPr="00BD75AD">
        <w:rPr>
          <w:lang w:val="en-US"/>
        </w:rPr>
        <w:tab/>
        <w:t>SWAB</w:t>
      </w:r>
    </w:p>
    <w:p w14:paraId="68CC640D" w14:textId="77777777" w:rsidR="00BD75AD" w:rsidRPr="00BD75AD" w:rsidRDefault="00BD75AD" w:rsidP="00BD75AD">
      <w:pPr>
        <w:spacing w:after="0"/>
        <w:ind w:left="0"/>
        <w:rPr>
          <w:lang w:val="en-US"/>
        </w:rPr>
      </w:pPr>
      <w:r w:rsidRPr="00BD75AD">
        <w:rPr>
          <w:lang w:val="en-US"/>
        </w:rPr>
        <w:tab/>
      </w:r>
      <w:r w:rsidRPr="00BD75AD">
        <w:rPr>
          <w:lang w:val="en-US"/>
        </w:rPr>
        <w:tab/>
        <w:t>OR (I)</w:t>
      </w:r>
    </w:p>
    <w:p w14:paraId="04273073" w14:textId="77777777" w:rsidR="00BD75AD" w:rsidRPr="00BD75AD" w:rsidRDefault="00BD75AD" w:rsidP="00BD75AD">
      <w:pPr>
        <w:spacing w:after="0"/>
        <w:ind w:left="0"/>
        <w:rPr>
          <w:lang w:val="en-US"/>
        </w:rPr>
      </w:pPr>
      <w:r w:rsidRPr="00BD75AD">
        <w:rPr>
          <w:lang w:val="en-US"/>
        </w:rPr>
        <w:tab/>
      </w:r>
      <w:r w:rsidRPr="00BD75AD">
        <w:rPr>
          <w:lang w:val="en-US"/>
        </w:rPr>
        <w:tab/>
        <w:t>ST (I)+</w:t>
      </w:r>
    </w:p>
    <w:p w14:paraId="6E7A6A91" w14:textId="77777777" w:rsidR="00BD75AD" w:rsidRPr="00BD75AD" w:rsidRDefault="00BD75AD" w:rsidP="00BD75AD">
      <w:pPr>
        <w:spacing w:after="0"/>
        <w:ind w:left="0"/>
        <w:rPr>
          <w:lang w:val="en-US"/>
        </w:rPr>
      </w:pPr>
      <w:r w:rsidRPr="00BD75AD">
        <w:rPr>
          <w:lang w:val="en-US"/>
        </w:rPr>
        <w:tab/>
      </w:r>
      <w:r w:rsidRPr="00BD75AD">
        <w:rPr>
          <w:lang w:val="en-US"/>
        </w:rPr>
        <w:tab/>
        <w:t>POP</w:t>
      </w:r>
    </w:p>
    <w:p w14:paraId="69571EC1" w14:textId="77777777" w:rsidR="00BD75AD" w:rsidRPr="00BD75AD" w:rsidRDefault="00BD75AD" w:rsidP="00BD75AD">
      <w:pPr>
        <w:spacing w:after="0"/>
        <w:ind w:left="0"/>
        <w:rPr>
          <w:lang w:val="en-US"/>
        </w:rPr>
      </w:pPr>
      <w:r w:rsidRPr="00BD75AD">
        <w:rPr>
          <w:lang w:val="en-US"/>
        </w:rPr>
        <w:tab/>
      </w:r>
      <w:r w:rsidRPr="00BD75AD">
        <w:rPr>
          <w:lang w:val="en-US"/>
        </w:rPr>
        <w:tab/>
        <w:t>CMP EOF</w:t>
      </w:r>
    </w:p>
    <w:p w14:paraId="4E43C979" w14:textId="77777777" w:rsidR="00BD75AD" w:rsidRPr="00BD75AD" w:rsidRDefault="00BD75AD" w:rsidP="00BD75AD">
      <w:pPr>
        <w:spacing w:after="0"/>
        <w:ind w:left="0"/>
        <w:rPr>
          <w:lang w:val="en-US"/>
        </w:rPr>
      </w:pPr>
      <w:r w:rsidRPr="00BD75AD">
        <w:rPr>
          <w:lang w:val="en-US"/>
        </w:rPr>
        <w:tab/>
      </w:r>
      <w:r w:rsidRPr="00BD75AD">
        <w:rPr>
          <w:lang w:val="en-US"/>
        </w:rPr>
        <w:tab/>
        <w:t>BEQ FINISH</w:t>
      </w:r>
    </w:p>
    <w:p w14:paraId="19950E5C" w14:textId="757FDDD1" w:rsidR="00BD75AD" w:rsidRPr="00BD75AD" w:rsidRDefault="00BD75AD" w:rsidP="00BD75AD">
      <w:pPr>
        <w:spacing w:after="0"/>
        <w:ind w:left="0"/>
        <w:rPr>
          <w:lang w:val="en-US"/>
        </w:rPr>
      </w:pPr>
      <w:r w:rsidRPr="00BD75AD">
        <w:rPr>
          <w:lang w:val="en-US"/>
        </w:rPr>
        <w:tab/>
      </w:r>
      <w:r w:rsidRPr="00BD75AD">
        <w:rPr>
          <w:lang w:val="en-US"/>
        </w:rPr>
        <w:tab/>
        <w:t>J</w:t>
      </w:r>
      <w:r w:rsidR="002C7EBA">
        <w:rPr>
          <w:lang w:val="en-US"/>
        </w:rPr>
        <w:t>U</w:t>
      </w:r>
      <w:r w:rsidRPr="00BD75AD">
        <w:rPr>
          <w:lang w:val="en-US"/>
        </w:rPr>
        <w:t>MP WHILE</w:t>
      </w:r>
    </w:p>
    <w:p w14:paraId="0654AC61" w14:textId="77777777" w:rsidR="00BD75AD" w:rsidRPr="00BD75AD" w:rsidRDefault="00BD75AD" w:rsidP="00BD75AD">
      <w:pPr>
        <w:spacing w:after="0"/>
        <w:ind w:left="0"/>
        <w:rPr>
          <w:lang w:val="en-US"/>
        </w:rPr>
      </w:pPr>
      <w:r w:rsidRPr="00BD75AD">
        <w:rPr>
          <w:lang w:val="en-US"/>
        </w:rPr>
        <w:t>FINISH:</w:t>
      </w:r>
      <w:r w:rsidRPr="00BD75AD">
        <w:rPr>
          <w:lang w:val="en-US"/>
        </w:rPr>
        <w:tab/>
        <w:t>HLT</w:t>
      </w:r>
    </w:p>
    <w:p w14:paraId="7965A741" w14:textId="77777777" w:rsidR="00BD75AD" w:rsidRPr="00BD75AD" w:rsidRDefault="00BD75AD" w:rsidP="00BD75AD">
      <w:pPr>
        <w:spacing w:after="0"/>
        <w:ind w:left="0"/>
        <w:rPr>
          <w:lang w:val="en-US"/>
        </w:rPr>
      </w:pPr>
      <w:r w:rsidRPr="00BD75AD">
        <w:rPr>
          <w:lang w:val="en-US"/>
        </w:rPr>
        <w:t>ADDR:</w:t>
      </w:r>
      <w:r w:rsidRPr="00BD75AD">
        <w:rPr>
          <w:lang w:val="en-US"/>
        </w:rPr>
        <w:tab/>
        <w:t>WORD 0x645</w:t>
      </w:r>
    </w:p>
    <w:p w14:paraId="4BCE5449" w14:textId="77777777" w:rsidR="00BD75AD" w:rsidRPr="00BD75AD" w:rsidRDefault="00BD75AD" w:rsidP="00BD75AD">
      <w:pPr>
        <w:spacing w:after="0"/>
        <w:ind w:left="0"/>
        <w:rPr>
          <w:lang w:val="en-US"/>
        </w:rPr>
      </w:pPr>
      <w:r w:rsidRPr="00BD75AD">
        <w:rPr>
          <w:lang w:val="en-US"/>
        </w:rPr>
        <w:t>MAX:</w:t>
      </w:r>
      <w:r w:rsidRPr="00BD75AD">
        <w:rPr>
          <w:lang w:val="en-US"/>
        </w:rPr>
        <w:tab/>
        <w:t>WORD 0x7FE</w:t>
      </w:r>
    </w:p>
    <w:p w14:paraId="45844F1C" w14:textId="77777777" w:rsidR="00BD75AD" w:rsidRPr="00BD75AD" w:rsidRDefault="00BD75AD" w:rsidP="00BD75AD">
      <w:pPr>
        <w:spacing w:after="0"/>
        <w:ind w:left="0"/>
        <w:rPr>
          <w:lang w:val="en-US"/>
        </w:rPr>
      </w:pPr>
      <w:r w:rsidRPr="00BD75AD">
        <w:rPr>
          <w:lang w:val="en-US"/>
        </w:rPr>
        <w:t>EOF:</w:t>
      </w:r>
      <w:r w:rsidRPr="00BD75AD">
        <w:rPr>
          <w:lang w:val="en-US"/>
        </w:rPr>
        <w:tab/>
        <w:t>WORD 0x0A</w:t>
      </w:r>
    </w:p>
    <w:p w14:paraId="4AD17D30" w14:textId="7FDBAFCC" w:rsidR="00196DBE" w:rsidRPr="00BD75AD" w:rsidRDefault="00BD75AD" w:rsidP="00BD75AD">
      <w:pPr>
        <w:spacing w:after="0"/>
        <w:ind w:left="0"/>
        <w:rPr>
          <w:lang w:val="en-US"/>
        </w:rPr>
      </w:pPr>
      <w:r w:rsidRPr="00BD75AD">
        <w:rPr>
          <w:lang w:val="en-US"/>
        </w:rPr>
        <w:t>I:</w:t>
      </w:r>
      <w:r w:rsidRPr="00BD75AD">
        <w:rPr>
          <w:lang w:val="en-US"/>
        </w:rPr>
        <w:tab/>
      </w:r>
      <w:r w:rsidRPr="00BD75AD">
        <w:rPr>
          <w:lang w:val="en-US"/>
        </w:rPr>
        <w:tab/>
        <w:t>WORD 0</w:t>
      </w:r>
    </w:p>
    <w:p w14:paraId="307A69DD" w14:textId="0B8863DC" w:rsidR="00196DBE" w:rsidRPr="00BD75AD" w:rsidRDefault="00196DBE" w:rsidP="00196DBE">
      <w:pPr>
        <w:spacing w:after="0"/>
        <w:rPr>
          <w:sz w:val="24"/>
          <w:szCs w:val="20"/>
          <w:lang w:val="en-US"/>
        </w:rPr>
        <w:sectPr w:rsidR="00196DBE" w:rsidRPr="00BD75AD" w:rsidSect="00B423AB">
          <w:type w:val="continuous"/>
          <w:pgSz w:w="11906" w:h="16838"/>
          <w:pgMar w:top="737" w:right="794" w:bottom="737" w:left="794" w:header="709" w:footer="709" w:gutter="0"/>
          <w:cols w:num="3" w:space="486"/>
          <w:docGrid w:linePitch="360"/>
        </w:sectPr>
      </w:pPr>
    </w:p>
    <w:p w14:paraId="32343DB6" w14:textId="4C47379B" w:rsidR="007167D0" w:rsidRDefault="00167646" w:rsidP="007167D0">
      <w:pPr>
        <w:pStyle w:val="2"/>
        <w:rPr>
          <w:rStyle w:val="a8"/>
          <w:b w:val="0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7B431A0" wp14:editId="0EAD30BB">
            <wp:simplePos x="0" y="0"/>
            <wp:positionH relativeFrom="column">
              <wp:posOffset>43766</wp:posOffset>
            </wp:positionH>
            <wp:positionV relativeFrom="paragraph">
              <wp:posOffset>366395</wp:posOffset>
            </wp:positionV>
            <wp:extent cx="6421901" cy="1982960"/>
            <wp:effectExtent l="0" t="0" r="0" b="0"/>
            <wp:wrapNone/>
            <wp:docPr id="10" name="Рисунок 10" descr="Изображение выглядит как текст, стена, электроника, калькуля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стена, электроника, калькулятор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1901" cy="198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7D0">
        <w:rPr>
          <w:rStyle w:val="a8"/>
          <w:b w:val="0"/>
        </w:rPr>
        <w:t>Кодирование строки.</w:t>
      </w:r>
    </w:p>
    <w:p w14:paraId="389E542F" w14:textId="02CEA2C6" w:rsidR="007167D0" w:rsidRPr="007167D0" w:rsidRDefault="007167D0" w:rsidP="007167D0"/>
    <w:p w14:paraId="3AA73A28" w14:textId="6B01607C" w:rsidR="00C8775B" w:rsidRDefault="00C8775B">
      <w:pPr>
        <w:spacing w:after="120"/>
        <w:rPr>
          <w:rStyle w:val="a8"/>
          <w:rFonts w:eastAsiaTheme="majorEastAsia" w:cstheme="majorBidi"/>
          <w:b w:val="0"/>
          <w:color w:val="000000" w:themeColor="text1"/>
          <w:sz w:val="32"/>
          <w:szCs w:val="26"/>
        </w:rPr>
      </w:pPr>
      <w:r>
        <w:rPr>
          <w:rStyle w:val="a8"/>
          <w:b w:val="0"/>
        </w:rPr>
        <w:br w:type="page"/>
      </w:r>
    </w:p>
    <w:p w14:paraId="17B4ECC6" w14:textId="41AC7644" w:rsidR="003F5838" w:rsidRPr="00AD7F05" w:rsidRDefault="00783588" w:rsidP="00BD75AD">
      <w:pPr>
        <w:pStyle w:val="2"/>
        <w:spacing w:before="0"/>
        <w:rPr>
          <w:rStyle w:val="a8"/>
          <w:b w:val="0"/>
        </w:rPr>
      </w:pPr>
      <w:r w:rsidRPr="00783588">
        <w:rPr>
          <w:rStyle w:val="a8"/>
          <w:b w:val="0"/>
        </w:rPr>
        <w:lastRenderedPageBreak/>
        <w:t>Текст программы</w:t>
      </w:r>
      <w:r w:rsidR="00CD3B5C">
        <w:rPr>
          <w:rStyle w:val="a8"/>
          <w:b w:val="0"/>
        </w:rPr>
        <w:t xml:space="preserve"> в памяти БЭВМ</w:t>
      </w:r>
      <w:r w:rsidRPr="00AD7F05">
        <w:rPr>
          <w:rStyle w:val="a8"/>
          <w:b w:val="0"/>
        </w:rPr>
        <w:t>.</w:t>
      </w:r>
    </w:p>
    <w:tbl>
      <w:tblPr>
        <w:tblStyle w:val="af0"/>
        <w:tblW w:w="0" w:type="auto"/>
        <w:tblInd w:w="1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28" w:type="dxa"/>
          <w:left w:w="57" w:type="dxa"/>
          <w:bottom w:w="40" w:type="dxa"/>
          <w:right w:w="57" w:type="dxa"/>
        </w:tblCellMar>
        <w:tblLook w:val="04A0" w:firstRow="1" w:lastRow="0" w:firstColumn="1" w:lastColumn="0" w:noHBand="0" w:noVBand="1"/>
      </w:tblPr>
      <w:tblGrid>
        <w:gridCol w:w="843"/>
        <w:gridCol w:w="1687"/>
        <w:gridCol w:w="1693"/>
        <w:gridCol w:w="5952"/>
      </w:tblGrid>
      <w:tr w:rsidR="003854A6" w:rsidRPr="00BE7564" w14:paraId="34D5DE91" w14:textId="77777777" w:rsidTr="003854A6">
        <w:tc>
          <w:tcPr>
            <w:tcW w:w="84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8CB00C1" w14:textId="77777777" w:rsidR="003854A6" w:rsidRPr="00BE7564" w:rsidRDefault="003854A6" w:rsidP="00C43C8B">
            <w:pPr>
              <w:pStyle w:val="af1"/>
              <w:spacing w:before="20" w:after="20" w:line="240" w:lineRule="exact"/>
              <w:rPr>
                <w:rStyle w:val="a8"/>
                <w:bCs w:val="0"/>
                <w:sz w:val="24"/>
                <w:szCs w:val="20"/>
              </w:rPr>
            </w:pPr>
            <w:r w:rsidRPr="00BE7564">
              <w:rPr>
                <w:rStyle w:val="a8"/>
                <w:bCs w:val="0"/>
                <w:sz w:val="24"/>
                <w:szCs w:val="20"/>
              </w:rPr>
              <w:t>Адрес</w:t>
            </w:r>
          </w:p>
        </w:tc>
        <w:tc>
          <w:tcPr>
            <w:tcW w:w="168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EE8988C" w14:textId="77777777" w:rsidR="003854A6" w:rsidRPr="00BE7564" w:rsidRDefault="003854A6" w:rsidP="00C43C8B">
            <w:pPr>
              <w:pStyle w:val="af1"/>
              <w:spacing w:before="20" w:after="20" w:line="240" w:lineRule="exact"/>
              <w:rPr>
                <w:rStyle w:val="a8"/>
                <w:bCs w:val="0"/>
                <w:sz w:val="24"/>
                <w:szCs w:val="20"/>
              </w:rPr>
            </w:pPr>
            <w:r w:rsidRPr="00BE7564">
              <w:rPr>
                <w:rStyle w:val="a8"/>
                <w:bCs w:val="0"/>
                <w:sz w:val="24"/>
                <w:szCs w:val="20"/>
              </w:rPr>
              <w:t>Код команды</w:t>
            </w:r>
          </w:p>
        </w:tc>
        <w:tc>
          <w:tcPr>
            <w:tcW w:w="16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3101AE" w14:textId="77777777" w:rsidR="003854A6" w:rsidRPr="00BE7564" w:rsidRDefault="003854A6" w:rsidP="00C43C8B">
            <w:pPr>
              <w:pStyle w:val="af1"/>
              <w:spacing w:before="20" w:after="20" w:line="240" w:lineRule="exact"/>
              <w:rPr>
                <w:rStyle w:val="a8"/>
                <w:bCs w:val="0"/>
                <w:sz w:val="24"/>
                <w:szCs w:val="20"/>
              </w:rPr>
            </w:pPr>
            <w:r w:rsidRPr="00BE7564">
              <w:rPr>
                <w:rStyle w:val="a8"/>
                <w:bCs w:val="0"/>
                <w:sz w:val="24"/>
                <w:szCs w:val="20"/>
              </w:rPr>
              <w:t>Мнемоника</w:t>
            </w:r>
          </w:p>
        </w:tc>
        <w:tc>
          <w:tcPr>
            <w:tcW w:w="595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F1A73B5" w14:textId="77777777" w:rsidR="003854A6" w:rsidRPr="00BE7564" w:rsidRDefault="003854A6" w:rsidP="00C43C8B">
            <w:pPr>
              <w:pStyle w:val="af1"/>
              <w:spacing w:before="20" w:after="20" w:line="240" w:lineRule="exact"/>
              <w:rPr>
                <w:rStyle w:val="a8"/>
                <w:bCs w:val="0"/>
                <w:sz w:val="24"/>
                <w:szCs w:val="20"/>
              </w:rPr>
            </w:pPr>
            <w:r w:rsidRPr="00BE7564">
              <w:rPr>
                <w:rStyle w:val="a8"/>
                <w:bCs w:val="0"/>
                <w:sz w:val="24"/>
                <w:szCs w:val="20"/>
              </w:rPr>
              <w:t>Комментарий</w:t>
            </w:r>
          </w:p>
        </w:tc>
      </w:tr>
      <w:tr w:rsidR="003854A6" w:rsidRPr="00756400" w14:paraId="666843AB" w14:textId="77777777" w:rsidTr="003854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top w:val="single" w:sz="12" w:space="0" w:color="auto"/>
              <w:left w:val="single" w:sz="12" w:space="0" w:color="auto"/>
            </w:tcBorders>
            <w:noWrap/>
            <w:hideMark/>
          </w:tcPr>
          <w:p w14:paraId="0BC8253D" w14:textId="77777777" w:rsidR="003854A6" w:rsidRPr="00D62A9D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6B668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48C</w:t>
            </w:r>
          </w:p>
        </w:tc>
        <w:tc>
          <w:tcPr>
            <w:tcW w:w="1687" w:type="dxa"/>
            <w:tcBorders>
              <w:top w:val="single" w:sz="12" w:space="0" w:color="auto"/>
            </w:tcBorders>
            <w:noWrap/>
          </w:tcPr>
          <w:p w14:paraId="1849505B" w14:textId="77777777" w:rsidR="003854A6" w:rsidRPr="00937762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6B668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AE1B</w:t>
            </w:r>
          </w:p>
        </w:tc>
        <w:tc>
          <w:tcPr>
            <w:tcW w:w="169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9C7991" w14:textId="77777777" w:rsidR="003854A6" w:rsidRPr="00937762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LD IP + 27</w:t>
            </w:r>
          </w:p>
        </w:tc>
        <w:tc>
          <w:tcPr>
            <w:tcW w:w="5952" w:type="dxa"/>
            <w:tcBorders>
              <w:top w:val="single" w:sz="12" w:space="0" w:color="auto"/>
              <w:right w:val="single" w:sz="12" w:space="0" w:color="auto"/>
            </w:tcBorders>
            <w:noWrap/>
            <w:vAlign w:val="center"/>
          </w:tcPr>
          <w:p w14:paraId="40F08698" w14:textId="77777777" w:rsidR="003854A6" w:rsidRPr="00756400" w:rsidRDefault="003854A6" w:rsidP="00C43C8B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Загрузка. О</w:t>
            </w:r>
            <w:r w:rsidRPr="007F4073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тн</w:t>
            </w:r>
            <w:r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осительная</w:t>
            </w:r>
            <w:r w:rsidRPr="007F4073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 xml:space="preserve"> адресация.</w:t>
            </w:r>
          </w:p>
        </w:tc>
      </w:tr>
      <w:tr w:rsidR="003854A6" w:rsidRPr="00D70EF1" w14:paraId="5476701D" w14:textId="77777777" w:rsidTr="00C43C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</w:tcBorders>
            <w:noWrap/>
            <w:hideMark/>
          </w:tcPr>
          <w:p w14:paraId="48F8D7C7" w14:textId="77777777" w:rsidR="003854A6" w:rsidRPr="00D62A9D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6B668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48D</w:t>
            </w:r>
          </w:p>
        </w:tc>
        <w:tc>
          <w:tcPr>
            <w:tcW w:w="1687" w:type="dxa"/>
            <w:noWrap/>
          </w:tcPr>
          <w:p w14:paraId="0D7AD346" w14:textId="77777777" w:rsidR="003854A6" w:rsidRPr="00D62A9D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6B668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EE1D</w:t>
            </w: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C07E013" w14:textId="77777777" w:rsidR="003854A6" w:rsidRPr="00937762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ST IP + 29</w:t>
            </w:r>
          </w:p>
        </w:tc>
        <w:tc>
          <w:tcPr>
            <w:tcW w:w="5952" w:type="dxa"/>
            <w:tcBorders>
              <w:right w:val="single" w:sz="12" w:space="0" w:color="auto"/>
            </w:tcBorders>
            <w:noWrap/>
            <w:vAlign w:val="center"/>
          </w:tcPr>
          <w:p w14:paraId="152C02DC" w14:textId="77777777" w:rsidR="003854A6" w:rsidRPr="00D70EF1" w:rsidRDefault="003854A6" w:rsidP="00C43C8B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7F4073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Сохранение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 О</w:t>
            </w:r>
            <w:r w:rsidRPr="007F4073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тн</w:t>
            </w:r>
            <w:r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осительная</w:t>
            </w:r>
            <w:r w:rsidRPr="007F4073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 xml:space="preserve"> адресация.</w:t>
            </w:r>
          </w:p>
        </w:tc>
      </w:tr>
      <w:tr w:rsidR="003854A6" w:rsidRPr="00937762" w14:paraId="43E21C0E" w14:textId="77777777" w:rsidTr="00C43C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</w:tcBorders>
            <w:noWrap/>
          </w:tcPr>
          <w:p w14:paraId="5EB7D93B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6B668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48E</w:t>
            </w:r>
          </w:p>
        </w:tc>
        <w:tc>
          <w:tcPr>
            <w:tcW w:w="1687" w:type="dxa"/>
            <w:tcBorders>
              <w:bottom w:val="single" w:sz="4" w:space="0" w:color="auto"/>
            </w:tcBorders>
            <w:noWrap/>
          </w:tcPr>
          <w:p w14:paraId="4E159E53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6B668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AE1A</w:t>
            </w: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E67B397" w14:textId="77777777" w:rsidR="003854A6" w:rsidRPr="00FD02BD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419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LD IP +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5952" w:type="dxa"/>
            <w:tcBorders>
              <w:right w:val="single" w:sz="12" w:space="0" w:color="auto"/>
            </w:tcBorders>
            <w:noWrap/>
            <w:vAlign w:val="center"/>
          </w:tcPr>
          <w:p w14:paraId="5B616EBC" w14:textId="77777777" w:rsidR="003854A6" w:rsidRPr="00937762" w:rsidRDefault="003854A6" w:rsidP="00C43C8B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Загрузка. О</w:t>
            </w:r>
            <w:r w:rsidRPr="007F4073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тн</w:t>
            </w:r>
            <w:r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осительная</w:t>
            </w:r>
            <w:r w:rsidRPr="007F4073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 xml:space="preserve"> адресация.</w:t>
            </w:r>
          </w:p>
        </w:tc>
      </w:tr>
      <w:tr w:rsidR="003854A6" w:rsidRPr="007F4073" w14:paraId="67B16B8C" w14:textId="77777777" w:rsidTr="00C43C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</w:tcBorders>
            <w:noWrap/>
          </w:tcPr>
          <w:p w14:paraId="545B254B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6B668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48F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7B290C7" w14:textId="77777777" w:rsidR="003854A6" w:rsidRPr="00E454E2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6B668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7E1B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868F6AA" w14:textId="77777777" w:rsidR="003854A6" w:rsidRPr="0043419A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CMP IP + 27</w:t>
            </w:r>
          </w:p>
        </w:tc>
        <w:tc>
          <w:tcPr>
            <w:tcW w:w="5952" w:type="dxa"/>
            <w:tcBorders>
              <w:right w:val="single" w:sz="12" w:space="0" w:color="auto"/>
            </w:tcBorders>
            <w:noWrap/>
            <w:vAlign w:val="center"/>
          </w:tcPr>
          <w:p w14:paraId="5DCB9F76" w14:textId="77777777" w:rsidR="003854A6" w:rsidRPr="007F4073" w:rsidRDefault="003854A6" w:rsidP="00C43C8B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43419A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Сравнение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 О</w:t>
            </w:r>
            <w:r w:rsidRPr="0043419A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тносительная адресация.</w:t>
            </w:r>
          </w:p>
        </w:tc>
      </w:tr>
      <w:tr w:rsidR="003854A6" w:rsidRPr="007F4073" w14:paraId="2BE30ACF" w14:textId="77777777" w:rsidTr="00C43C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</w:tcBorders>
            <w:noWrap/>
          </w:tcPr>
          <w:p w14:paraId="1C77D977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6B668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490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CDE6A85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6B668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F816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BA94450" w14:textId="77777777" w:rsidR="003854A6" w:rsidRPr="0043419A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BLT IP + 22</w:t>
            </w:r>
          </w:p>
        </w:tc>
        <w:tc>
          <w:tcPr>
            <w:tcW w:w="5952" w:type="dxa"/>
            <w:tcBorders>
              <w:right w:val="single" w:sz="12" w:space="0" w:color="auto"/>
            </w:tcBorders>
            <w:noWrap/>
            <w:vAlign w:val="center"/>
          </w:tcPr>
          <w:p w14:paraId="67AE7C4A" w14:textId="77777777" w:rsidR="003854A6" w:rsidRPr="007F4073" w:rsidRDefault="003854A6" w:rsidP="00C43C8B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43419A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Переход, если меньше</w:t>
            </w:r>
            <w:r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.</w:t>
            </w:r>
          </w:p>
        </w:tc>
      </w:tr>
      <w:tr w:rsidR="003854A6" w:rsidRPr="007F4073" w14:paraId="19EEEAC3" w14:textId="77777777" w:rsidTr="00C43C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</w:tcBorders>
            <w:noWrap/>
          </w:tcPr>
          <w:p w14:paraId="40227E91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6B668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491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65E5294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6B668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B929955" w14:textId="77777777" w:rsidR="003854A6" w:rsidRPr="00FD02BD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CLA</w:t>
            </w:r>
          </w:p>
        </w:tc>
        <w:tc>
          <w:tcPr>
            <w:tcW w:w="5952" w:type="dxa"/>
            <w:tcBorders>
              <w:right w:val="single" w:sz="12" w:space="0" w:color="auto"/>
            </w:tcBorders>
            <w:noWrap/>
            <w:vAlign w:val="center"/>
          </w:tcPr>
          <w:p w14:paraId="72113A1A" w14:textId="77777777" w:rsidR="003854A6" w:rsidRPr="007F4073" w:rsidRDefault="003854A6" w:rsidP="00C43C8B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Очистка аккумулятора.</w:t>
            </w:r>
          </w:p>
        </w:tc>
      </w:tr>
      <w:tr w:rsidR="003854A6" w:rsidRPr="007F4073" w14:paraId="14C1D8EE" w14:textId="77777777" w:rsidTr="00C43C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</w:tcBorders>
            <w:noWrap/>
          </w:tcPr>
          <w:p w14:paraId="7DB1034B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6B668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492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AD846E4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6B668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1219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6244902" w14:textId="77777777" w:rsidR="003854A6" w:rsidRPr="00FD02BD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IN 0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x</w:t>
            </w:r>
            <w:r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  <w:tc>
          <w:tcPr>
            <w:tcW w:w="5952" w:type="dxa"/>
            <w:tcBorders>
              <w:right w:val="single" w:sz="12" w:space="0" w:color="auto"/>
            </w:tcBorders>
            <w:noWrap/>
            <w:vAlign w:val="center"/>
          </w:tcPr>
          <w:p w14:paraId="5911A3B2" w14:textId="77777777" w:rsidR="003854A6" w:rsidRPr="007F4073" w:rsidRDefault="003854A6" w:rsidP="00C43C8B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Ввод из регистра состояния КВУ-</w:t>
            </w:r>
            <w:r w:rsidRPr="00722626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8</w:t>
            </w:r>
            <w:r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.</w:t>
            </w:r>
          </w:p>
        </w:tc>
      </w:tr>
      <w:tr w:rsidR="003854A6" w:rsidRPr="007F4073" w14:paraId="5B0B3314" w14:textId="77777777" w:rsidTr="00C43C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</w:tcBorders>
            <w:noWrap/>
          </w:tcPr>
          <w:p w14:paraId="6BABE033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6B668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493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BC4F824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6B668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2F40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E706169" w14:textId="77777777" w:rsidR="003854A6" w:rsidRPr="00FD02BD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AND #40</w:t>
            </w:r>
          </w:p>
        </w:tc>
        <w:tc>
          <w:tcPr>
            <w:tcW w:w="5952" w:type="dxa"/>
            <w:tcBorders>
              <w:right w:val="single" w:sz="12" w:space="0" w:color="auto"/>
            </w:tcBorders>
            <w:noWrap/>
            <w:vAlign w:val="center"/>
          </w:tcPr>
          <w:p w14:paraId="0855B4F1" w14:textId="77777777" w:rsidR="003854A6" w:rsidRPr="007F4073" w:rsidRDefault="003854A6" w:rsidP="00C43C8B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Логическое И, прямая загрузка.</w:t>
            </w:r>
          </w:p>
        </w:tc>
      </w:tr>
      <w:tr w:rsidR="003854A6" w:rsidRPr="007F4073" w14:paraId="590C64EB" w14:textId="77777777" w:rsidTr="00C43C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</w:tcBorders>
            <w:noWrap/>
          </w:tcPr>
          <w:p w14:paraId="57B36293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6B668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494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7D99937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6B668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F0FD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1D79778" w14:textId="77777777" w:rsidR="003854A6" w:rsidRPr="00FD02BD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BEQ IP - 3</w:t>
            </w:r>
          </w:p>
        </w:tc>
        <w:tc>
          <w:tcPr>
            <w:tcW w:w="5952" w:type="dxa"/>
            <w:tcBorders>
              <w:right w:val="single" w:sz="12" w:space="0" w:color="auto"/>
            </w:tcBorders>
            <w:noWrap/>
            <w:vAlign w:val="center"/>
          </w:tcPr>
          <w:p w14:paraId="16DA8AD2" w14:textId="77777777" w:rsidR="003854A6" w:rsidRPr="007F4073" w:rsidRDefault="003854A6" w:rsidP="00C43C8B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7F4073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Переход, если</w:t>
            </w:r>
            <w:r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 xml:space="preserve"> ноль.</w:t>
            </w:r>
          </w:p>
        </w:tc>
      </w:tr>
      <w:tr w:rsidR="003854A6" w:rsidRPr="007F4073" w14:paraId="5982A58C" w14:textId="77777777" w:rsidTr="00C43C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</w:tcBorders>
            <w:noWrap/>
          </w:tcPr>
          <w:p w14:paraId="4B8861EA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6B668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495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A211FFB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6B668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1218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3D4AF15" w14:textId="77777777" w:rsidR="003854A6" w:rsidRPr="00FD02BD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IN </w:t>
            </w:r>
            <w:r w:rsidRPr="00E132DC">
              <w:rPr>
                <w:rFonts w:ascii="Calibri" w:hAnsi="Calibri" w:cs="Calibri"/>
                <w:color w:val="000000"/>
                <w:sz w:val="22"/>
              </w:rPr>
              <w:t>0x18</w:t>
            </w:r>
          </w:p>
        </w:tc>
        <w:tc>
          <w:tcPr>
            <w:tcW w:w="5952" w:type="dxa"/>
            <w:tcBorders>
              <w:right w:val="single" w:sz="12" w:space="0" w:color="auto"/>
            </w:tcBorders>
            <w:noWrap/>
            <w:vAlign w:val="center"/>
          </w:tcPr>
          <w:p w14:paraId="414D9CBC" w14:textId="77777777" w:rsidR="003854A6" w:rsidRPr="007F4073" w:rsidRDefault="003854A6" w:rsidP="00C43C8B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Ввод из регистра данных КВУ-</w:t>
            </w:r>
            <w:r w:rsidRPr="00722626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8</w:t>
            </w:r>
            <w:r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.</w:t>
            </w:r>
          </w:p>
        </w:tc>
      </w:tr>
      <w:tr w:rsidR="003854A6" w:rsidRPr="007F4073" w14:paraId="29DAAB34" w14:textId="77777777" w:rsidTr="00C43C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</w:tcBorders>
            <w:noWrap/>
          </w:tcPr>
          <w:p w14:paraId="0415D01E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6B668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496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3DDC3B9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6B668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130C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AA6C37" w14:textId="77777777" w:rsidR="003854A6" w:rsidRPr="00E132DC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OUT 0xC</w:t>
            </w:r>
          </w:p>
        </w:tc>
        <w:tc>
          <w:tcPr>
            <w:tcW w:w="5952" w:type="dxa"/>
            <w:tcBorders>
              <w:right w:val="single" w:sz="12" w:space="0" w:color="auto"/>
            </w:tcBorders>
            <w:noWrap/>
            <w:vAlign w:val="center"/>
          </w:tcPr>
          <w:p w14:paraId="0E067C49" w14:textId="77777777" w:rsidR="003854A6" w:rsidRPr="007F4073" w:rsidRDefault="003854A6" w:rsidP="00C43C8B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Вывод в регистр данных КВУ-5.</w:t>
            </w:r>
          </w:p>
        </w:tc>
      </w:tr>
      <w:tr w:rsidR="003854A6" w:rsidRPr="007F4073" w14:paraId="7AD16E10" w14:textId="77777777" w:rsidTr="00C43C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</w:tcBorders>
            <w:noWrap/>
          </w:tcPr>
          <w:p w14:paraId="44E6A396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6B668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497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1E8616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6B668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E813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0AD69B" w14:textId="77777777" w:rsidR="003854A6" w:rsidRPr="00FD02BD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ST (IP + 19)</w:t>
            </w:r>
          </w:p>
        </w:tc>
        <w:tc>
          <w:tcPr>
            <w:tcW w:w="5952" w:type="dxa"/>
            <w:tcBorders>
              <w:right w:val="single" w:sz="12" w:space="0" w:color="auto"/>
            </w:tcBorders>
            <w:noWrap/>
            <w:vAlign w:val="center"/>
          </w:tcPr>
          <w:p w14:paraId="07D7BF45" w14:textId="77777777" w:rsidR="003854A6" w:rsidRPr="007F4073" w:rsidRDefault="003854A6" w:rsidP="00C43C8B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7F4073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 xml:space="preserve">Сохранение, </w:t>
            </w:r>
            <w:r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косвенная</w:t>
            </w:r>
            <w:r w:rsidRPr="007F4073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 xml:space="preserve"> адресация.</w:t>
            </w:r>
          </w:p>
        </w:tc>
      </w:tr>
      <w:tr w:rsidR="003854A6" w:rsidRPr="007F4073" w14:paraId="1B42973D" w14:textId="77777777" w:rsidTr="00C43C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</w:tcBorders>
            <w:noWrap/>
          </w:tcPr>
          <w:p w14:paraId="4F785E43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6B668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498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C51352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6B668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7E11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E83089B" w14:textId="77777777" w:rsidR="003854A6" w:rsidRPr="00FD02BD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CMP IP + 17</w:t>
            </w:r>
          </w:p>
        </w:tc>
        <w:tc>
          <w:tcPr>
            <w:tcW w:w="5952" w:type="dxa"/>
            <w:tcBorders>
              <w:right w:val="single" w:sz="12" w:space="0" w:color="auto"/>
            </w:tcBorders>
            <w:noWrap/>
            <w:vAlign w:val="center"/>
          </w:tcPr>
          <w:p w14:paraId="43EDF7A7" w14:textId="77777777" w:rsidR="003854A6" w:rsidRPr="007F4073" w:rsidRDefault="003854A6" w:rsidP="00C43C8B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Сравнение, относительная адресация.</w:t>
            </w:r>
          </w:p>
        </w:tc>
      </w:tr>
      <w:tr w:rsidR="003854A6" w:rsidRPr="007F4073" w14:paraId="19D35EA3" w14:textId="77777777" w:rsidTr="00C43C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</w:tcBorders>
            <w:noWrap/>
          </w:tcPr>
          <w:p w14:paraId="64B0C345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6B668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499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400C2D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6B668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F00D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01FF994" w14:textId="77777777" w:rsidR="003854A6" w:rsidRPr="00FD02BD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BEQ IP + 13</w:t>
            </w:r>
          </w:p>
        </w:tc>
        <w:tc>
          <w:tcPr>
            <w:tcW w:w="5952" w:type="dxa"/>
            <w:tcBorders>
              <w:right w:val="single" w:sz="12" w:space="0" w:color="auto"/>
            </w:tcBorders>
            <w:noWrap/>
            <w:vAlign w:val="center"/>
          </w:tcPr>
          <w:p w14:paraId="15B69DE0" w14:textId="77777777" w:rsidR="003854A6" w:rsidRPr="007F4073" w:rsidRDefault="003854A6" w:rsidP="00C43C8B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7F4073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Переход, если</w:t>
            </w:r>
            <w:r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 xml:space="preserve"> равно.</w:t>
            </w:r>
          </w:p>
        </w:tc>
      </w:tr>
      <w:tr w:rsidR="003854A6" w:rsidRPr="007F4073" w14:paraId="10CDAADF" w14:textId="77777777" w:rsidTr="00C43C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</w:tcBorders>
            <w:noWrap/>
          </w:tcPr>
          <w:p w14:paraId="5CE258E6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6B668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49A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79468B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6B668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1219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943E47" w14:textId="77777777" w:rsidR="003854A6" w:rsidRPr="00FD02BD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IN 0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x</w:t>
            </w:r>
            <w:r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  <w:tc>
          <w:tcPr>
            <w:tcW w:w="5952" w:type="dxa"/>
            <w:tcBorders>
              <w:right w:val="single" w:sz="12" w:space="0" w:color="auto"/>
            </w:tcBorders>
            <w:noWrap/>
            <w:vAlign w:val="center"/>
          </w:tcPr>
          <w:p w14:paraId="1F260655" w14:textId="77777777" w:rsidR="003854A6" w:rsidRPr="007F4073" w:rsidRDefault="003854A6" w:rsidP="00C43C8B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Ввод из регистра состояния.</w:t>
            </w:r>
          </w:p>
        </w:tc>
      </w:tr>
      <w:tr w:rsidR="003854A6" w:rsidRPr="007F4073" w14:paraId="639208A0" w14:textId="77777777" w:rsidTr="00C43C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</w:tcBorders>
            <w:noWrap/>
          </w:tcPr>
          <w:p w14:paraId="3D20E522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6B668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49B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032511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6B668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2F40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DB1BD3D" w14:textId="77777777" w:rsidR="003854A6" w:rsidRPr="00637511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AND #40</w:t>
            </w:r>
          </w:p>
        </w:tc>
        <w:tc>
          <w:tcPr>
            <w:tcW w:w="5952" w:type="dxa"/>
            <w:tcBorders>
              <w:right w:val="single" w:sz="12" w:space="0" w:color="auto"/>
            </w:tcBorders>
            <w:noWrap/>
            <w:vAlign w:val="center"/>
          </w:tcPr>
          <w:p w14:paraId="66B5B29C" w14:textId="77777777" w:rsidR="003854A6" w:rsidRPr="007F4073" w:rsidRDefault="003854A6" w:rsidP="00C43C8B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Логическое И, прямая загрузка.</w:t>
            </w:r>
          </w:p>
        </w:tc>
      </w:tr>
      <w:tr w:rsidR="003854A6" w:rsidRPr="007F4073" w14:paraId="0217193B" w14:textId="77777777" w:rsidTr="00C43C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</w:tcBorders>
            <w:noWrap/>
          </w:tcPr>
          <w:p w14:paraId="7461C8EC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6B668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49C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660E07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6B668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F0FD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4350BF7" w14:textId="77777777" w:rsidR="003854A6" w:rsidRPr="00FD02BD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BEQ IP - 3</w:t>
            </w:r>
          </w:p>
        </w:tc>
        <w:tc>
          <w:tcPr>
            <w:tcW w:w="5952" w:type="dxa"/>
            <w:tcBorders>
              <w:right w:val="single" w:sz="12" w:space="0" w:color="auto"/>
            </w:tcBorders>
            <w:noWrap/>
            <w:vAlign w:val="center"/>
          </w:tcPr>
          <w:p w14:paraId="3218F260" w14:textId="77777777" w:rsidR="003854A6" w:rsidRPr="007F4073" w:rsidRDefault="003854A6" w:rsidP="00C43C8B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7F4073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Переход, если</w:t>
            </w:r>
            <w:r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 xml:space="preserve"> ноль.</w:t>
            </w:r>
          </w:p>
        </w:tc>
      </w:tr>
      <w:tr w:rsidR="003854A6" w:rsidRPr="007F4073" w14:paraId="6B280191" w14:textId="77777777" w:rsidTr="00C43C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</w:tcBorders>
            <w:noWrap/>
          </w:tcPr>
          <w:p w14:paraId="4B2FA36E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6B668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49D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9D993D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6B668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1218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0CA7AE" w14:textId="77777777" w:rsidR="003854A6" w:rsidRPr="00FD02BD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IN 0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x</w:t>
            </w:r>
            <w:r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  <w:tc>
          <w:tcPr>
            <w:tcW w:w="5952" w:type="dxa"/>
            <w:tcBorders>
              <w:right w:val="single" w:sz="12" w:space="0" w:color="auto"/>
            </w:tcBorders>
            <w:noWrap/>
            <w:vAlign w:val="center"/>
          </w:tcPr>
          <w:p w14:paraId="5A89950D" w14:textId="77777777" w:rsidR="003854A6" w:rsidRPr="007F4073" w:rsidRDefault="003854A6" w:rsidP="00C43C8B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Ввод из регистра данных КВУ-</w:t>
            </w:r>
            <w:r w:rsidRPr="00722626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8</w:t>
            </w:r>
            <w:r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.</w:t>
            </w:r>
          </w:p>
        </w:tc>
      </w:tr>
      <w:tr w:rsidR="003854A6" w:rsidRPr="007F4073" w14:paraId="5FE3256E" w14:textId="77777777" w:rsidTr="00C43C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</w:tcBorders>
            <w:noWrap/>
          </w:tcPr>
          <w:p w14:paraId="78D0FC74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6B668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49E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71D3D3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6B668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130C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DD7E580" w14:textId="77777777" w:rsidR="003854A6" w:rsidRPr="00FD02BD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OUT 0xC</w:t>
            </w:r>
          </w:p>
        </w:tc>
        <w:tc>
          <w:tcPr>
            <w:tcW w:w="5952" w:type="dxa"/>
            <w:tcBorders>
              <w:right w:val="single" w:sz="12" w:space="0" w:color="auto"/>
            </w:tcBorders>
            <w:noWrap/>
            <w:vAlign w:val="center"/>
          </w:tcPr>
          <w:p w14:paraId="7E8C1A8A" w14:textId="77777777" w:rsidR="003854A6" w:rsidRPr="007F4073" w:rsidRDefault="003854A6" w:rsidP="00C43C8B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Вывод в регистр данных КВУ-5.</w:t>
            </w:r>
          </w:p>
        </w:tc>
      </w:tr>
      <w:tr w:rsidR="003854A6" w:rsidRPr="007F4073" w14:paraId="009EA9A2" w14:textId="77777777" w:rsidTr="00C43C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</w:tcBorders>
            <w:noWrap/>
          </w:tcPr>
          <w:p w14:paraId="281FCC32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6B668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49F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E96ED5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6B668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0C00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44DC4F6" w14:textId="77777777" w:rsidR="003854A6" w:rsidRPr="00FD02BD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PUSH</w:t>
            </w:r>
          </w:p>
        </w:tc>
        <w:tc>
          <w:tcPr>
            <w:tcW w:w="5952" w:type="dxa"/>
            <w:tcBorders>
              <w:right w:val="single" w:sz="12" w:space="0" w:color="auto"/>
            </w:tcBorders>
            <w:noWrap/>
            <w:vAlign w:val="center"/>
          </w:tcPr>
          <w:p w14:paraId="5689D434" w14:textId="77777777" w:rsidR="003854A6" w:rsidRPr="007F4073" w:rsidRDefault="003854A6" w:rsidP="00C43C8B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Положить в стек.</w:t>
            </w:r>
          </w:p>
        </w:tc>
      </w:tr>
      <w:tr w:rsidR="003854A6" w:rsidRPr="007F4073" w14:paraId="6B21EA46" w14:textId="77777777" w:rsidTr="00C43C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</w:tcBorders>
            <w:noWrap/>
          </w:tcPr>
          <w:p w14:paraId="61DE5E0D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6B668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4A0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CB0D64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6B668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0680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ACD6D26" w14:textId="77777777" w:rsidR="003854A6" w:rsidRPr="00FD02BD" w:rsidRDefault="003854A6" w:rsidP="00C43C8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SWA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B</w:t>
            </w:r>
          </w:p>
        </w:tc>
        <w:tc>
          <w:tcPr>
            <w:tcW w:w="5952" w:type="dxa"/>
            <w:tcBorders>
              <w:right w:val="single" w:sz="12" w:space="0" w:color="auto"/>
            </w:tcBorders>
            <w:noWrap/>
            <w:vAlign w:val="center"/>
          </w:tcPr>
          <w:p w14:paraId="45E13102" w14:textId="77777777" w:rsidR="003854A6" w:rsidRPr="007F4073" w:rsidRDefault="003854A6" w:rsidP="00C43C8B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Поменять байты местами.</w:t>
            </w:r>
          </w:p>
        </w:tc>
      </w:tr>
      <w:tr w:rsidR="003854A6" w:rsidRPr="007F4073" w14:paraId="4D472640" w14:textId="77777777" w:rsidTr="00C43C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  <w:bottom w:val="single" w:sz="4" w:space="0" w:color="auto"/>
            </w:tcBorders>
            <w:noWrap/>
          </w:tcPr>
          <w:p w14:paraId="0F256363" w14:textId="77777777" w:rsidR="003854A6" w:rsidRPr="00917CA8" w:rsidRDefault="003854A6" w:rsidP="00C43C8B">
            <w:pPr>
              <w:spacing w:after="0"/>
              <w:ind w:left="0"/>
              <w:jc w:val="center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6B668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4A1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628C6E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B668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3809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7B22C07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OR IP + 9</w:t>
            </w:r>
          </w:p>
        </w:tc>
        <w:tc>
          <w:tcPr>
            <w:tcW w:w="5952" w:type="dxa"/>
            <w:tcBorders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14:paraId="3950011A" w14:textId="77777777" w:rsidR="003854A6" w:rsidRPr="007F4073" w:rsidRDefault="003854A6" w:rsidP="00C43C8B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Логическое ИЛИ, относительная адресация.</w:t>
            </w:r>
          </w:p>
        </w:tc>
      </w:tr>
      <w:tr w:rsidR="003854A6" w14:paraId="00B58326" w14:textId="77777777" w:rsidTr="00C43C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  <w:bottom w:val="single" w:sz="4" w:space="0" w:color="auto"/>
            </w:tcBorders>
            <w:noWrap/>
          </w:tcPr>
          <w:p w14:paraId="3D933CFE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6B668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4A2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97AAA6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B668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EA08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97A7BFE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ST (IP + 8)+</w:t>
            </w:r>
          </w:p>
        </w:tc>
        <w:tc>
          <w:tcPr>
            <w:tcW w:w="5952" w:type="dxa"/>
            <w:tcBorders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14:paraId="4AF3A95F" w14:textId="77777777" w:rsidR="003854A6" w:rsidRDefault="003854A6" w:rsidP="00C43C8B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Сохранение, косвенная отн-ая адр-ия с постинкрементом.</w:t>
            </w:r>
          </w:p>
        </w:tc>
      </w:tr>
      <w:tr w:rsidR="003854A6" w14:paraId="4EC496BD" w14:textId="77777777" w:rsidTr="00C43C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  <w:bottom w:val="single" w:sz="4" w:space="0" w:color="auto"/>
            </w:tcBorders>
            <w:noWrap/>
          </w:tcPr>
          <w:p w14:paraId="4E74EFEB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6B668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4A3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24DD2A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B668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0800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4594E9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POP</w:t>
            </w:r>
          </w:p>
        </w:tc>
        <w:tc>
          <w:tcPr>
            <w:tcW w:w="5952" w:type="dxa"/>
            <w:tcBorders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14:paraId="746E83D6" w14:textId="77777777" w:rsidR="003854A6" w:rsidRDefault="003854A6" w:rsidP="00C43C8B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Взять из стека.</w:t>
            </w:r>
          </w:p>
        </w:tc>
      </w:tr>
      <w:tr w:rsidR="003854A6" w14:paraId="42EB72B9" w14:textId="77777777" w:rsidTr="00C43C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  <w:bottom w:val="single" w:sz="4" w:space="0" w:color="auto"/>
            </w:tcBorders>
            <w:noWrap/>
          </w:tcPr>
          <w:p w14:paraId="66D79D03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6B668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4A4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AF5973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B668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7E05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A07770D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CMP IP + 5</w:t>
            </w:r>
          </w:p>
        </w:tc>
        <w:tc>
          <w:tcPr>
            <w:tcW w:w="5952" w:type="dxa"/>
            <w:tcBorders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14:paraId="0B6F2BAE" w14:textId="77777777" w:rsidR="003854A6" w:rsidRDefault="003854A6" w:rsidP="00C43C8B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Сравнение, относительная адресация.</w:t>
            </w:r>
          </w:p>
        </w:tc>
      </w:tr>
      <w:tr w:rsidR="003854A6" w14:paraId="331D9268" w14:textId="77777777" w:rsidTr="00C43C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  <w:bottom w:val="single" w:sz="4" w:space="0" w:color="auto"/>
            </w:tcBorders>
            <w:noWrap/>
          </w:tcPr>
          <w:p w14:paraId="5D9D0C1B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6B668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4A5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E64D09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B668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F001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A263B51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BEQ IP + 1</w:t>
            </w:r>
          </w:p>
        </w:tc>
        <w:tc>
          <w:tcPr>
            <w:tcW w:w="5952" w:type="dxa"/>
            <w:tcBorders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14:paraId="07BE85BF" w14:textId="77777777" w:rsidR="003854A6" w:rsidRDefault="003854A6" w:rsidP="00C43C8B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7F4073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Переход, если</w:t>
            </w:r>
            <w:r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 xml:space="preserve"> ноль.</w:t>
            </w:r>
          </w:p>
        </w:tc>
      </w:tr>
      <w:tr w:rsidR="003854A6" w14:paraId="0C460F68" w14:textId="77777777" w:rsidTr="003854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  <w:bottom w:val="single" w:sz="4" w:space="0" w:color="auto"/>
            </w:tcBorders>
            <w:noWrap/>
          </w:tcPr>
          <w:p w14:paraId="10866518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6B668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4A6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0FDDF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B668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CEE7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7817AB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JMP IP - 25</w:t>
            </w:r>
          </w:p>
        </w:tc>
        <w:tc>
          <w:tcPr>
            <w:tcW w:w="5952" w:type="dxa"/>
            <w:tcBorders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14:paraId="6230FC25" w14:textId="77777777" w:rsidR="003854A6" w:rsidRDefault="003854A6" w:rsidP="00C43C8B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Безусловный переход.</w:t>
            </w:r>
          </w:p>
        </w:tc>
      </w:tr>
      <w:tr w:rsidR="003854A6" w14:paraId="7D18AEF0" w14:textId="77777777" w:rsidTr="003854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76C9B4D6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6B668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4A7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</w:tcPr>
          <w:p w14:paraId="332B6E74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B668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24392398" w14:textId="77777777" w:rsidR="003854A6" w:rsidRDefault="003854A6" w:rsidP="00C43C8B">
            <w:pPr>
              <w:spacing w:after="0"/>
              <w:ind w:left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HLT</w:t>
            </w:r>
          </w:p>
        </w:tc>
        <w:tc>
          <w:tcPr>
            <w:tcW w:w="5952" w:type="dxa"/>
            <w:tcBorders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3F1754B0" w14:textId="77777777" w:rsidR="003854A6" w:rsidRDefault="003854A6" w:rsidP="00C43C8B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7F4073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Отключение ТГ, переход в пультовый режим.</w:t>
            </w:r>
          </w:p>
        </w:tc>
      </w:tr>
    </w:tbl>
    <w:p w14:paraId="3C762F77" w14:textId="7D271576" w:rsidR="00842155" w:rsidRDefault="00842155" w:rsidP="00842155">
      <w:pPr>
        <w:pStyle w:val="2"/>
      </w:pPr>
      <w:r>
        <w:t>Вывод.</w:t>
      </w:r>
    </w:p>
    <w:p w14:paraId="5F6F485A" w14:textId="647D28CE" w:rsidR="00E56EFB" w:rsidRDefault="00345206" w:rsidP="00842155">
      <w:r>
        <w:t>Научился организовывать асинхронный ввод-вывод для различных внешних устройств</w:t>
      </w:r>
      <w:r w:rsidR="007D0DD3">
        <w:t>. Написал первую программу на ассемблере.</w:t>
      </w:r>
    </w:p>
    <w:p w14:paraId="3093495E" w14:textId="77777777" w:rsidR="00E56EFB" w:rsidRDefault="00E56EFB">
      <w:pPr>
        <w:spacing w:after="120"/>
      </w:pPr>
      <w:r>
        <w:br w:type="page"/>
      </w:r>
    </w:p>
    <w:tbl>
      <w:tblPr>
        <w:tblStyle w:val="af0"/>
        <w:tblW w:w="0" w:type="auto"/>
        <w:tblInd w:w="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48"/>
        <w:gridCol w:w="848"/>
        <w:gridCol w:w="765"/>
        <w:gridCol w:w="766"/>
        <w:gridCol w:w="765"/>
        <w:gridCol w:w="766"/>
        <w:gridCol w:w="765"/>
        <w:gridCol w:w="766"/>
        <w:gridCol w:w="765"/>
        <w:gridCol w:w="766"/>
        <w:gridCol w:w="1187"/>
        <w:gridCol w:w="1188"/>
      </w:tblGrid>
      <w:tr w:rsidR="00E56EFB" w14:paraId="514F219D" w14:textId="77777777" w:rsidTr="00E56EFB">
        <w:tc>
          <w:tcPr>
            <w:tcW w:w="1696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73A27DE8" w14:textId="77777777" w:rsidR="00E56EFB" w:rsidRPr="00F977CE" w:rsidRDefault="00E56EFB" w:rsidP="005E4242">
            <w:pPr>
              <w:pStyle w:val="af1"/>
              <w:spacing w:before="0" w:after="0"/>
              <w:rPr>
                <w:b/>
                <w:bCs/>
                <w:sz w:val="24"/>
                <w:szCs w:val="20"/>
              </w:rPr>
            </w:pPr>
            <w:r w:rsidRPr="00F977CE">
              <w:rPr>
                <w:b/>
                <w:bCs/>
                <w:sz w:val="24"/>
                <w:szCs w:val="20"/>
              </w:rPr>
              <w:lastRenderedPageBreak/>
              <w:t>Выполняемая команда.</w:t>
            </w:r>
          </w:p>
        </w:tc>
        <w:tc>
          <w:tcPr>
            <w:tcW w:w="6124" w:type="dxa"/>
            <w:gridSpan w:val="8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C52AC9" w14:textId="77777777" w:rsidR="00E56EFB" w:rsidRPr="00F977CE" w:rsidRDefault="00E56EFB" w:rsidP="005E4242">
            <w:pPr>
              <w:pStyle w:val="af1"/>
              <w:spacing w:before="0" w:after="0"/>
              <w:rPr>
                <w:b/>
                <w:bCs/>
                <w:sz w:val="24"/>
                <w:szCs w:val="20"/>
              </w:rPr>
            </w:pPr>
            <w:r w:rsidRPr="00F977CE">
              <w:rPr>
                <w:b/>
                <w:bCs/>
                <w:sz w:val="24"/>
                <w:szCs w:val="20"/>
              </w:rPr>
              <w:t>Содержимое регистров процессора после</w:t>
            </w:r>
          </w:p>
          <w:p w14:paraId="16074474" w14:textId="77777777" w:rsidR="00E56EFB" w:rsidRPr="00F977CE" w:rsidRDefault="00E56EFB" w:rsidP="005E4242">
            <w:pPr>
              <w:pStyle w:val="af1"/>
              <w:spacing w:before="0" w:after="0"/>
              <w:rPr>
                <w:b/>
                <w:bCs/>
                <w:sz w:val="24"/>
                <w:szCs w:val="20"/>
              </w:rPr>
            </w:pPr>
            <w:r w:rsidRPr="00F977CE">
              <w:rPr>
                <w:b/>
                <w:bCs/>
                <w:sz w:val="24"/>
                <w:szCs w:val="20"/>
              </w:rPr>
              <w:t xml:space="preserve"> выполнения команды.</w:t>
            </w:r>
          </w:p>
        </w:tc>
        <w:tc>
          <w:tcPr>
            <w:tcW w:w="2375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2FD9CB0B" w14:textId="77777777" w:rsidR="00E56EFB" w:rsidRPr="00F977CE" w:rsidRDefault="00E56EFB" w:rsidP="005E4242">
            <w:pPr>
              <w:pStyle w:val="af1"/>
              <w:spacing w:before="0" w:after="0" w:line="240" w:lineRule="exact"/>
              <w:rPr>
                <w:b/>
                <w:bCs/>
                <w:sz w:val="24"/>
                <w:szCs w:val="20"/>
              </w:rPr>
            </w:pPr>
            <w:r w:rsidRPr="00F977CE">
              <w:rPr>
                <w:b/>
                <w:bCs/>
                <w:sz w:val="24"/>
                <w:szCs w:val="20"/>
              </w:rPr>
              <w:t>Ячейка, содержимое которой изменилось после выполнения команды.</w:t>
            </w:r>
          </w:p>
        </w:tc>
      </w:tr>
      <w:tr w:rsidR="00E56EFB" w14:paraId="556F045B" w14:textId="77777777" w:rsidTr="00E56EFB">
        <w:tc>
          <w:tcPr>
            <w:tcW w:w="848" w:type="dxa"/>
            <w:tcBorders>
              <w:top w:val="single" w:sz="8" w:space="0" w:color="auto"/>
              <w:bottom w:val="single" w:sz="8" w:space="0" w:color="auto"/>
            </w:tcBorders>
            <w:tcMar>
              <w:bottom w:w="28" w:type="dxa"/>
            </w:tcMar>
            <w:vAlign w:val="center"/>
          </w:tcPr>
          <w:p w14:paraId="63C95BD9" w14:textId="77777777" w:rsidR="00E56EFB" w:rsidRPr="005E02CF" w:rsidRDefault="00E56EFB" w:rsidP="005E4242">
            <w:pPr>
              <w:pStyle w:val="af1"/>
              <w:spacing w:before="0" w:after="20"/>
              <w:rPr>
                <w:sz w:val="22"/>
                <w:szCs w:val="20"/>
              </w:rPr>
            </w:pPr>
            <w:r w:rsidRPr="005E02CF">
              <w:rPr>
                <w:sz w:val="22"/>
                <w:szCs w:val="20"/>
              </w:rPr>
              <w:t>Адрес</w:t>
            </w:r>
          </w:p>
        </w:tc>
        <w:tc>
          <w:tcPr>
            <w:tcW w:w="84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bottom w:w="28" w:type="dxa"/>
            </w:tcMar>
            <w:vAlign w:val="center"/>
          </w:tcPr>
          <w:p w14:paraId="3ED58F8A" w14:textId="77777777" w:rsidR="00E56EFB" w:rsidRPr="005E02CF" w:rsidRDefault="00E56EFB" w:rsidP="005E4242">
            <w:pPr>
              <w:pStyle w:val="af1"/>
              <w:spacing w:before="0" w:after="20"/>
              <w:rPr>
                <w:sz w:val="22"/>
                <w:szCs w:val="20"/>
              </w:rPr>
            </w:pPr>
            <w:r w:rsidRPr="005E02CF">
              <w:rPr>
                <w:sz w:val="22"/>
                <w:szCs w:val="20"/>
              </w:rPr>
              <w:t>Код</w:t>
            </w:r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cMar>
              <w:bottom w:w="28" w:type="dxa"/>
            </w:tcMar>
            <w:vAlign w:val="center"/>
          </w:tcPr>
          <w:p w14:paraId="21F076B4" w14:textId="77777777" w:rsidR="00E56EFB" w:rsidRPr="005E02CF" w:rsidRDefault="00E56EFB" w:rsidP="005E4242">
            <w:pPr>
              <w:pStyle w:val="af1"/>
              <w:spacing w:before="0" w:after="20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IP</w:t>
            </w:r>
          </w:p>
        </w:tc>
        <w:tc>
          <w:tcPr>
            <w:tcW w:w="766" w:type="dxa"/>
            <w:tcBorders>
              <w:top w:val="single" w:sz="8" w:space="0" w:color="auto"/>
              <w:bottom w:val="single" w:sz="8" w:space="0" w:color="auto"/>
            </w:tcBorders>
            <w:tcMar>
              <w:bottom w:w="28" w:type="dxa"/>
            </w:tcMar>
            <w:vAlign w:val="center"/>
          </w:tcPr>
          <w:p w14:paraId="21069B81" w14:textId="77777777" w:rsidR="00E56EFB" w:rsidRPr="005E02CF" w:rsidRDefault="00E56EFB" w:rsidP="005E4242">
            <w:pPr>
              <w:pStyle w:val="af1"/>
              <w:spacing w:before="0" w:after="20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CR</w:t>
            </w:r>
          </w:p>
        </w:tc>
        <w:tc>
          <w:tcPr>
            <w:tcW w:w="765" w:type="dxa"/>
            <w:tcBorders>
              <w:top w:val="single" w:sz="8" w:space="0" w:color="auto"/>
              <w:bottom w:val="single" w:sz="8" w:space="0" w:color="auto"/>
            </w:tcBorders>
            <w:tcMar>
              <w:bottom w:w="28" w:type="dxa"/>
            </w:tcMar>
            <w:vAlign w:val="center"/>
          </w:tcPr>
          <w:p w14:paraId="15885B9D" w14:textId="77777777" w:rsidR="00E56EFB" w:rsidRPr="005E02CF" w:rsidRDefault="00E56EFB" w:rsidP="005E4242">
            <w:pPr>
              <w:pStyle w:val="af1"/>
              <w:spacing w:before="0" w:after="20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AR</w:t>
            </w:r>
          </w:p>
        </w:tc>
        <w:tc>
          <w:tcPr>
            <w:tcW w:w="766" w:type="dxa"/>
            <w:tcBorders>
              <w:top w:val="single" w:sz="8" w:space="0" w:color="auto"/>
              <w:bottom w:val="single" w:sz="8" w:space="0" w:color="auto"/>
            </w:tcBorders>
            <w:tcMar>
              <w:bottom w:w="28" w:type="dxa"/>
            </w:tcMar>
            <w:vAlign w:val="center"/>
          </w:tcPr>
          <w:p w14:paraId="2B2F4EE8" w14:textId="77777777" w:rsidR="00E56EFB" w:rsidRPr="005E02CF" w:rsidRDefault="00E56EFB" w:rsidP="005E4242">
            <w:pPr>
              <w:pStyle w:val="af1"/>
              <w:spacing w:before="0" w:after="20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DR</w:t>
            </w:r>
          </w:p>
        </w:tc>
        <w:tc>
          <w:tcPr>
            <w:tcW w:w="765" w:type="dxa"/>
            <w:tcBorders>
              <w:top w:val="single" w:sz="8" w:space="0" w:color="auto"/>
              <w:bottom w:val="single" w:sz="8" w:space="0" w:color="auto"/>
            </w:tcBorders>
            <w:tcMar>
              <w:bottom w:w="28" w:type="dxa"/>
            </w:tcMar>
            <w:vAlign w:val="center"/>
          </w:tcPr>
          <w:p w14:paraId="50F2EEF3" w14:textId="77777777" w:rsidR="00E56EFB" w:rsidRPr="005E02CF" w:rsidRDefault="00E56EFB" w:rsidP="005E4242">
            <w:pPr>
              <w:pStyle w:val="af1"/>
              <w:spacing w:before="0" w:after="20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SP</w:t>
            </w:r>
          </w:p>
        </w:tc>
        <w:tc>
          <w:tcPr>
            <w:tcW w:w="766" w:type="dxa"/>
            <w:tcBorders>
              <w:top w:val="single" w:sz="8" w:space="0" w:color="auto"/>
              <w:bottom w:val="single" w:sz="8" w:space="0" w:color="auto"/>
            </w:tcBorders>
            <w:tcMar>
              <w:bottom w:w="28" w:type="dxa"/>
            </w:tcMar>
            <w:vAlign w:val="center"/>
          </w:tcPr>
          <w:p w14:paraId="12C5C3DC" w14:textId="77777777" w:rsidR="00E56EFB" w:rsidRPr="005E02CF" w:rsidRDefault="00E56EFB" w:rsidP="005E4242">
            <w:pPr>
              <w:pStyle w:val="af1"/>
              <w:spacing w:before="0" w:after="20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BR</w:t>
            </w:r>
          </w:p>
        </w:tc>
        <w:tc>
          <w:tcPr>
            <w:tcW w:w="765" w:type="dxa"/>
            <w:tcBorders>
              <w:top w:val="single" w:sz="8" w:space="0" w:color="auto"/>
              <w:bottom w:val="single" w:sz="8" w:space="0" w:color="auto"/>
            </w:tcBorders>
            <w:tcMar>
              <w:bottom w:w="28" w:type="dxa"/>
            </w:tcMar>
            <w:vAlign w:val="center"/>
          </w:tcPr>
          <w:p w14:paraId="47F791C2" w14:textId="77777777" w:rsidR="00E56EFB" w:rsidRPr="005E02CF" w:rsidRDefault="00E56EFB" w:rsidP="005E4242">
            <w:pPr>
              <w:pStyle w:val="af1"/>
              <w:spacing w:before="0" w:after="20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AC</w:t>
            </w:r>
          </w:p>
        </w:tc>
        <w:tc>
          <w:tcPr>
            <w:tcW w:w="76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bottom w:w="28" w:type="dxa"/>
            </w:tcMar>
            <w:vAlign w:val="center"/>
          </w:tcPr>
          <w:p w14:paraId="7F9F9A36" w14:textId="77777777" w:rsidR="00E56EFB" w:rsidRPr="005E02CF" w:rsidRDefault="00E56EFB" w:rsidP="005E4242">
            <w:pPr>
              <w:pStyle w:val="af1"/>
              <w:spacing w:before="0" w:after="20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NZVC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cMar>
              <w:bottom w:w="28" w:type="dxa"/>
            </w:tcMar>
            <w:vAlign w:val="center"/>
          </w:tcPr>
          <w:p w14:paraId="28EC088C" w14:textId="77777777" w:rsidR="00E56EFB" w:rsidRPr="005E02CF" w:rsidRDefault="00E56EFB" w:rsidP="005E4242">
            <w:pPr>
              <w:pStyle w:val="af1"/>
              <w:spacing w:before="0" w:after="20"/>
              <w:rPr>
                <w:sz w:val="22"/>
                <w:szCs w:val="20"/>
              </w:rPr>
            </w:pPr>
            <w:r w:rsidRPr="005E02CF">
              <w:rPr>
                <w:sz w:val="22"/>
                <w:szCs w:val="20"/>
              </w:rPr>
              <w:t>Адрес</w:t>
            </w:r>
          </w:p>
        </w:tc>
        <w:tc>
          <w:tcPr>
            <w:tcW w:w="1188" w:type="dxa"/>
            <w:tcBorders>
              <w:top w:val="single" w:sz="8" w:space="0" w:color="auto"/>
              <w:bottom w:val="single" w:sz="8" w:space="0" w:color="auto"/>
            </w:tcBorders>
            <w:tcMar>
              <w:bottom w:w="28" w:type="dxa"/>
            </w:tcMar>
            <w:vAlign w:val="center"/>
          </w:tcPr>
          <w:p w14:paraId="0210B150" w14:textId="77777777" w:rsidR="00E56EFB" w:rsidRPr="005E02CF" w:rsidRDefault="00E56EFB" w:rsidP="005E4242">
            <w:pPr>
              <w:pStyle w:val="af1"/>
              <w:spacing w:before="0" w:after="20"/>
              <w:rPr>
                <w:sz w:val="22"/>
                <w:szCs w:val="20"/>
              </w:rPr>
            </w:pPr>
            <w:r w:rsidRPr="005E02CF">
              <w:rPr>
                <w:sz w:val="22"/>
                <w:szCs w:val="20"/>
              </w:rPr>
              <w:t>Новый код</w:t>
            </w:r>
          </w:p>
        </w:tc>
      </w:tr>
      <w:tr w:rsidR="00E56EFB" w:rsidRPr="00E56EFB" w14:paraId="0EF6FD78" w14:textId="77777777" w:rsidTr="00E56E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/>
        </w:trPr>
        <w:tc>
          <w:tcPr>
            <w:tcW w:w="848" w:type="dxa"/>
            <w:tcBorders>
              <w:top w:val="single" w:sz="8" w:space="0" w:color="auto"/>
              <w:left w:val="single" w:sz="12" w:space="0" w:color="auto"/>
            </w:tcBorders>
            <w:noWrap/>
            <w:vAlign w:val="center"/>
            <w:hideMark/>
          </w:tcPr>
          <w:p w14:paraId="54E65374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48C</w:t>
            </w:r>
          </w:p>
        </w:tc>
        <w:tc>
          <w:tcPr>
            <w:tcW w:w="848" w:type="dxa"/>
            <w:tcBorders>
              <w:top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31C781D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AE1B</w:t>
            </w:r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</w:tcBorders>
            <w:noWrap/>
            <w:vAlign w:val="center"/>
            <w:hideMark/>
          </w:tcPr>
          <w:p w14:paraId="1638A463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48D</w:t>
            </w:r>
          </w:p>
        </w:tc>
        <w:tc>
          <w:tcPr>
            <w:tcW w:w="766" w:type="dxa"/>
            <w:tcBorders>
              <w:top w:val="single" w:sz="8" w:space="0" w:color="auto"/>
            </w:tcBorders>
            <w:noWrap/>
            <w:vAlign w:val="center"/>
            <w:hideMark/>
          </w:tcPr>
          <w:p w14:paraId="1607381E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AE1B</w:t>
            </w:r>
          </w:p>
        </w:tc>
        <w:tc>
          <w:tcPr>
            <w:tcW w:w="765" w:type="dxa"/>
            <w:tcBorders>
              <w:top w:val="single" w:sz="8" w:space="0" w:color="auto"/>
            </w:tcBorders>
            <w:noWrap/>
            <w:vAlign w:val="center"/>
            <w:hideMark/>
          </w:tcPr>
          <w:p w14:paraId="2E009BAF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4A8</w:t>
            </w:r>
          </w:p>
        </w:tc>
        <w:tc>
          <w:tcPr>
            <w:tcW w:w="766" w:type="dxa"/>
            <w:tcBorders>
              <w:top w:val="single" w:sz="8" w:space="0" w:color="auto"/>
            </w:tcBorders>
            <w:noWrap/>
            <w:vAlign w:val="center"/>
            <w:hideMark/>
          </w:tcPr>
          <w:p w14:paraId="686158AC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0645</w:t>
            </w:r>
          </w:p>
        </w:tc>
        <w:tc>
          <w:tcPr>
            <w:tcW w:w="765" w:type="dxa"/>
            <w:tcBorders>
              <w:top w:val="single" w:sz="8" w:space="0" w:color="auto"/>
            </w:tcBorders>
            <w:noWrap/>
            <w:vAlign w:val="center"/>
            <w:hideMark/>
          </w:tcPr>
          <w:p w14:paraId="79939EFD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66" w:type="dxa"/>
            <w:tcBorders>
              <w:top w:val="single" w:sz="8" w:space="0" w:color="auto"/>
            </w:tcBorders>
            <w:noWrap/>
            <w:vAlign w:val="center"/>
            <w:hideMark/>
          </w:tcPr>
          <w:p w14:paraId="2F474E51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001B</w:t>
            </w:r>
          </w:p>
        </w:tc>
        <w:tc>
          <w:tcPr>
            <w:tcW w:w="765" w:type="dxa"/>
            <w:tcBorders>
              <w:top w:val="single" w:sz="8" w:space="0" w:color="auto"/>
            </w:tcBorders>
            <w:noWrap/>
            <w:vAlign w:val="center"/>
            <w:hideMark/>
          </w:tcPr>
          <w:p w14:paraId="5D943D62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0645</w:t>
            </w:r>
          </w:p>
        </w:tc>
        <w:tc>
          <w:tcPr>
            <w:tcW w:w="766" w:type="dxa"/>
            <w:tcBorders>
              <w:top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B03CF24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</w:tcBorders>
            <w:noWrap/>
            <w:vAlign w:val="center"/>
            <w:hideMark/>
          </w:tcPr>
          <w:p w14:paraId="7C2E5930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top w:val="single" w:sz="8" w:space="0" w:color="auto"/>
              <w:right w:val="single" w:sz="12" w:space="0" w:color="auto"/>
            </w:tcBorders>
            <w:noWrap/>
            <w:vAlign w:val="center"/>
            <w:hideMark/>
          </w:tcPr>
          <w:p w14:paraId="192080B9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E56EFB" w:rsidRPr="00E56EFB" w14:paraId="0196FA1E" w14:textId="77777777" w:rsidTr="00E56E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3466AA47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48D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619F3CC8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EE1D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34EBC070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48E</w:t>
            </w:r>
          </w:p>
        </w:tc>
        <w:tc>
          <w:tcPr>
            <w:tcW w:w="766" w:type="dxa"/>
            <w:noWrap/>
            <w:vAlign w:val="center"/>
            <w:hideMark/>
          </w:tcPr>
          <w:p w14:paraId="53426539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EE1D</w:t>
            </w:r>
          </w:p>
        </w:tc>
        <w:tc>
          <w:tcPr>
            <w:tcW w:w="765" w:type="dxa"/>
            <w:noWrap/>
            <w:vAlign w:val="center"/>
            <w:hideMark/>
          </w:tcPr>
          <w:p w14:paraId="3532220F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4AB</w:t>
            </w:r>
          </w:p>
        </w:tc>
        <w:tc>
          <w:tcPr>
            <w:tcW w:w="766" w:type="dxa"/>
            <w:noWrap/>
            <w:vAlign w:val="center"/>
            <w:hideMark/>
          </w:tcPr>
          <w:p w14:paraId="5F5177EF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0645</w:t>
            </w:r>
          </w:p>
        </w:tc>
        <w:tc>
          <w:tcPr>
            <w:tcW w:w="765" w:type="dxa"/>
            <w:noWrap/>
            <w:vAlign w:val="center"/>
            <w:hideMark/>
          </w:tcPr>
          <w:p w14:paraId="5372E789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66" w:type="dxa"/>
            <w:noWrap/>
            <w:vAlign w:val="center"/>
            <w:hideMark/>
          </w:tcPr>
          <w:p w14:paraId="7A295931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001D</w:t>
            </w:r>
          </w:p>
        </w:tc>
        <w:tc>
          <w:tcPr>
            <w:tcW w:w="765" w:type="dxa"/>
            <w:noWrap/>
            <w:vAlign w:val="center"/>
            <w:hideMark/>
          </w:tcPr>
          <w:p w14:paraId="1F4FB89F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0645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506A5D24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1B83FC75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4AB</w:t>
            </w: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3178C7D5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0645</w:t>
            </w:r>
          </w:p>
        </w:tc>
      </w:tr>
      <w:tr w:rsidR="00E56EFB" w:rsidRPr="00E56EFB" w14:paraId="68F4F166" w14:textId="77777777" w:rsidTr="00E56E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18060C2B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48E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3B0D9B19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AE1A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1403EC62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48F</w:t>
            </w:r>
          </w:p>
        </w:tc>
        <w:tc>
          <w:tcPr>
            <w:tcW w:w="766" w:type="dxa"/>
            <w:noWrap/>
            <w:vAlign w:val="center"/>
            <w:hideMark/>
          </w:tcPr>
          <w:p w14:paraId="759022BF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AE1A</w:t>
            </w:r>
          </w:p>
        </w:tc>
        <w:tc>
          <w:tcPr>
            <w:tcW w:w="765" w:type="dxa"/>
            <w:noWrap/>
            <w:vAlign w:val="center"/>
            <w:hideMark/>
          </w:tcPr>
          <w:p w14:paraId="3591ED9A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4A9</w:t>
            </w:r>
          </w:p>
        </w:tc>
        <w:tc>
          <w:tcPr>
            <w:tcW w:w="766" w:type="dxa"/>
            <w:noWrap/>
            <w:vAlign w:val="center"/>
            <w:hideMark/>
          </w:tcPr>
          <w:p w14:paraId="3A54FC4C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07FE</w:t>
            </w:r>
          </w:p>
        </w:tc>
        <w:tc>
          <w:tcPr>
            <w:tcW w:w="765" w:type="dxa"/>
            <w:noWrap/>
            <w:vAlign w:val="center"/>
            <w:hideMark/>
          </w:tcPr>
          <w:p w14:paraId="695FB0CB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66" w:type="dxa"/>
            <w:noWrap/>
            <w:vAlign w:val="center"/>
            <w:hideMark/>
          </w:tcPr>
          <w:p w14:paraId="170E5D00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001A</w:t>
            </w:r>
          </w:p>
        </w:tc>
        <w:tc>
          <w:tcPr>
            <w:tcW w:w="765" w:type="dxa"/>
            <w:noWrap/>
            <w:vAlign w:val="center"/>
            <w:hideMark/>
          </w:tcPr>
          <w:p w14:paraId="1D128924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07FE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6B23F022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5CC0422F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56B7EC66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E56EFB" w:rsidRPr="00E56EFB" w14:paraId="1AFA7250" w14:textId="77777777" w:rsidTr="00E56E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17DDC8EC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48F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3271CAAB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7E1B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5278E028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490</w:t>
            </w:r>
          </w:p>
        </w:tc>
        <w:tc>
          <w:tcPr>
            <w:tcW w:w="766" w:type="dxa"/>
            <w:noWrap/>
            <w:vAlign w:val="center"/>
            <w:hideMark/>
          </w:tcPr>
          <w:p w14:paraId="023C36CD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7E1B</w:t>
            </w:r>
          </w:p>
        </w:tc>
        <w:tc>
          <w:tcPr>
            <w:tcW w:w="765" w:type="dxa"/>
            <w:noWrap/>
            <w:vAlign w:val="center"/>
            <w:hideMark/>
          </w:tcPr>
          <w:p w14:paraId="5B0F08E6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4AB</w:t>
            </w:r>
          </w:p>
        </w:tc>
        <w:tc>
          <w:tcPr>
            <w:tcW w:w="766" w:type="dxa"/>
            <w:noWrap/>
            <w:vAlign w:val="center"/>
            <w:hideMark/>
          </w:tcPr>
          <w:p w14:paraId="6AD542C3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0645</w:t>
            </w:r>
          </w:p>
        </w:tc>
        <w:tc>
          <w:tcPr>
            <w:tcW w:w="765" w:type="dxa"/>
            <w:noWrap/>
            <w:vAlign w:val="center"/>
            <w:hideMark/>
          </w:tcPr>
          <w:p w14:paraId="126F1034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66" w:type="dxa"/>
            <w:noWrap/>
            <w:vAlign w:val="center"/>
            <w:hideMark/>
          </w:tcPr>
          <w:p w14:paraId="49CD5AF4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001B</w:t>
            </w:r>
          </w:p>
        </w:tc>
        <w:tc>
          <w:tcPr>
            <w:tcW w:w="765" w:type="dxa"/>
            <w:noWrap/>
            <w:vAlign w:val="center"/>
            <w:hideMark/>
          </w:tcPr>
          <w:p w14:paraId="66272817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07FE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0739F850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55F7D580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1FC6716F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E56EFB" w:rsidRPr="00E56EFB" w14:paraId="6698AF7F" w14:textId="77777777" w:rsidTr="00E56E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15002961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490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42401833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F816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2FED2B94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491</w:t>
            </w:r>
          </w:p>
        </w:tc>
        <w:tc>
          <w:tcPr>
            <w:tcW w:w="766" w:type="dxa"/>
            <w:noWrap/>
            <w:vAlign w:val="center"/>
            <w:hideMark/>
          </w:tcPr>
          <w:p w14:paraId="38AD9872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F816</w:t>
            </w:r>
          </w:p>
        </w:tc>
        <w:tc>
          <w:tcPr>
            <w:tcW w:w="765" w:type="dxa"/>
            <w:noWrap/>
            <w:vAlign w:val="center"/>
            <w:hideMark/>
          </w:tcPr>
          <w:p w14:paraId="76BE126C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490</w:t>
            </w:r>
          </w:p>
        </w:tc>
        <w:tc>
          <w:tcPr>
            <w:tcW w:w="766" w:type="dxa"/>
            <w:noWrap/>
            <w:vAlign w:val="center"/>
            <w:hideMark/>
          </w:tcPr>
          <w:p w14:paraId="74D59E3C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F816</w:t>
            </w:r>
          </w:p>
        </w:tc>
        <w:tc>
          <w:tcPr>
            <w:tcW w:w="765" w:type="dxa"/>
            <w:noWrap/>
            <w:vAlign w:val="center"/>
            <w:hideMark/>
          </w:tcPr>
          <w:p w14:paraId="42245E4E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66" w:type="dxa"/>
            <w:noWrap/>
            <w:vAlign w:val="center"/>
            <w:hideMark/>
          </w:tcPr>
          <w:p w14:paraId="0842AF94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0490</w:t>
            </w:r>
          </w:p>
        </w:tc>
        <w:tc>
          <w:tcPr>
            <w:tcW w:w="765" w:type="dxa"/>
            <w:noWrap/>
            <w:vAlign w:val="center"/>
            <w:hideMark/>
          </w:tcPr>
          <w:p w14:paraId="0156810F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07FE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6EA1CA14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4FD252DC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52C18F06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E56EFB" w:rsidRPr="00E56EFB" w14:paraId="5D16C1BF" w14:textId="77777777" w:rsidTr="00E56E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0A917E92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491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0AB15BF1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5120E92B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492</w:t>
            </w:r>
          </w:p>
        </w:tc>
        <w:tc>
          <w:tcPr>
            <w:tcW w:w="766" w:type="dxa"/>
            <w:noWrap/>
            <w:vAlign w:val="center"/>
            <w:hideMark/>
          </w:tcPr>
          <w:p w14:paraId="769DEE6F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765" w:type="dxa"/>
            <w:noWrap/>
            <w:vAlign w:val="center"/>
            <w:hideMark/>
          </w:tcPr>
          <w:p w14:paraId="23D11408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491</w:t>
            </w:r>
          </w:p>
        </w:tc>
        <w:tc>
          <w:tcPr>
            <w:tcW w:w="766" w:type="dxa"/>
            <w:noWrap/>
            <w:vAlign w:val="center"/>
            <w:hideMark/>
          </w:tcPr>
          <w:p w14:paraId="26FA4C8D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765" w:type="dxa"/>
            <w:noWrap/>
            <w:vAlign w:val="center"/>
            <w:hideMark/>
          </w:tcPr>
          <w:p w14:paraId="6B57884C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66" w:type="dxa"/>
            <w:noWrap/>
            <w:vAlign w:val="center"/>
            <w:hideMark/>
          </w:tcPr>
          <w:p w14:paraId="1814CBF7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0491</w:t>
            </w:r>
          </w:p>
        </w:tc>
        <w:tc>
          <w:tcPr>
            <w:tcW w:w="765" w:type="dxa"/>
            <w:noWrap/>
            <w:vAlign w:val="center"/>
            <w:hideMark/>
          </w:tcPr>
          <w:p w14:paraId="70E17C0C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1560D6D7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0101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3F1EC0F6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19DD6274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E56EFB" w:rsidRPr="00E56EFB" w14:paraId="08512E73" w14:textId="77777777" w:rsidTr="00E56E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4D13B2C6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492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07BE2F79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1219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262FEAC2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493</w:t>
            </w:r>
          </w:p>
        </w:tc>
        <w:tc>
          <w:tcPr>
            <w:tcW w:w="766" w:type="dxa"/>
            <w:noWrap/>
            <w:vAlign w:val="center"/>
            <w:hideMark/>
          </w:tcPr>
          <w:p w14:paraId="174DD7FD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1219</w:t>
            </w:r>
          </w:p>
        </w:tc>
        <w:tc>
          <w:tcPr>
            <w:tcW w:w="765" w:type="dxa"/>
            <w:noWrap/>
            <w:vAlign w:val="center"/>
            <w:hideMark/>
          </w:tcPr>
          <w:p w14:paraId="2063D1A4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492</w:t>
            </w:r>
          </w:p>
        </w:tc>
        <w:tc>
          <w:tcPr>
            <w:tcW w:w="766" w:type="dxa"/>
            <w:noWrap/>
            <w:vAlign w:val="center"/>
            <w:hideMark/>
          </w:tcPr>
          <w:p w14:paraId="306E340E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1219</w:t>
            </w:r>
          </w:p>
        </w:tc>
        <w:tc>
          <w:tcPr>
            <w:tcW w:w="765" w:type="dxa"/>
            <w:noWrap/>
            <w:vAlign w:val="center"/>
            <w:hideMark/>
          </w:tcPr>
          <w:p w14:paraId="0ECFCEC3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66" w:type="dxa"/>
            <w:noWrap/>
            <w:vAlign w:val="center"/>
            <w:hideMark/>
          </w:tcPr>
          <w:p w14:paraId="553BC1DD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0492</w:t>
            </w:r>
          </w:p>
        </w:tc>
        <w:tc>
          <w:tcPr>
            <w:tcW w:w="765" w:type="dxa"/>
            <w:noWrap/>
            <w:vAlign w:val="center"/>
            <w:hideMark/>
          </w:tcPr>
          <w:p w14:paraId="70892FDF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0040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59FE7020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0101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11206E0B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242A5D7C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E56EFB" w:rsidRPr="00E56EFB" w14:paraId="6C00AA60" w14:textId="77777777" w:rsidTr="00E56E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2D6FA16F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493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2E90E6E2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2F40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07F6317D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494</w:t>
            </w:r>
          </w:p>
        </w:tc>
        <w:tc>
          <w:tcPr>
            <w:tcW w:w="766" w:type="dxa"/>
            <w:noWrap/>
            <w:vAlign w:val="center"/>
            <w:hideMark/>
          </w:tcPr>
          <w:p w14:paraId="0AD54388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2F40</w:t>
            </w:r>
          </w:p>
        </w:tc>
        <w:tc>
          <w:tcPr>
            <w:tcW w:w="765" w:type="dxa"/>
            <w:noWrap/>
            <w:vAlign w:val="center"/>
            <w:hideMark/>
          </w:tcPr>
          <w:p w14:paraId="328C77F2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493</w:t>
            </w:r>
          </w:p>
        </w:tc>
        <w:tc>
          <w:tcPr>
            <w:tcW w:w="766" w:type="dxa"/>
            <w:noWrap/>
            <w:vAlign w:val="center"/>
            <w:hideMark/>
          </w:tcPr>
          <w:p w14:paraId="51E259F3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0040</w:t>
            </w:r>
          </w:p>
        </w:tc>
        <w:tc>
          <w:tcPr>
            <w:tcW w:w="765" w:type="dxa"/>
            <w:noWrap/>
            <w:vAlign w:val="center"/>
            <w:hideMark/>
          </w:tcPr>
          <w:p w14:paraId="73A1B3B7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66" w:type="dxa"/>
            <w:noWrap/>
            <w:vAlign w:val="center"/>
            <w:hideMark/>
          </w:tcPr>
          <w:p w14:paraId="1D7857A9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0040</w:t>
            </w:r>
          </w:p>
        </w:tc>
        <w:tc>
          <w:tcPr>
            <w:tcW w:w="765" w:type="dxa"/>
            <w:noWrap/>
            <w:vAlign w:val="center"/>
            <w:hideMark/>
          </w:tcPr>
          <w:p w14:paraId="2CC7C2B1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0040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0684C10B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2DEE7413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2FE7D5C5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E56EFB" w:rsidRPr="00E56EFB" w14:paraId="40C21F68" w14:textId="77777777" w:rsidTr="00E56E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70950D79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494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2132CAAD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F0FD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34962218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495</w:t>
            </w:r>
          </w:p>
        </w:tc>
        <w:tc>
          <w:tcPr>
            <w:tcW w:w="766" w:type="dxa"/>
            <w:noWrap/>
            <w:vAlign w:val="center"/>
            <w:hideMark/>
          </w:tcPr>
          <w:p w14:paraId="7EA6C4FD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F0FD</w:t>
            </w:r>
          </w:p>
        </w:tc>
        <w:tc>
          <w:tcPr>
            <w:tcW w:w="765" w:type="dxa"/>
            <w:noWrap/>
            <w:vAlign w:val="center"/>
            <w:hideMark/>
          </w:tcPr>
          <w:p w14:paraId="5EE008AE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494</w:t>
            </w:r>
          </w:p>
        </w:tc>
        <w:tc>
          <w:tcPr>
            <w:tcW w:w="766" w:type="dxa"/>
            <w:noWrap/>
            <w:vAlign w:val="center"/>
            <w:hideMark/>
          </w:tcPr>
          <w:p w14:paraId="53B9F545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F0FD</w:t>
            </w:r>
          </w:p>
        </w:tc>
        <w:tc>
          <w:tcPr>
            <w:tcW w:w="765" w:type="dxa"/>
            <w:noWrap/>
            <w:vAlign w:val="center"/>
            <w:hideMark/>
          </w:tcPr>
          <w:p w14:paraId="20032DC9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66" w:type="dxa"/>
            <w:noWrap/>
            <w:vAlign w:val="center"/>
            <w:hideMark/>
          </w:tcPr>
          <w:p w14:paraId="35004A11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0494</w:t>
            </w:r>
          </w:p>
        </w:tc>
        <w:tc>
          <w:tcPr>
            <w:tcW w:w="765" w:type="dxa"/>
            <w:noWrap/>
            <w:vAlign w:val="center"/>
            <w:hideMark/>
          </w:tcPr>
          <w:p w14:paraId="6726440B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0040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420D39FB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10761FD0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1EAF28EF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E56EFB" w:rsidRPr="00E56EFB" w14:paraId="1EBEF7B5" w14:textId="77777777" w:rsidTr="00E56E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723BB6AA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495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77DB8872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1218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3C0E84CF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496</w:t>
            </w:r>
          </w:p>
        </w:tc>
        <w:tc>
          <w:tcPr>
            <w:tcW w:w="766" w:type="dxa"/>
            <w:noWrap/>
            <w:vAlign w:val="center"/>
            <w:hideMark/>
          </w:tcPr>
          <w:p w14:paraId="1409DBBC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1218</w:t>
            </w:r>
          </w:p>
        </w:tc>
        <w:tc>
          <w:tcPr>
            <w:tcW w:w="765" w:type="dxa"/>
            <w:noWrap/>
            <w:vAlign w:val="center"/>
            <w:hideMark/>
          </w:tcPr>
          <w:p w14:paraId="593F694D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495</w:t>
            </w:r>
          </w:p>
        </w:tc>
        <w:tc>
          <w:tcPr>
            <w:tcW w:w="766" w:type="dxa"/>
            <w:noWrap/>
            <w:vAlign w:val="center"/>
            <w:hideMark/>
          </w:tcPr>
          <w:p w14:paraId="70B79D0A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1218</w:t>
            </w:r>
          </w:p>
        </w:tc>
        <w:tc>
          <w:tcPr>
            <w:tcW w:w="765" w:type="dxa"/>
            <w:noWrap/>
            <w:vAlign w:val="center"/>
            <w:hideMark/>
          </w:tcPr>
          <w:p w14:paraId="4F108251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66" w:type="dxa"/>
            <w:noWrap/>
            <w:vAlign w:val="center"/>
            <w:hideMark/>
          </w:tcPr>
          <w:p w14:paraId="476436AA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0495</w:t>
            </w:r>
          </w:p>
        </w:tc>
        <w:tc>
          <w:tcPr>
            <w:tcW w:w="765" w:type="dxa"/>
            <w:noWrap/>
            <w:vAlign w:val="center"/>
            <w:hideMark/>
          </w:tcPr>
          <w:p w14:paraId="6A91FE68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00F3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7DD9D623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28F8EE4F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70DB0E42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E56EFB" w:rsidRPr="00E56EFB" w14:paraId="5D03BF19" w14:textId="77777777" w:rsidTr="00E56E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1F31ACCD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496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4FBF0A57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130C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6EFC8B96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497</w:t>
            </w:r>
          </w:p>
        </w:tc>
        <w:tc>
          <w:tcPr>
            <w:tcW w:w="766" w:type="dxa"/>
            <w:noWrap/>
            <w:vAlign w:val="center"/>
            <w:hideMark/>
          </w:tcPr>
          <w:p w14:paraId="6983ED7B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130C</w:t>
            </w:r>
          </w:p>
        </w:tc>
        <w:tc>
          <w:tcPr>
            <w:tcW w:w="765" w:type="dxa"/>
            <w:noWrap/>
            <w:vAlign w:val="center"/>
            <w:hideMark/>
          </w:tcPr>
          <w:p w14:paraId="053A686C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496</w:t>
            </w:r>
          </w:p>
        </w:tc>
        <w:tc>
          <w:tcPr>
            <w:tcW w:w="766" w:type="dxa"/>
            <w:noWrap/>
            <w:vAlign w:val="center"/>
            <w:hideMark/>
          </w:tcPr>
          <w:p w14:paraId="2CC49774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130C</w:t>
            </w:r>
          </w:p>
        </w:tc>
        <w:tc>
          <w:tcPr>
            <w:tcW w:w="765" w:type="dxa"/>
            <w:noWrap/>
            <w:vAlign w:val="center"/>
            <w:hideMark/>
          </w:tcPr>
          <w:p w14:paraId="0CF31B07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66" w:type="dxa"/>
            <w:noWrap/>
            <w:vAlign w:val="center"/>
            <w:hideMark/>
          </w:tcPr>
          <w:p w14:paraId="6560A5DF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0496</w:t>
            </w:r>
          </w:p>
        </w:tc>
        <w:tc>
          <w:tcPr>
            <w:tcW w:w="765" w:type="dxa"/>
            <w:noWrap/>
            <w:vAlign w:val="center"/>
            <w:hideMark/>
          </w:tcPr>
          <w:p w14:paraId="47C83D0B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00F3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67DAB173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4BD67C8B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7E74AC52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E56EFB" w:rsidRPr="00E56EFB" w14:paraId="0740C134" w14:textId="77777777" w:rsidTr="00E56E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73C6FEEA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497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342E593C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E813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712220F2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498</w:t>
            </w:r>
          </w:p>
        </w:tc>
        <w:tc>
          <w:tcPr>
            <w:tcW w:w="766" w:type="dxa"/>
            <w:noWrap/>
            <w:vAlign w:val="center"/>
            <w:hideMark/>
          </w:tcPr>
          <w:p w14:paraId="4556CF10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E813</w:t>
            </w:r>
          </w:p>
        </w:tc>
        <w:tc>
          <w:tcPr>
            <w:tcW w:w="765" w:type="dxa"/>
            <w:noWrap/>
            <w:vAlign w:val="center"/>
            <w:hideMark/>
          </w:tcPr>
          <w:p w14:paraId="2E526910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645</w:t>
            </w:r>
          </w:p>
        </w:tc>
        <w:tc>
          <w:tcPr>
            <w:tcW w:w="766" w:type="dxa"/>
            <w:noWrap/>
            <w:vAlign w:val="center"/>
            <w:hideMark/>
          </w:tcPr>
          <w:p w14:paraId="2A9552E5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00F3</w:t>
            </w:r>
          </w:p>
        </w:tc>
        <w:tc>
          <w:tcPr>
            <w:tcW w:w="765" w:type="dxa"/>
            <w:noWrap/>
            <w:vAlign w:val="center"/>
            <w:hideMark/>
          </w:tcPr>
          <w:p w14:paraId="3D99EAFE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66" w:type="dxa"/>
            <w:noWrap/>
            <w:vAlign w:val="center"/>
            <w:hideMark/>
          </w:tcPr>
          <w:p w14:paraId="54D8D6E8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0013</w:t>
            </w:r>
          </w:p>
        </w:tc>
        <w:tc>
          <w:tcPr>
            <w:tcW w:w="765" w:type="dxa"/>
            <w:noWrap/>
            <w:vAlign w:val="center"/>
            <w:hideMark/>
          </w:tcPr>
          <w:p w14:paraId="1DB96ACF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00F3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6D434995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496AD6C9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645</w:t>
            </w: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22BEA806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00F3</w:t>
            </w:r>
          </w:p>
        </w:tc>
      </w:tr>
      <w:tr w:rsidR="00E56EFB" w:rsidRPr="00E56EFB" w14:paraId="5B310709" w14:textId="77777777" w:rsidTr="00E56E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5A40A541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498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7D10A5BF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7E11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02B38940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499</w:t>
            </w:r>
          </w:p>
        </w:tc>
        <w:tc>
          <w:tcPr>
            <w:tcW w:w="766" w:type="dxa"/>
            <w:noWrap/>
            <w:vAlign w:val="center"/>
            <w:hideMark/>
          </w:tcPr>
          <w:p w14:paraId="3CA50F47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7E11</w:t>
            </w:r>
          </w:p>
        </w:tc>
        <w:tc>
          <w:tcPr>
            <w:tcW w:w="765" w:type="dxa"/>
            <w:noWrap/>
            <w:vAlign w:val="center"/>
            <w:hideMark/>
          </w:tcPr>
          <w:p w14:paraId="2347E506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4AA</w:t>
            </w:r>
          </w:p>
        </w:tc>
        <w:tc>
          <w:tcPr>
            <w:tcW w:w="766" w:type="dxa"/>
            <w:noWrap/>
            <w:vAlign w:val="center"/>
            <w:hideMark/>
          </w:tcPr>
          <w:p w14:paraId="1829D393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000A</w:t>
            </w:r>
          </w:p>
        </w:tc>
        <w:tc>
          <w:tcPr>
            <w:tcW w:w="765" w:type="dxa"/>
            <w:noWrap/>
            <w:vAlign w:val="center"/>
            <w:hideMark/>
          </w:tcPr>
          <w:p w14:paraId="17A67151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66" w:type="dxa"/>
            <w:noWrap/>
            <w:vAlign w:val="center"/>
            <w:hideMark/>
          </w:tcPr>
          <w:p w14:paraId="6755EBC4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0011</w:t>
            </w:r>
          </w:p>
        </w:tc>
        <w:tc>
          <w:tcPr>
            <w:tcW w:w="765" w:type="dxa"/>
            <w:noWrap/>
            <w:vAlign w:val="center"/>
            <w:hideMark/>
          </w:tcPr>
          <w:p w14:paraId="6642B902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00F3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28C076C4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7A990C66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5C7DA508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E56EFB" w:rsidRPr="00E56EFB" w14:paraId="7DD93002" w14:textId="77777777" w:rsidTr="00E56E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02E7CA07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499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113E1549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F00D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15C3417B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49A</w:t>
            </w:r>
          </w:p>
        </w:tc>
        <w:tc>
          <w:tcPr>
            <w:tcW w:w="766" w:type="dxa"/>
            <w:noWrap/>
            <w:vAlign w:val="center"/>
            <w:hideMark/>
          </w:tcPr>
          <w:p w14:paraId="7EB3B963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F00D</w:t>
            </w:r>
          </w:p>
        </w:tc>
        <w:tc>
          <w:tcPr>
            <w:tcW w:w="765" w:type="dxa"/>
            <w:noWrap/>
            <w:vAlign w:val="center"/>
            <w:hideMark/>
          </w:tcPr>
          <w:p w14:paraId="4FDC0386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499</w:t>
            </w:r>
          </w:p>
        </w:tc>
        <w:tc>
          <w:tcPr>
            <w:tcW w:w="766" w:type="dxa"/>
            <w:noWrap/>
            <w:vAlign w:val="center"/>
            <w:hideMark/>
          </w:tcPr>
          <w:p w14:paraId="46800F8F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F00D</w:t>
            </w:r>
          </w:p>
        </w:tc>
        <w:tc>
          <w:tcPr>
            <w:tcW w:w="765" w:type="dxa"/>
            <w:noWrap/>
            <w:vAlign w:val="center"/>
            <w:hideMark/>
          </w:tcPr>
          <w:p w14:paraId="39E1BFA9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66" w:type="dxa"/>
            <w:noWrap/>
            <w:vAlign w:val="center"/>
            <w:hideMark/>
          </w:tcPr>
          <w:p w14:paraId="248280A7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0499</w:t>
            </w:r>
          </w:p>
        </w:tc>
        <w:tc>
          <w:tcPr>
            <w:tcW w:w="765" w:type="dxa"/>
            <w:noWrap/>
            <w:vAlign w:val="center"/>
            <w:hideMark/>
          </w:tcPr>
          <w:p w14:paraId="3D8E3A5E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00F3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14620EBA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10DBC29A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59C536EE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E56EFB" w:rsidRPr="00E56EFB" w14:paraId="4A087412" w14:textId="77777777" w:rsidTr="00E56E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1013BDFB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49A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606C0665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1219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2B3E4415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49B</w:t>
            </w:r>
          </w:p>
        </w:tc>
        <w:tc>
          <w:tcPr>
            <w:tcW w:w="766" w:type="dxa"/>
            <w:noWrap/>
            <w:vAlign w:val="center"/>
            <w:hideMark/>
          </w:tcPr>
          <w:p w14:paraId="0EC6A8FB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1219</w:t>
            </w:r>
          </w:p>
        </w:tc>
        <w:tc>
          <w:tcPr>
            <w:tcW w:w="765" w:type="dxa"/>
            <w:noWrap/>
            <w:vAlign w:val="center"/>
            <w:hideMark/>
          </w:tcPr>
          <w:p w14:paraId="764D665E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49A</w:t>
            </w:r>
          </w:p>
        </w:tc>
        <w:tc>
          <w:tcPr>
            <w:tcW w:w="766" w:type="dxa"/>
            <w:noWrap/>
            <w:vAlign w:val="center"/>
            <w:hideMark/>
          </w:tcPr>
          <w:p w14:paraId="125D2567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1219</w:t>
            </w:r>
          </w:p>
        </w:tc>
        <w:tc>
          <w:tcPr>
            <w:tcW w:w="765" w:type="dxa"/>
            <w:noWrap/>
            <w:vAlign w:val="center"/>
            <w:hideMark/>
          </w:tcPr>
          <w:p w14:paraId="1A70A0A2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66" w:type="dxa"/>
            <w:noWrap/>
            <w:vAlign w:val="center"/>
            <w:hideMark/>
          </w:tcPr>
          <w:p w14:paraId="6DCF33E0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049A</w:t>
            </w:r>
          </w:p>
        </w:tc>
        <w:tc>
          <w:tcPr>
            <w:tcW w:w="765" w:type="dxa"/>
            <w:noWrap/>
            <w:vAlign w:val="center"/>
            <w:hideMark/>
          </w:tcPr>
          <w:p w14:paraId="41060E16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0040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2057499F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4FB01441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3105E3FF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E56EFB" w:rsidRPr="00E56EFB" w14:paraId="761EDC22" w14:textId="77777777" w:rsidTr="00E56E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4159A67D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49B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2754DBFC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2F40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7D880C77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49C</w:t>
            </w:r>
          </w:p>
        </w:tc>
        <w:tc>
          <w:tcPr>
            <w:tcW w:w="766" w:type="dxa"/>
            <w:noWrap/>
            <w:vAlign w:val="center"/>
            <w:hideMark/>
          </w:tcPr>
          <w:p w14:paraId="67531ABA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2F40</w:t>
            </w:r>
          </w:p>
        </w:tc>
        <w:tc>
          <w:tcPr>
            <w:tcW w:w="765" w:type="dxa"/>
            <w:noWrap/>
            <w:vAlign w:val="center"/>
            <w:hideMark/>
          </w:tcPr>
          <w:p w14:paraId="7A35482E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49B</w:t>
            </w:r>
          </w:p>
        </w:tc>
        <w:tc>
          <w:tcPr>
            <w:tcW w:w="766" w:type="dxa"/>
            <w:noWrap/>
            <w:vAlign w:val="center"/>
            <w:hideMark/>
          </w:tcPr>
          <w:p w14:paraId="691EFB27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0040</w:t>
            </w:r>
          </w:p>
        </w:tc>
        <w:tc>
          <w:tcPr>
            <w:tcW w:w="765" w:type="dxa"/>
            <w:noWrap/>
            <w:vAlign w:val="center"/>
            <w:hideMark/>
          </w:tcPr>
          <w:p w14:paraId="6495FD7A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66" w:type="dxa"/>
            <w:noWrap/>
            <w:vAlign w:val="center"/>
            <w:hideMark/>
          </w:tcPr>
          <w:p w14:paraId="692A2A41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0040</w:t>
            </w:r>
          </w:p>
        </w:tc>
        <w:tc>
          <w:tcPr>
            <w:tcW w:w="765" w:type="dxa"/>
            <w:noWrap/>
            <w:vAlign w:val="center"/>
            <w:hideMark/>
          </w:tcPr>
          <w:p w14:paraId="11A3DFE6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0040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56D13DB0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34387F8D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76820C4D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E56EFB" w:rsidRPr="00E56EFB" w14:paraId="66383942" w14:textId="77777777" w:rsidTr="00E56E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18EFEF6D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49C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47C0F1CD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F0FD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50093112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49D</w:t>
            </w:r>
          </w:p>
        </w:tc>
        <w:tc>
          <w:tcPr>
            <w:tcW w:w="766" w:type="dxa"/>
            <w:noWrap/>
            <w:vAlign w:val="center"/>
            <w:hideMark/>
          </w:tcPr>
          <w:p w14:paraId="0BAC5316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F0FD</w:t>
            </w:r>
          </w:p>
        </w:tc>
        <w:tc>
          <w:tcPr>
            <w:tcW w:w="765" w:type="dxa"/>
            <w:noWrap/>
            <w:vAlign w:val="center"/>
            <w:hideMark/>
          </w:tcPr>
          <w:p w14:paraId="6CFC3AC5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49C</w:t>
            </w:r>
          </w:p>
        </w:tc>
        <w:tc>
          <w:tcPr>
            <w:tcW w:w="766" w:type="dxa"/>
            <w:noWrap/>
            <w:vAlign w:val="center"/>
            <w:hideMark/>
          </w:tcPr>
          <w:p w14:paraId="23679838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F0FD</w:t>
            </w:r>
          </w:p>
        </w:tc>
        <w:tc>
          <w:tcPr>
            <w:tcW w:w="765" w:type="dxa"/>
            <w:noWrap/>
            <w:vAlign w:val="center"/>
            <w:hideMark/>
          </w:tcPr>
          <w:p w14:paraId="58477189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66" w:type="dxa"/>
            <w:noWrap/>
            <w:vAlign w:val="center"/>
            <w:hideMark/>
          </w:tcPr>
          <w:p w14:paraId="47DB82C4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049C</w:t>
            </w:r>
          </w:p>
        </w:tc>
        <w:tc>
          <w:tcPr>
            <w:tcW w:w="765" w:type="dxa"/>
            <w:noWrap/>
            <w:vAlign w:val="center"/>
            <w:hideMark/>
          </w:tcPr>
          <w:p w14:paraId="4B34658E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0040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3428D5F3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1DA48B32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4C7CAE51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E56EFB" w:rsidRPr="00E56EFB" w14:paraId="0CDFC893" w14:textId="77777777" w:rsidTr="00E56E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15F97F08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49D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1F8B1885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1218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36386C27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49E</w:t>
            </w:r>
          </w:p>
        </w:tc>
        <w:tc>
          <w:tcPr>
            <w:tcW w:w="766" w:type="dxa"/>
            <w:noWrap/>
            <w:vAlign w:val="center"/>
            <w:hideMark/>
          </w:tcPr>
          <w:p w14:paraId="2D99D2BC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1218</w:t>
            </w:r>
          </w:p>
        </w:tc>
        <w:tc>
          <w:tcPr>
            <w:tcW w:w="765" w:type="dxa"/>
            <w:noWrap/>
            <w:vAlign w:val="center"/>
            <w:hideMark/>
          </w:tcPr>
          <w:p w14:paraId="0136437A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49D</w:t>
            </w:r>
          </w:p>
        </w:tc>
        <w:tc>
          <w:tcPr>
            <w:tcW w:w="766" w:type="dxa"/>
            <w:noWrap/>
            <w:vAlign w:val="center"/>
            <w:hideMark/>
          </w:tcPr>
          <w:p w14:paraId="19C7563F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1218</w:t>
            </w:r>
          </w:p>
        </w:tc>
        <w:tc>
          <w:tcPr>
            <w:tcW w:w="765" w:type="dxa"/>
            <w:noWrap/>
            <w:vAlign w:val="center"/>
            <w:hideMark/>
          </w:tcPr>
          <w:p w14:paraId="0F4467D6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66" w:type="dxa"/>
            <w:noWrap/>
            <w:vAlign w:val="center"/>
            <w:hideMark/>
          </w:tcPr>
          <w:p w14:paraId="4E503D84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049D</w:t>
            </w:r>
          </w:p>
        </w:tc>
        <w:tc>
          <w:tcPr>
            <w:tcW w:w="765" w:type="dxa"/>
            <w:noWrap/>
            <w:vAlign w:val="center"/>
            <w:hideMark/>
          </w:tcPr>
          <w:p w14:paraId="7754DF0F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0020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0DFE2C67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6AFA18E6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179A1336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E56EFB" w:rsidRPr="00E56EFB" w14:paraId="4EBBD8F0" w14:textId="77777777" w:rsidTr="00E56E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001E6D99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49E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2A5F30EB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130C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20E472E7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49F</w:t>
            </w:r>
          </w:p>
        </w:tc>
        <w:tc>
          <w:tcPr>
            <w:tcW w:w="766" w:type="dxa"/>
            <w:noWrap/>
            <w:vAlign w:val="center"/>
            <w:hideMark/>
          </w:tcPr>
          <w:p w14:paraId="7718CD60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130C</w:t>
            </w:r>
          </w:p>
        </w:tc>
        <w:tc>
          <w:tcPr>
            <w:tcW w:w="765" w:type="dxa"/>
            <w:noWrap/>
            <w:vAlign w:val="center"/>
            <w:hideMark/>
          </w:tcPr>
          <w:p w14:paraId="0D8BC454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49E</w:t>
            </w:r>
          </w:p>
        </w:tc>
        <w:tc>
          <w:tcPr>
            <w:tcW w:w="766" w:type="dxa"/>
            <w:noWrap/>
            <w:vAlign w:val="center"/>
            <w:hideMark/>
          </w:tcPr>
          <w:p w14:paraId="45F78615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130C</w:t>
            </w:r>
          </w:p>
        </w:tc>
        <w:tc>
          <w:tcPr>
            <w:tcW w:w="765" w:type="dxa"/>
            <w:noWrap/>
            <w:vAlign w:val="center"/>
            <w:hideMark/>
          </w:tcPr>
          <w:p w14:paraId="43DFBCFA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66" w:type="dxa"/>
            <w:noWrap/>
            <w:vAlign w:val="center"/>
            <w:hideMark/>
          </w:tcPr>
          <w:p w14:paraId="7961AB7E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049E</w:t>
            </w:r>
          </w:p>
        </w:tc>
        <w:tc>
          <w:tcPr>
            <w:tcW w:w="765" w:type="dxa"/>
            <w:noWrap/>
            <w:vAlign w:val="center"/>
            <w:hideMark/>
          </w:tcPr>
          <w:p w14:paraId="32FCF776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0020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2DAE38EB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0FCA5B0D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6113C6BB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E56EFB" w:rsidRPr="00E56EFB" w14:paraId="0060880B" w14:textId="77777777" w:rsidTr="00E56E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177E4356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49F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61E9ED0B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0C00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66379EAD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4A0</w:t>
            </w:r>
          </w:p>
        </w:tc>
        <w:tc>
          <w:tcPr>
            <w:tcW w:w="766" w:type="dxa"/>
            <w:noWrap/>
            <w:vAlign w:val="center"/>
            <w:hideMark/>
          </w:tcPr>
          <w:p w14:paraId="7ECF5153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0C00</w:t>
            </w:r>
          </w:p>
        </w:tc>
        <w:tc>
          <w:tcPr>
            <w:tcW w:w="765" w:type="dxa"/>
            <w:noWrap/>
            <w:vAlign w:val="center"/>
            <w:hideMark/>
          </w:tcPr>
          <w:p w14:paraId="726FCE5E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766" w:type="dxa"/>
            <w:noWrap/>
            <w:vAlign w:val="center"/>
            <w:hideMark/>
          </w:tcPr>
          <w:p w14:paraId="464CD7AC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0020</w:t>
            </w:r>
          </w:p>
        </w:tc>
        <w:tc>
          <w:tcPr>
            <w:tcW w:w="765" w:type="dxa"/>
            <w:noWrap/>
            <w:vAlign w:val="center"/>
            <w:hideMark/>
          </w:tcPr>
          <w:p w14:paraId="0CFAAE24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766" w:type="dxa"/>
            <w:noWrap/>
            <w:vAlign w:val="center"/>
            <w:hideMark/>
          </w:tcPr>
          <w:p w14:paraId="07F74797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049F</w:t>
            </w:r>
          </w:p>
        </w:tc>
        <w:tc>
          <w:tcPr>
            <w:tcW w:w="765" w:type="dxa"/>
            <w:noWrap/>
            <w:vAlign w:val="center"/>
            <w:hideMark/>
          </w:tcPr>
          <w:p w14:paraId="34821B49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0020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7E5D9888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67B19184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22285563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0020</w:t>
            </w:r>
          </w:p>
        </w:tc>
      </w:tr>
      <w:tr w:rsidR="00E56EFB" w:rsidRPr="00E56EFB" w14:paraId="395E40F4" w14:textId="77777777" w:rsidTr="00E56E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124FAFA4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4A0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1611EF6A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0680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491A6644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4A1</w:t>
            </w:r>
          </w:p>
        </w:tc>
        <w:tc>
          <w:tcPr>
            <w:tcW w:w="766" w:type="dxa"/>
            <w:noWrap/>
            <w:vAlign w:val="center"/>
            <w:hideMark/>
          </w:tcPr>
          <w:p w14:paraId="14D229E9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0680</w:t>
            </w:r>
          </w:p>
        </w:tc>
        <w:tc>
          <w:tcPr>
            <w:tcW w:w="765" w:type="dxa"/>
            <w:noWrap/>
            <w:vAlign w:val="center"/>
            <w:hideMark/>
          </w:tcPr>
          <w:p w14:paraId="5D9E8837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4A0</w:t>
            </w:r>
          </w:p>
        </w:tc>
        <w:tc>
          <w:tcPr>
            <w:tcW w:w="766" w:type="dxa"/>
            <w:noWrap/>
            <w:vAlign w:val="center"/>
            <w:hideMark/>
          </w:tcPr>
          <w:p w14:paraId="25DC8524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0680</w:t>
            </w:r>
          </w:p>
        </w:tc>
        <w:tc>
          <w:tcPr>
            <w:tcW w:w="765" w:type="dxa"/>
            <w:noWrap/>
            <w:vAlign w:val="center"/>
            <w:hideMark/>
          </w:tcPr>
          <w:p w14:paraId="17EC83C8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766" w:type="dxa"/>
            <w:noWrap/>
            <w:vAlign w:val="center"/>
            <w:hideMark/>
          </w:tcPr>
          <w:p w14:paraId="678850FE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04A0</w:t>
            </w:r>
          </w:p>
        </w:tc>
        <w:tc>
          <w:tcPr>
            <w:tcW w:w="765" w:type="dxa"/>
            <w:noWrap/>
            <w:vAlign w:val="center"/>
            <w:hideMark/>
          </w:tcPr>
          <w:p w14:paraId="73980918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2000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2AA1E258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1F7510EE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69172E76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E56EFB" w:rsidRPr="00E56EFB" w14:paraId="624CE827" w14:textId="77777777" w:rsidTr="00E56E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6FEEB38B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4A1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336AD2B5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3809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2422434C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4A2</w:t>
            </w:r>
          </w:p>
        </w:tc>
        <w:tc>
          <w:tcPr>
            <w:tcW w:w="766" w:type="dxa"/>
            <w:noWrap/>
            <w:vAlign w:val="center"/>
            <w:hideMark/>
          </w:tcPr>
          <w:p w14:paraId="517C7068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3809</w:t>
            </w:r>
          </w:p>
        </w:tc>
        <w:tc>
          <w:tcPr>
            <w:tcW w:w="765" w:type="dxa"/>
            <w:noWrap/>
            <w:vAlign w:val="center"/>
            <w:hideMark/>
          </w:tcPr>
          <w:p w14:paraId="2DF12FA8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645</w:t>
            </w:r>
          </w:p>
        </w:tc>
        <w:tc>
          <w:tcPr>
            <w:tcW w:w="766" w:type="dxa"/>
            <w:noWrap/>
            <w:vAlign w:val="center"/>
            <w:hideMark/>
          </w:tcPr>
          <w:p w14:paraId="18BE0CC3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00F3</w:t>
            </w:r>
          </w:p>
        </w:tc>
        <w:tc>
          <w:tcPr>
            <w:tcW w:w="765" w:type="dxa"/>
            <w:noWrap/>
            <w:vAlign w:val="center"/>
            <w:hideMark/>
          </w:tcPr>
          <w:p w14:paraId="4DFC4851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766" w:type="dxa"/>
            <w:noWrap/>
            <w:vAlign w:val="center"/>
            <w:hideMark/>
          </w:tcPr>
          <w:p w14:paraId="626F1D19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DF0C</w:t>
            </w:r>
          </w:p>
        </w:tc>
        <w:tc>
          <w:tcPr>
            <w:tcW w:w="765" w:type="dxa"/>
            <w:noWrap/>
            <w:vAlign w:val="center"/>
            <w:hideMark/>
          </w:tcPr>
          <w:p w14:paraId="5BBC2178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20F3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5B5CED2E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1703EFD4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0D1463FF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E56EFB" w:rsidRPr="00E56EFB" w14:paraId="5A9AC7FD" w14:textId="77777777" w:rsidTr="00E56E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3B731B0D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4A2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49E1975E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EA08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6E78BC39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4A3</w:t>
            </w:r>
          </w:p>
        </w:tc>
        <w:tc>
          <w:tcPr>
            <w:tcW w:w="766" w:type="dxa"/>
            <w:noWrap/>
            <w:vAlign w:val="center"/>
            <w:hideMark/>
          </w:tcPr>
          <w:p w14:paraId="28D9D710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EA08</w:t>
            </w:r>
          </w:p>
        </w:tc>
        <w:tc>
          <w:tcPr>
            <w:tcW w:w="765" w:type="dxa"/>
            <w:noWrap/>
            <w:vAlign w:val="center"/>
            <w:hideMark/>
          </w:tcPr>
          <w:p w14:paraId="481C3A22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645</w:t>
            </w:r>
          </w:p>
        </w:tc>
        <w:tc>
          <w:tcPr>
            <w:tcW w:w="766" w:type="dxa"/>
            <w:noWrap/>
            <w:vAlign w:val="center"/>
            <w:hideMark/>
          </w:tcPr>
          <w:p w14:paraId="7DEF0277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20F3</w:t>
            </w:r>
          </w:p>
        </w:tc>
        <w:tc>
          <w:tcPr>
            <w:tcW w:w="765" w:type="dxa"/>
            <w:noWrap/>
            <w:vAlign w:val="center"/>
            <w:hideMark/>
          </w:tcPr>
          <w:p w14:paraId="553E8072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766" w:type="dxa"/>
            <w:noWrap/>
            <w:vAlign w:val="center"/>
            <w:hideMark/>
          </w:tcPr>
          <w:p w14:paraId="59D280EF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0008</w:t>
            </w:r>
          </w:p>
        </w:tc>
        <w:tc>
          <w:tcPr>
            <w:tcW w:w="765" w:type="dxa"/>
            <w:noWrap/>
            <w:vAlign w:val="center"/>
            <w:hideMark/>
          </w:tcPr>
          <w:p w14:paraId="7BA943C3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20F3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2799821B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47211FCC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4AB</w:t>
            </w: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5CCDB4B7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0646</w:t>
            </w:r>
          </w:p>
        </w:tc>
      </w:tr>
      <w:tr w:rsidR="00E56EFB" w:rsidRPr="00E56EFB" w14:paraId="0658C401" w14:textId="77777777" w:rsidTr="00E56E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7EF72A3F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4A3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6B1C9DF5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0800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43E4AF92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4A4</w:t>
            </w:r>
          </w:p>
        </w:tc>
        <w:tc>
          <w:tcPr>
            <w:tcW w:w="766" w:type="dxa"/>
            <w:noWrap/>
            <w:vAlign w:val="center"/>
            <w:hideMark/>
          </w:tcPr>
          <w:p w14:paraId="37305FB6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0800</w:t>
            </w:r>
          </w:p>
        </w:tc>
        <w:tc>
          <w:tcPr>
            <w:tcW w:w="765" w:type="dxa"/>
            <w:noWrap/>
            <w:vAlign w:val="center"/>
            <w:hideMark/>
          </w:tcPr>
          <w:p w14:paraId="55D4A3A1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766" w:type="dxa"/>
            <w:noWrap/>
            <w:vAlign w:val="center"/>
            <w:hideMark/>
          </w:tcPr>
          <w:p w14:paraId="59964183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0020</w:t>
            </w:r>
          </w:p>
        </w:tc>
        <w:tc>
          <w:tcPr>
            <w:tcW w:w="765" w:type="dxa"/>
            <w:noWrap/>
            <w:vAlign w:val="center"/>
            <w:hideMark/>
          </w:tcPr>
          <w:p w14:paraId="745C1940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66" w:type="dxa"/>
            <w:noWrap/>
            <w:vAlign w:val="center"/>
            <w:hideMark/>
          </w:tcPr>
          <w:p w14:paraId="0C41A437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04A3</w:t>
            </w:r>
          </w:p>
        </w:tc>
        <w:tc>
          <w:tcPr>
            <w:tcW w:w="765" w:type="dxa"/>
            <w:noWrap/>
            <w:vAlign w:val="center"/>
            <w:hideMark/>
          </w:tcPr>
          <w:p w14:paraId="4D457E1D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0020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7E03F7D9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79482D73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61048B16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E56EFB" w:rsidRPr="00E56EFB" w14:paraId="2799C689" w14:textId="77777777" w:rsidTr="00E56E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16641B41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4A4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19764BA1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7E05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6A40301C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4A5</w:t>
            </w:r>
          </w:p>
        </w:tc>
        <w:tc>
          <w:tcPr>
            <w:tcW w:w="766" w:type="dxa"/>
            <w:noWrap/>
            <w:vAlign w:val="center"/>
            <w:hideMark/>
          </w:tcPr>
          <w:p w14:paraId="3B828D18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7E05</w:t>
            </w:r>
          </w:p>
        </w:tc>
        <w:tc>
          <w:tcPr>
            <w:tcW w:w="765" w:type="dxa"/>
            <w:noWrap/>
            <w:vAlign w:val="center"/>
            <w:hideMark/>
          </w:tcPr>
          <w:p w14:paraId="1A6BB347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4AA</w:t>
            </w:r>
          </w:p>
        </w:tc>
        <w:tc>
          <w:tcPr>
            <w:tcW w:w="766" w:type="dxa"/>
            <w:noWrap/>
            <w:vAlign w:val="center"/>
            <w:hideMark/>
          </w:tcPr>
          <w:p w14:paraId="30C9714D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000A</w:t>
            </w:r>
          </w:p>
        </w:tc>
        <w:tc>
          <w:tcPr>
            <w:tcW w:w="765" w:type="dxa"/>
            <w:noWrap/>
            <w:vAlign w:val="center"/>
            <w:hideMark/>
          </w:tcPr>
          <w:p w14:paraId="3B0C6DE4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66" w:type="dxa"/>
            <w:noWrap/>
            <w:vAlign w:val="center"/>
            <w:hideMark/>
          </w:tcPr>
          <w:p w14:paraId="66E09247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0005</w:t>
            </w:r>
          </w:p>
        </w:tc>
        <w:tc>
          <w:tcPr>
            <w:tcW w:w="765" w:type="dxa"/>
            <w:noWrap/>
            <w:vAlign w:val="center"/>
            <w:hideMark/>
          </w:tcPr>
          <w:p w14:paraId="50588E73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0020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705DB7C1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565F491E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2084F438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E56EFB" w:rsidRPr="00E56EFB" w14:paraId="7C7FA20B" w14:textId="77777777" w:rsidTr="00E56E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/>
        </w:trPr>
        <w:tc>
          <w:tcPr>
            <w:tcW w:w="848" w:type="dxa"/>
            <w:tcBorders>
              <w:left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51624677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4A5</w:t>
            </w:r>
          </w:p>
        </w:tc>
        <w:tc>
          <w:tcPr>
            <w:tcW w:w="848" w:type="dxa"/>
            <w:tcBorders>
              <w:bottom w:val="single" w:sz="12" w:space="0" w:color="auto"/>
              <w:right w:val="single" w:sz="8" w:space="0" w:color="auto"/>
            </w:tcBorders>
            <w:noWrap/>
            <w:vAlign w:val="center"/>
            <w:hideMark/>
          </w:tcPr>
          <w:p w14:paraId="4236351F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F001</w:t>
            </w:r>
          </w:p>
        </w:tc>
        <w:tc>
          <w:tcPr>
            <w:tcW w:w="765" w:type="dxa"/>
            <w:tcBorders>
              <w:left w:val="single" w:sz="8" w:space="0" w:color="auto"/>
              <w:bottom w:val="single" w:sz="12" w:space="0" w:color="auto"/>
            </w:tcBorders>
            <w:noWrap/>
            <w:vAlign w:val="center"/>
            <w:hideMark/>
          </w:tcPr>
          <w:p w14:paraId="34A0C3B3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4A6</w:t>
            </w:r>
          </w:p>
        </w:tc>
        <w:tc>
          <w:tcPr>
            <w:tcW w:w="766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168070EA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F001</w:t>
            </w:r>
          </w:p>
        </w:tc>
        <w:tc>
          <w:tcPr>
            <w:tcW w:w="765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58786E0A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4A5</w:t>
            </w:r>
          </w:p>
        </w:tc>
        <w:tc>
          <w:tcPr>
            <w:tcW w:w="766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1F2255D8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F001</w:t>
            </w:r>
          </w:p>
        </w:tc>
        <w:tc>
          <w:tcPr>
            <w:tcW w:w="765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0343FBA4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66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62197095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04A5</w:t>
            </w:r>
          </w:p>
        </w:tc>
        <w:tc>
          <w:tcPr>
            <w:tcW w:w="765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0500F234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0020</w:t>
            </w:r>
          </w:p>
        </w:tc>
        <w:tc>
          <w:tcPr>
            <w:tcW w:w="766" w:type="dxa"/>
            <w:tcBorders>
              <w:bottom w:val="single" w:sz="12" w:space="0" w:color="auto"/>
              <w:right w:val="single" w:sz="8" w:space="0" w:color="auto"/>
            </w:tcBorders>
            <w:noWrap/>
            <w:vAlign w:val="center"/>
            <w:hideMark/>
          </w:tcPr>
          <w:p w14:paraId="105878DB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6E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87" w:type="dxa"/>
            <w:tcBorders>
              <w:left w:val="single" w:sz="8" w:space="0" w:color="auto"/>
              <w:bottom w:val="single" w:sz="12" w:space="0" w:color="auto"/>
            </w:tcBorders>
            <w:noWrap/>
            <w:vAlign w:val="center"/>
            <w:hideMark/>
          </w:tcPr>
          <w:p w14:paraId="2D21135F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68F0E49F" w14:textId="77777777" w:rsidR="00E56EFB" w:rsidRPr="00E56EFB" w:rsidRDefault="00E56EFB" w:rsidP="00E56EFB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</w:tbl>
    <w:p w14:paraId="209A8F6E" w14:textId="4A2D0906" w:rsidR="00842155" w:rsidRPr="00BD75AD" w:rsidRDefault="00842155" w:rsidP="00842155">
      <w:pPr>
        <w:rPr>
          <w:lang w:val="en-US"/>
        </w:rPr>
      </w:pPr>
    </w:p>
    <w:sectPr w:rsidR="00842155" w:rsidRPr="00BD75AD" w:rsidSect="00196DBE">
      <w:type w:val="continuous"/>
      <w:pgSz w:w="11906" w:h="16838"/>
      <w:pgMar w:top="737" w:right="794" w:bottom="737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75499"/>
    <w:multiLevelType w:val="multilevel"/>
    <w:tmpl w:val="7D467734"/>
    <w:numStyleLink w:val="a"/>
  </w:abstractNum>
  <w:abstractNum w:abstractNumId="1" w15:restartNumberingAfterBreak="0">
    <w:nsid w:val="481E6D23"/>
    <w:multiLevelType w:val="multilevel"/>
    <w:tmpl w:val="7D467734"/>
    <w:styleLink w:val="a"/>
    <w:lvl w:ilvl="0">
      <w:start w:val="1"/>
      <w:numFmt w:val="decimal"/>
      <w:pStyle w:val="a0"/>
      <w:suff w:val="space"/>
      <w:lvlText w:val="%1."/>
      <w:lvlJc w:val="left"/>
      <w:pPr>
        <w:ind w:left="255" w:hanging="255"/>
      </w:pPr>
      <w:rPr>
        <w:rFonts w:asciiTheme="minorHAnsi" w:hAnsiTheme="minorHAnsi" w:hint="default"/>
        <w:sz w:val="24"/>
      </w:rPr>
    </w:lvl>
    <w:lvl w:ilvl="1">
      <w:start w:val="1"/>
      <w:numFmt w:val="bullet"/>
      <w:pStyle w:val="a1"/>
      <w:suff w:val="space"/>
      <w:lvlText w:val=""/>
      <w:lvlJc w:val="left"/>
      <w:pPr>
        <w:ind w:left="340" w:hanging="170"/>
      </w:pPr>
      <w:rPr>
        <w:rFonts w:ascii="Symbol" w:hAnsi="Symbol" w:hint="default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45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C7"/>
    <w:rsid w:val="000012FD"/>
    <w:rsid w:val="00001692"/>
    <w:rsid w:val="00026E89"/>
    <w:rsid w:val="00035D68"/>
    <w:rsid w:val="00040881"/>
    <w:rsid w:val="00062F12"/>
    <w:rsid w:val="00075EA6"/>
    <w:rsid w:val="000817F9"/>
    <w:rsid w:val="000865F5"/>
    <w:rsid w:val="000B1105"/>
    <w:rsid w:val="000D29F6"/>
    <w:rsid w:val="000D6236"/>
    <w:rsid w:val="000F25EC"/>
    <w:rsid w:val="001027CC"/>
    <w:rsid w:val="001241E5"/>
    <w:rsid w:val="0015166A"/>
    <w:rsid w:val="001559A2"/>
    <w:rsid w:val="0016156A"/>
    <w:rsid w:val="00167646"/>
    <w:rsid w:val="00167689"/>
    <w:rsid w:val="0017322A"/>
    <w:rsid w:val="0018583B"/>
    <w:rsid w:val="001922A8"/>
    <w:rsid w:val="00196DBE"/>
    <w:rsid w:val="001A79CC"/>
    <w:rsid w:val="001B6C6B"/>
    <w:rsid w:val="001C5D4E"/>
    <w:rsid w:val="001E7495"/>
    <w:rsid w:val="001F257B"/>
    <w:rsid w:val="002074AB"/>
    <w:rsid w:val="00210061"/>
    <w:rsid w:val="00235215"/>
    <w:rsid w:val="00250A22"/>
    <w:rsid w:val="00291142"/>
    <w:rsid w:val="00294629"/>
    <w:rsid w:val="0029572C"/>
    <w:rsid w:val="002A4306"/>
    <w:rsid w:val="002B2F1E"/>
    <w:rsid w:val="002C7EBA"/>
    <w:rsid w:val="002D2E43"/>
    <w:rsid w:val="002D4EF3"/>
    <w:rsid w:val="002E3289"/>
    <w:rsid w:val="002F6B4A"/>
    <w:rsid w:val="002F7E58"/>
    <w:rsid w:val="0030396A"/>
    <w:rsid w:val="003136CB"/>
    <w:rsid w:val="00314832"/>
    <w:rsid w:val="003440E1"/>
    <w:rsid w:val="00345206"/>
    <w:rsid w:val="00357737"/>
    <w:rsid w:val="00360CC0"/>
    <w:rsid w:val="00363789"/>
    <w:rsid w:val="003854A6"/>
    <w:rsid w:val="00397D3E"/>
    <w:rsid w:val="003D08CD"/>
    <w:rsid w:val="003E08CD"/>
    <w:rsid w:val="003E1E22"/>
    <w:rsid w:val="003E2C59"/>
    <w:rsid w:val="003F5838"/>
    <w:rsid w:val="00435FD8"/>
    <w:rsid w:val="004438D4"/>
    <w:rsid w:val="004452F5"/>
    <w:rsid w:val="00446677"/>
    <w:rsid w:val="00455354"/>
    <w:rsid w:val="0047338A"/>
    <w:rsid w:val="0047541F"/>
    <w:rsid w:val="0048211C"/>
    <w:rsid w:val="004A4783"/>
    <w:rsid w:val="004A4875"/>
    <w:rsid w:val="004C026B"/>
    <w:rsid w:val="004D008D"/>
    <w:rsid w:val="004D0E2C"/>
    <w:rsid w:val="004D2743"/>
    <w:rsid w:val="004D2817"/>
    <w:rsid w:val="005036A4"/>
    <w:rsid w:val="00507615"/>
    <w:rsid w:val="005167F2"/>
    <w:rsid w:val="00517270"/>
    <w:rsid w:val="005215E0"/>
    <w:rsid w:val="0052322E"/>
    <w:rsid w:val="00541450"/>
    <w:rsid w:val="0054404C"/>
    <w:rsid w:val="00557AD1"/>
    <w:rsid w:val="005718CB"/>
    <w:rsid w:val="005748CD"/>
    <w:rsid w:val="00586C7A"/>
    <w:rsid w:val="005C5B81"/>
    <w:rsid w:val="005E02CF"/>
    <w:rsid w:val="005E492E"/>
    <w:rsid w:val="005F59A6"/>
    <w:rsid w:val="005F61DD"/>
    <w:rsid w:val="00601F7D"/>
    <w:rsid w:val="006021F7"/>
    <w:rsid w:val="00604224"/>
    <w:rsid w:val="0060636E"/>
    <w:rsid w:val="006144CE"/>
    <w:rsid w:val="00630394"/>
    <w:rsid w:val="00630E74"/>
    <w:rsid w:val="00637511"/>
    <w:rsid w:val="00650646"/>
    <w:rsid w:val="00666685"/>
    <w:rsid w:val="00672F19"/>
    <w:rsid w:val="006767D8"/>
    <w:rsid w:val="0067790C"/>
    <w:rsid w:val="00682CD0"/>
    <w:rsid w:val="00691ADE"/>
    <w:rsid w:val="006A2D4E"/>
    <w:rsid w:val="006A5E4B"/>
    <w:rsid w:val="006C2AE2"/>
    <w:rsid w:val="006C4983"/>
    <w:rsid w:val="006D4D1B"/>
    <w:rsid w:val="006D6381"/>
    <w:rsid w:val="006E4BD3"/>
    <w:rsid w:val="006F6C16"/>
    <w:rsid w:val="007077EC"/>
    <w:rsid w:val="007167D0"/>
    <w:rsid w:val="00724F13"/>
    <w:rsid w:val="00727A9D"/>
    <w:rsid w:val="00746F7A"/>
    <w:rsid w:val="007508A9"/>
    <w:rsid w:val="00751E9B"/>
    <w:rsid w:val="00756400"/>
    <w:rsid w:val="00760481"/>
    <w:rsid w:val="00783588"/>
    <w:rsid w:val="007955E7"/>
    <w:rsid w:val="007A1DD9"/>
    <w:rsid w:val="007A31A7"/>
    <w:rsid w:val="007A5BB7"/>
    <w:rsid w:val="007B1848"/>
    <w:rsid w:val="007B4876"/>
    <w:rsid w:val="007D0DD3"/>
    <w:rsid w:val="007D7C52"/>
    <w:rsid w:val="007F4073"/>
    <w:rsid w:val="00800836"/>
    <w:rsid w:val="00826DAF"/>
    <w:rsid w:val="00831440"/>
    <w:rsid w:val="00834A9E"/>
    <w:rsid w:val="00842155"/>
    <w:rsid w:val="00857D22"/>
    <w:rsid w:val="00862C19"/>
    <w:rsid w:val="0087325A"/>
    <w:rsid w:val="00881737"/>
    <w:rsid w:val="008867BD"/>
    <w:rsid w:val="00894194"/>
    <w:rsid w:val="008B407F"/>
    <w:rsid w:val="008C0F58"/>
    <w:rsid w:val="008D49BB"/>
    <w:rsid w:val="008D6DAD"/>
    <w:rsid w:val="008D79B7"/>
    <w:rsid w:val="008E3445"/>
    <w:rsid w:val="008F4260"/>
    <w:rsid w:val="008F4309"/>
    <w:rsid w:val="00906286"/>
    <w:rsid w:val="0091017C"/>
    <w:rsid w:val="00917CA8"/>
    <w:rsid w:val="00923A85"/>
    <w:rsid w:val="009260C7"/>
    <w:rsid w:val="00937762"/>
    <w:rsid w:val="00975530"/>
    <w:rsid w:val="00997FE3"/>
    <w:rsid w:val="009A6C7E"/>
    <w:rsid w:val="009D13D0"/>
    <w:rsid w:val="009E7DDA"/>
    <w:rsid w:val="00A02284"/>
    <w:rsid w:val="00A032D7"/>
    <w:rsid w:val="00A06EEC"/>
    <w:rsid w:val="00A15207"/>
    <w:rsid w:val="00A17318"/>
    <w:rsid w:val="00A23BBF"/>
    <w:rsid w:val="00A37110"/>
    <w:rsid w:val="00A47290"/>
    <w:rsid w:val="00A50C28"/>
    <w:rsid w:val="00A53DCC"/>
    <w:rsid w:val="00A72A76"/>
    <w:rsid w:val="00A77F63"/>
    <w:rsid w:val="00A8156D"/>
    <w:rsid w:val="00AB0144"/>
    <w:rsid w:val="00AB14D3"/>
    <w:rsid w:val="00AC4E34"/>
    <w:rsid w:val="00AD7F05"/>
    <w:rsid w:val="00AE673E"/>
    <w:rsid w:val="00AE7D67"/>
    <w:rsid w:val="00B03DA6"/>
    <w:rsid w:val="00B058E3"/>
    <w:rsid w:val="00B063FF"/>
    <w:rsid w:val="00B23543"/>
    <w:rsid w:val="00B40F84"/>
    <w:rsid w:val="00B4103A"/>
    <w:rsid w:val="00B423AB"/>
    <w:rsid w:val="00B56532"/>
    <w:rsid w:val="00B63A9B"/>
    <w:rsid w:val="00B7453F"/>
    <w:rsid w:val="00BC4343"/>
    <w:rsid w:val="00BD4DF5"/>
    <w:rsid w:val="00BD75AD"/>
    <w:rsid w:val="00BE1E6F"/>
    <w:rsid w:val="00BE7564"/>
    <w:rsid w:val="00C15A48"/>
    <w:rsid w:val="00C20C52"/>
    <w:rsid w:val="00C2345E"/>
    <w:rsid w:val="00C33BFD"/>
    <w:rsid w:val="00C6494A"/>
    <w:rsid w:val="00C71BD6"/>
    <w:rsid w:val="00C8775B"/>
    <w:rsid w:val="00CA67FB"/>
    <w:rsid w:val="00CB5CB8"/>
    <w:rsid w:val="00CC35B7"/>
    <w:rsid w:val="00CC50DE"/>
    <w:rsid w:val="00CD3B5C"/>
    <w:rsid w:val="00CE594A"/>
    <w:rsid w:val="00CF0C89"/>
    <w:rsid w:val="00CF7CAF"/>
    <w:rsid w:val="00D07785"/>
    <w:rsid w:val="00D25992"/>
    <w:rsid w:val="00D40336"/>
    <w:rsid w:val="00D452FC"/>
    <w:rsid w:val="00D470A4"/>
    <w:rsid w:val="00D53CB3"/>
    <w:rsid w:val="00D62A9D"/>
    <w:rsid w:val="00D70EF1"/>
    <w:rsid w:val="00D760E6"/>
    <w:rsid w:val="00D93588"/>
    <w:rsid w:val="00DA272A"/>
    <w:rsid w:val="00DB03B2"/>
    <w:rsid w:val="00DB3803"/>
    <w:rsid w:val="00DB5DC8"/>
    <w:rsid w:val="00DE0A4D"/>
    <w:rsid w:val="00E04BEE"/>
    <w:rsid w:val="00E06FF7"/>
    <w:rsid w:val="00E131B0"/>
    <w:rsid w:val="00E248CA"/>
    <w:rsid w:val="00E2649D"/>
    <w:rsid w:val="00E454E2"/>
    <w:rsid w:val="00E55B4E"/>
    <w:rsid w:val="00E56EFB"/>
    <w:rsid w:val="00E71B22"/>
    <w:rsid w:val="00EA5579"/>
    <w:rsid w:val="00EC3166"/>
    <w:rsid w:val="00ED046F"/>
    <w:rsid w:val="00EE73FB"/>
    <w:rsid w:val="00EF3920"/>
    <w:rsid w:val="00EF40F6"/>
    <w:rsid w:val="00F0155F"/>
    <w:rsid w:val="00F10A75"/>
    <w:rsid w:val="00F4120E"/>
    <w:rsid w:val="00F63849"/>
    <w:rsid w:val="00F64BD6"/>
    <w:rsid w:val="00F82D3C"/>
    <w:rsid w:val="00F93A85"/>
    <w:rsid w:val="00F954F4"/>
    <w:rsid w:val="00F977CE"/>
    <w:rsid w:val="00FD02BD"/>
    <w:rsid w:val="00FE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4060B"/>
  <w15:chartTrackingRefBased/>
  <w15:docId w15:val="{8E7D1E03-43ED-4DCD-A4CA-6C873114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/>
        <w:ind w:left="11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A23BBF"/>
    <w:pPr>
      <w:spacing w:after="80"/>
    </w:pPr>
    <w:rPr>
      <w:sz w:val="28"/>
    </w:rPr>
  </w:style>
  <w:style w:type="paragraph" w:styleId="1">
    <w:name w:val="heading 1"/>
    <w:basedOn w:val="a2"/>
    <w:next w:val="a2"/>
    <w:link w:val="10"/>
    <w:uiPriority w:val="9"/>
    <w:qFormat/>
    <w:rsid w:val="00360CC0"/>
    <w:pPr>
      <w:keepNext/>
      <w:keepLines/>
      <w:spacing w:before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FE4DCD"/>
    <w:pPr>
      <w:keepNext/>
      <w:keepLines/>
      <w:spacing w:before="120" w:after="40" w:line="259" w:lineRule="auto"/>
      <w:ind w:left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DB3803"/>
    <w:pPr>
      <w:keepNext/>
      <w:keepLines/>
      <w:spacing w:before="40" w:after="0"/>
      <w:ind w:left="57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30">
    <w:name w:val="Заголовок 3 Знак"/>
    <w:basedOn w:val="a3"/>
    <w:link w:val="3"/>
    <w:uiPriority w:val="9"/>
    <w:rsid w:val="00DB3803"/>
    <w:rPr>
      <w:rFonts w:eastAsiaTheme="majorEastAsia" w:cstheme="majorBidi"/>
      <w:b/>
      <w:color w:val="000000" w:themeColor="text1"/>
      <w:sz w:val="28"/>
      <w:szCs w:val="24"/>
    </w:rPr>
  </w:style>
  <w:style w:type="character" w:customStyle="1" w:styleId="10">
    <w:name w:val="Заголовок 1 Знак"/>
    <w:basedOn w:val="a3"/>
    <w:link w:val="1"/>
    <w:uiPriority w:val="9"/>
    <w:rsid w:val="00360CC0"/>
    <w:rPr>
      <w:rFonts w:eastAsiaTheme="majorEastAsia" w:cstheme="majorBidi"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rsid w:val="00FE4DCD"/>
    <w:rPr>
      <w:rFonts w:eastAsiaTheme="majorEastAsia" w:cstheme="majorBidi"/>
      <w:color w:val="000000" w:themeColor="text1"/>
      <w:sz w:val="32"/>
      <w:szCs w:val="26"/>
    </w:rPr>
  </w:style>
  <w:style w:type="character" w:styleId="a6">
    <w:name w:val="Intense Reference"/>
    <w:basedOn w:val="a3"/>
    <w:uiPriority w:val="32"/>
    <w:rsid w:val="003D08CD"/>
    <w:rPr>
      <w:b/>
      <w:bCs/>
      <w:smallCaps/>
      <w:color w:val="4472C4" w:themeColor="accent1"/>
      <w:spacing w:val="5"/>
    </w:rPr>
  </w:style>
  <w:style w:type="paragraph" w:styleId="a7">
    <w:name w:val="List Paragraph"/>
    <w:basedOn w:val="a2"/>
    <w:uiPriority w:val="34"/>
    <w:rsid w:val="003D08CD"/>
    <w:pPr>
      <w:ind w:left="720"/>
      <w:contextualSpacing/>
    </w:pPr>
  </w:style>
  <w:style w:type="character" w:styleId="a8">
    <w:name w:val="Strong"/>
    <w:basedOn w:val="a3"/>
    <w:uiPriority w:val="22"/>
    <w:qFormat/>
    <w:rsid w:val="003D08CD"/>
    <w:rPr>
      <w:b/>
      <w:bCs/>
    </w:rPr>
  </w:style>
  <w:style w:type="paragraph" w:styleId="a9">
    <w:name w:val="No Spacing"/>
    <w:link w:val="aa"/>
    <w:uiPriority w:val="1"/>
    <w:qFormat/>
    <w:rsid w:val="005C5B81"/>
    <w:pPr>
      <w:spacing w:after="0"/>
    </w:pPr>
    <w:rPr>
      <w:rFonts w:eastAsiaTheme="minorEastAsia"/>
      <w:color w:val="000000" w:themeColor="text1"/>
      <w:sz w:val="24"/>
      <w:lang w:eastAsia="ru-RU"/>
    </w:rPr>
  </w:style>
  <w:style w:type="character" w:customStyle="1" w:styleId="aa">
    <w:name w:val="Без интервала Знак"/>
    <w:basedOn w:val="a3"/>
    <w:link w:val="a9"/>
    <w:uiPriority w:val="1"/>
    <w:rsid w:val="005C5B81"/>
    <w:rPr>
      <w:rFonts w:eastAsiaTheme="minorEastAsia"/>
      <w:color w:val="000000" w:themeColor="text1"/>
      <w:sz w:val="24"/>
      <w:lang w:eastAsia="ru-RU"/>
    </w:rPr>
  </w:style>
  <w:style w:type="paragraph" w:customStyle="1" w:styleId="ab">
    <w:name w:val="Мелкий"/>
    <w:basedOn w:val="a2"/>
    <w:link w:val="ac"/>
    <w:qFormat/>
    <w:rsid w:val="007508A9"/>
    <w:pPr>
      <w:spacing w:after="40"/>
    </w:pPr>
    <w:rPr>
      <w:sz w:val="22"/>
      <w:lang w:val="en-US"/>
    </w:rPr>
  </w:style>
  <w:style w:type="character" w:customStyle="1" w:styleId="ac">
    <w:name w:val="Мелкий Знак"/>
    <w:basedOn w:val="a3"/>
    <w:link w:val="ab"/>
    <w:rsid w:val="007508A9"/>
    <w:rPr>
      <w:lang w:val="en-US"/>
    </w:rPr>
  </w:style>
  <w:style w:type="numbering" w:customStyle="1" w:styleId="a">
    <w:name w:val="Мой стиль"/>
    <w:uiPriority w:val="99"/>
    <w:rsid w:val="00E71B22"/>
    <w:pPr>
      <w:numPr>
        <w:numId w:val="1"/>
      </w:numPr>
    </w:pPr>
  </w:style>
  <w:style w:type="character" w:styleId="ad">
    <w:name w:val="Subtle Emphasis"/>
    <w:basedOn w:val="a3"/>
    <w:uiPriority w:val="19"/>
    <w:qFormat/>
    <w:rsid w:val="00F64BD6"/>
    <w:rPr>
      <w:i/>
      <w:iCs/>
      <w:color w:val="auto"/>
    </w:rPr>
  </w:style>
  <w:style w:type="character" w:styleId="ae">
    <w:name w:val="Emphasis"/>
    <w:basedOn w:val="a3"/>
    <w:uiPriority w:val="20"/>
    <w:qFormat/>
    <w:rsid w:val="00F64BD6"/>
    <w:rPr>
      <w:b/>
      <w:i w:val="0"/>
      <w:iCs/>
    </w:rPr>
  </w:style>
  <w:style w:type="paragraph" w:customStyle="1" w:styleId="a0">
    <w:name w:val="Первый уровень списка"/>
    <w:basedOn w:val="a2"/>
    <w:link w:val="af"/>
    <w:qFormat/>
    <w:rsid w:val="00E71B22"/>
    <w:pPr>
      <w:numPr>
        <w:numId w:val="7"/>
      </w:numPr>
      <w:spacing w:before="100" w:after="0"/>
    </w:pPr>
  </w:style>
  <w:style w:type="character" w:customStyle="1" w:styleId="af">
    <w:name w:val="Первый уровень списка Знак"/>
    <w:basedOn w:val="a3"/>
    <w:link w:val="a0"/>
    <w:rsid w:val="00F64BD6"/>
    <w:rPr>
      <w:sz w:val="24"/>
    </w:rPr>
  </w:style>
  <w:style w:type="table" w:styleId="af0">
    <w:name w:val="Table Grid"/>
    <w:basedOn w:val="a4"/>
    <w:uiPriority w:val="39"/>
    <w:rsid w:val="003F583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Текст в таблице"/>
    <w:basedOn w:val="a2"/>
    <w:link w:val="af2"/>
    <w:qFormat/>
    <w:rsid w:val="005E02CF"/>
    <w:pPr>
      <w:spacing w:before="40" w:after="40"/>
      <w:ind w:left="0"/>
      <w:jc w:val="center"/>
    </w:pPr>
  </w:style>
  <w:style w:type="paragraph" w:customStyle="1" w:styleId="a1">
    <w:name w:val="Второй уровень списка"/>
    <w:basedOn w:val="a2"/>
    <w:link w:val="af3"/>
    <w:qFormat/>
    <w:rsid w:val="00E71B22"/>
    <w:pPr>
      <w:numPr>
        <w:ilvl w:val="1"/>
        <w:numId w:val="7"/>
      </w:numPr>
      <w:spacing w:before="40" w:after="0"/>
    </w:pPr>
  </w:style>
  <w:style w:type="character" w:customStyle="1" w:styleId="af3">
    <w:name w:val="Второй уровень списка Знак"/>
    <w:basedOn w:val="a3"/>
    <w:link w:val="a1"/>
    <w:rsid w:val="00F64BD6"/>
    <w:rPr>
      <w:sz w:val="24"/>
    </w:rPr>
  </w:style>
  <w:style w:type="character" w:customStyle="1" w:styleId="af2">
    <w:name w:val="Текст в таблице Знак"/>
    <w:basedOn w:val="a3"/>
    <w:link w:val="af1"/>
    <w:rsid w:val="005E02CF"/>
    <w:rPr>
      <w:sz w:val="24"/>
    </w:rPr>
  </w:style>
  <w:style w:type="character" w:styleId="af4">
    <w:name w:val="Placeholder Text"/>
    <w:basedOn w:val="a3"/>
    <w:uiPriority w:val="99"/>
    <w:semiHidden/>
    <w:rsid w:val="007835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syg\Documents\&#1053;&#1072;&#1089;&#1090;&#1088;&#1072;&#1080;&#1074;&#1072;&#1077;&#1084;&#1099;&#1077;%20&#1096;&#1072;&#1073;&#1083;&#1086;&#1085;&#1099;%20Office\&#1064;&#1072;&#1073;&#1083;&#1086;&#1085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1C371-3D92-456D-A745-C3FF89525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Шаблон1.dotx</Template>
  <TotalTime>2383</TotalTime>
  <Pages>4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Бусыгин</dc:creator>
  <cp:keywords/>
  <dc:description/>
  <cp:lastModifiedBy>Иван Бусыгин</cp:lastModifiedBy>
  <cp:revision>85</cp:revision>
  <cp:lastPrinted>2021-06-01T05:11:00Z</cp:lastPrinted>
  <dcterms:created xsi:type="dcterms:W3CDTF">2020-11-30T05:58:00Z</dcterms:created>
  <dcterms:modified xsi:type="dcterms:W3CDTF">2021-06-01T06:00:00Z</dcterms:modified>
</cp:coreProperties>
</file>