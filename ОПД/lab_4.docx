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F3E5" w14:textId="44FF98B9" w:rsidR="00040881" w:rsidRDefault="009260C7" w:rsidP="003D08CD">
      <w:pPr>
        <w:rPr>
          <w:rStyle w:val="a8"/>
          <w:b w:val="0"/>
        </w:rPr>
      </w:pPr>
      <w:r w:rsidRPr="009260C7">
        <w:rPr>
          <w:rStyle w:val="a8"/>
          <w:b w:val="0"/>
          <w:noProof/>
        </w:rPr>
        <w:drawing>
          <wp:anchor distT="0" distB="0" distL="114300" distR="114300" simplePos="0" relativeHeight="251659264" behindDoc="1" locked="0" layoutInCell="1" allowOverlap="1" wp14:anchorId="282CF5B8" wp14:editId="2F110338">
            <wp:simplePos x="0" y="0"/>
            <wp:positionH relativeFrom="margin">
              <wp:posOffset>984885</wp:posOffset>
            </wp:positionH>
            <wp:positionV relativeFrom="paragraph">
              <wp:posOffset>1671320</wp:posOffset>
            </wp:positionV>
            <wp:extent cx="4575175" cy="17995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ПбГУ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B8F608" wp14:editId="527644B4">
                <wp:simplePos x="0" y="0"/>
                <wp:positionH relativeFrom="margin">
                  <wp:posOffset>1962150</wp:posOffset>
                </wp:positionH>
                <wp:positionV relativeFrom="paragraph">
                  <wp:posOffset>9206865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4E8D" w14:textId="77777777" w:rsidR="00842155" w:rsidRPr="00A1435E" w:rsidRDefault="00842155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Санкт-Петербург</w:t>
                            </w:r>
                          </w:p>
                          <w:p w14:paraId="463E5E2D" w14:textId="71D9F5BF" w:rsidR="00842155" w:rsidRPr="00A1435E" w:rsidRDefault="00842155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202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1</w:t>
                            </w: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8F6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pt;margin-top:724.9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" filled="f" stroked="f">
                <v:textbox style="mso-fit-shape-to-text:t">
                  <w:txbxContent>
                    <w:p w14:paraId="4E5C4E8D" w14:textId="77777777" w:rsidR="00842155" w:rsidRPr="00A1435E" w:rsidRDefault="00842155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Санкт-Петербург</w:t>
                      </w:r>
                    </w:p>
                    <w:p w14:paraId="463E5E2D" w14:textId="71D9F5BF" w:rsidR="00842155" w:rsidRPr="00A1435E" w:rsidRDefault="00842155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202</w:t>
                      </w:r>
                      <w:r>
                        <w:rPr>
                          <w:rFonts w:ascii="Cambria Math" w:hAnsi="Cambria Math"/>
                          <w:sz w:val="40"/>
                        </w:rPr>
                        <w:t>1</w:t>
                      </w:r>
                      <w:r w:rsidRPr="00A1435E">
                        <w:rPr>
                          <w:rFonts w:ascii="Cambria Math" w:hAnsi="Cambria Math"/>
                          <w:sz w:val="40"/>
                        </w:rPr>
                        <w:t xml:space="preserve"> год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9F79F4" wp14:editId="2314821B">
                <wp:simplePos x="0" y="0"/>
                <wp:positionH relativeFrom="margin">
                  <wp:posOffset>353695</wp:posOffset>
                </wp:positionH>
                <wp:positionV relativeFrom="paragraph">
                  <wp:posOffset>4051300</wp:posOffset>
                </wp:positionV>
                <wp:extent cx="58496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654E" w14:textId="77777777" w:rsidR="00842155" w:rsidRPr="0034017A" w:rsidRDefault="00842155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36142466" w14:textId="77777777" w:rsidR="00842155" w:rsidRPr="0034017A" w:rsidRDefault="00842155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F79F4" id="_x0000_s1027" type="#_x0000_t202" style="position:absolute;left:0;text-align:left;margin-left:27.85pt;margin-top:319pt;width:460.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" filled="f" stroked="f">
                <v:textbox style="mso-fit-shape-to-text:t">
                  <w:txbxContent>
                    <w:p w14:paraId="2BAD654E" w14:textId="77777777" w:rsidR="00842155" w:rsidRPr="0034017A" w:rsidRDefault="00842155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Системное и прикладное программное обеспечение.</w:t>
                      </w:r>
                    </w:p>
                    <w:p w14:paraId="36142466" w14:textId="77777777" w:rsidR="00842155" w:rsidRPr="0034017A" w:rsidRDefault="00842155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8271ACD" wp14:editId="7857E528">
                <wp:simplePos x="0" y="0"/>
                <wp:positionH relativeFrom="margin">
                  <wp:posOffset>78740</wp:posOffset>
                </wp:positionH>
                <wp:positionV relativeFrom="paragraph">
                  <wp:posOffset>5720080</wp:posOffset>
                </wp:positionV>
                <wp:extent cx="6388735" cy="67619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735" cy="67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8F10F" w14:textId="594DE036" w:rsidR="00842155" w:rsidRDefault="00842155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Лабораторная работа №4.</w:t>
                            </w:r>
                          </w:p>
                          <w:p w14:paraId="64148B03" w14:textId="5C2E48B1" w:rsidR="00842155" w:rsidRPr="0034017A" w:rsidRDefault="00842155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 w:rsidRPr="008F4260">
                              <w:rPr>
                                <w:rFonts w:ascii="Cambria Math" w:hAnsi="Cambria Math"/>
                                <w:sz w:val="36"/>
                              </w:rPr>
                              <w:t>Выполнение комплекса программ</w:t>
                            </w: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1ACD" id="_x0000_s1028" type="#_x0000_t202" style="position:absolute;left:0;text-align:left;margin-left:6.2pt;margin-top:450.4pt;width:503.05pt;height:5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" filled="f" stroked="f">
                <v:textbox>
                  <w:txbxContent>
                    <w:p w14:paraId="1A08F10F" w14:textId="594DE036" w:rsidR="00842155" w:rsidRDefault="00842155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Лабораторная работа №4.</w:t>
                      </w:r>
                    </w:p>
                    <w:p w14:paraId="64148B03" w14:textId="5C2E48B1" w:rsidR="00842155" w:rsidRPr="0034017A" w:rsidRDefault="00842155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 w:rsidRPr="008F4260">
                        <w:rPr>
                          <w:rFonts w:ascii="Cambria Math" w:hAnsi="Cambria Math"/>
                          <w:sz w:val="36"/>
                        </w:rPr>
                        <w:t>Выполнение комплекса программ</w:t>
                      </w:r>
                      <w:r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7B8E60" wp14:editId="5EFF3A26">
                <wp:simplePos x="0" y="0"/>
                <wp:positionH relativeFrom="margin">
                  <wp:posOffset>353695</wp:posOffset>
                </wp:positionH>
                <wp:positionV relativeFrom="paragraph">
                  <wp:posOffset>45720</wp:posOffset>
                </wp:positionV>
                <wp:extent cx="5849620" cy="96139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72EC6" w14:textId="77777777" w:rsidR="00842155" w:rsidRPr="00D01DAF" w:rsidRDefault="00842155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2FA413E" w14:textId="77777777" w:rsidR="00842155" w:rsidRPr="00D01DAF" w:rsidRDefault="00842155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15A5B3CE" w14:textId="77777777" w:rsidR="00842155" w:rsidRPr="0034017A" w:rsidRDefault="00842155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8E60" id="_x0000_s1029" type="#_x0000_t202" style="position:absolute;left:0;text-align:left;margin-left:27.85pt;margin-top:3.6pt;width:460.6pt;height:75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" filled="f" stroked="f">
                <v:textbox>
                  <w:txbxContent>
                    <w:p w14:paraId="5FE72EC6" w14:textId="77777777" w:rsidR="00842155" w:rsidRPr="00D01DAF" w:rsidRDefault="00842155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2FA413E" w14:textId="77777777" w:rsidR="00842155" w:rsidRPr="00D01DAF" w:rsidRDefault="00842155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«Национальный исследовательский университет ИТМО»</w:t>
                      </w:r>
                    </w:p>
                    <w:p w14:paraId="15A5B3CE" w14:textId="77777777" w:rsidR="00842155" w:rsidRPr="0034017A" w:rsidRDefault="00842155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681FA" w14:textId="132172FE" w:rsidR="009260C7" w:rsidRDefault="005F61DD">
      <w:pPr>
        <w:spacing w:after="120"/>
        <w:rPr>
          <w:rStyle w:val="a8"/>
          <w:b w:val="0"/>
        </w:rPr>
      </w:pP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347C0A" wp14:editId="6F5B033C">
                <wp:simplePos x="0" y="0"/>
                <wp:positionH relativeFrom="margin">
                  <wp:posOffset>168910</wp:posOffset>
                </wp:positionH>
                <wp:positionV relativeFrom="paragraph">
                  <wp:posOffset>6395085</wp:posOffset>
                </wp:positionV>
                <wp:extent cx="479425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7D72" w14:textId="77777777" w:rsidR="00842155" w:rsidRDefault="00842155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Предмет: ОПД.</w:t>
                            </w:r>
                          </w:p>
                          <w:p w14:paraId="2A454DD7" w14:textId="1CA3D5ED" w:rsidR="00842155" w:rsidRDefault="00842155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Преподаватель: </w:t>
                            </w:r>
                            <w:r w:rsidRPr="005F61DD">
                              <w:rPr>
                                <w:rFonts w:cstheme="minorHAnsi"/>
                                <w:sz w:val="36"/>
                              </w:rPr>
                              <w:t>Блохина Елена Николаевна</w:t>
                            </w:r>
                          </w:p>
                          <w:p w14:paraId="3FC7F943" w14:textId="77777777" w:rsidR="00842155" w:rsidRDefault="00842155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Выполнил: Бусыгин Иван.</w:t>
                            </w:r>
                          </w:p>
                          <w:p w14:paraId="75B2561B" w14:textId="77777777" w:rsidR="00842155" w:rsidRPr="0056561D" w:rsidRDefault="00842155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Группа: </w:t>
                            </w:r>
                            <w:r>
                              <w:rPr>
                                <w:rFonts w:cstheme="minorHAnsi"/>
                                <w:sz w:val="36"/>
                                <w:lang w:val="en-US"/>
                              </w:rPr>
                              <w:t>P</w:t>
                            </w:r>
                            <w:r w:rsidRPr="0056561D">
                              <w:rPr>
                                <w:rFonts w:cstheme="minorHAnsi"/>
                                <w:sz w:val="36"/>
                              </w:rPr>
                              <w:t>3112.</w:t>
                            </w:r>
                          </w:p>
                          <w:p w14:paraId="559E30AF" w14:textId="27BC8D30" w:rsidR="00842155" w:rsidRPr="0056561D" w:rsidRDefault="00842155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Вариант: 2122.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47C0A" id="_x0000_s1030" type="#_x0000_t202" style="position:absolute;left:0;text-align:left;margin-left:13.3pt;margin-top:503.55pt;width:37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fKJwIAAAA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" filled="f" stroked="f">
                <v:textbox style="mso-fit-shape-to-text:t">
                  <w:txbxContent>
                    <w:p w14:paraId="4F5C7D72" w14:textId="77777777" w:rsidR="00842155" w:rsidRDefault="00842155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Предмет: ОПД.</w:t>
                      </w:r>
                    </w:p>
                    <w:p w14:paraId="2A454DD7" w14:textId="1CA3D5ED" w:rsidR="00842155" w:rsidRDefault="00842155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Преподаватель: </w:t>
                      </w:r>
                      <w:r w:rsidRPr="005F61DD">
                        <w:rPr>
                          <w:rFonts w:cstheme="minorHAnsi"/>
                          <w:sz w:val="36"/>
                        </w:rPr>
                        <w:t>Блохина Елена Николаевна</w:t>
                      </w:r>
                    </w:p>
                    <w:p w14:paraId="3FC7F943" w14:textId="77777777" w:rsidR="00842155" w:rsidRDefault="00842155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Выполнил: Бусыгин Иван.</w:t>
                      </w:r>
                    </w:p>
                    <w:p w14:paraId="75B2561B" w14:textId="77777777" w:rsidR="00842155" w:rsidRPr="0056561D" w:rsidRDefault="00842155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Группа: </w:t>
                      </w:r>
                      <w:r>
                        <w:rPr>
                          <w:rFonts w:cstheme="minorHAnsi"/>
                          <w:sz w:val="36"/>
                          <w:lang w:val="en-US"/>
                        </w:rPr>
                        <w:t>P</w:t>
                      </w:r>
                      <w:r w:rsidRPr="0056561D">
                        <w:rPr>
                          <w:rFonts w:cstheme="minorHAnsi"/>
                          <w:sz w:val="36"/>
                        </w:rPr>
                        <w:t>3112.</w:t>
                      </w:r>
                    </w:p>
                    <w:p w14:paraId="559E30AF" w14:textId="27BC8D30" w:rsidR="00842155" w:rsidRPr="0056561D" w:rsidRDefault="00842155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Вариант: 2122.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309" w:rsidRPr="009260C7">
        <w:rPr>
          <w:rStyle w:val="a8"/>
          <w:b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39EEA" wp14:editId="0D5398A7">
                <wp:simplePos x="0" y="0"/>
                <wp:positionH relativeFrom="margin">
                  <wp:posOffset>-29210</wp:posOffset>
                </wp:positionH>
                <wp:positionV relativeFrom="paragraph">
                  <wp:posOffset>729830</wp:posOffset>
                </wp:positionV>
                <wp:extent cx="66141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19D48" id="Прямая соединительная линия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57.45pt" to="518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260C7">
        <w:rPr>
          <w:rStyle w:val="a8"/>
          <w:b w:val="0"/>
        </w:rPr>
        <w:br w:type="page"/>
      </w:r>
    </w:p>
    <w:p w14:paraId="4BBE9A85" w14:textId="00C32134" w:rsidR="006C2AE2" w:rsidRPr="00783588" w:rsidRDefault="009260C7" w:rsidP="004D2817">
      <w:pPr>
        <w:pStyle w:val="2"/>
        <w:spacing w:after="0"/>
        <w:rPr>
          <w:rStyle w:val="a8"/>
          <w:b w:val="0"/>
        </w:rPr>
      </w:pPr>
      <w:r w:rsidRPr="00783588">
        <w:rPr>
          <w:rStyle w:val="a8"/>
          <w:b w:val="0"/>
        </w:rPr>
        <w:lastRenderedPageBreak/>
        <w:t>Цель работы</w:t>
      </w:r>
      <w:r w:rsidR="006C2AE2" w:rsidRPr="00783588">
        <w:rPr>
          <w:rStyle w:val="a8"/>
          <w:b w:val="0"/>
        </w:rPr>
        <w:t>.</w:t>
      </w:r>
    </w:p>
    <w:p w14:paraId="20FE71CD" w14:textId="77777777" w:rsidR="00831440" w:rsidRDefault="00834A9E" w:rsidP="00831440">
      <w:pPr>
        <w:rPr>
          <w:rStyle w:val="a8"/>
          <w:b w:val="0"/>
        </w:rPr>
      </w:pPr>
      <w:r>
        <w:rPr>
          <w:rStyle w:val="a8"/>
          <w:b w:val="0"/>
        </w:rPr>
        <w:t>И</w:t>
      </w:r>
      <w:r w:rsidRPr="00834A9E">
        <w:rPr>
          <w:rStyle w:val="a8"/>
          <w:b w:val="0"/>
        </w:rPr>
        <w:t>зучение способов связи между программными модулями,</w:t>
      </w:r>
      <w:r>
        <w:rPr>
          <w:rStyle w:val="a8"/>
          <w:b w:val="0"/>
        </w:rPr>
        <w:t xml:space="preserve"> </w:t>
      </w:r>
      <w:r w:rsidRPr="00834A9E">
        <w:rPr>
          <w:rStyle w:val="a8"/>
          <w:b w:val="0"/>
        </w:rPr>
        <w:t>команды обращения к подпрограмме и исследование порядка функционирования</w:t>
      </w:r>
      <w:r w:rsidR="00831440">
        <w:rPr>
          <w:rStyle w:val="a8"/>
          <w:b w:val="0"/>
        </w:rPr>
        <w:t xml:space="preserve"> </w:t>
      </w:r>
      <w:r w:rsidRPr="00834A9E">
        <w:rPr>
          <w:rStyle w:val="a8"/>
          <w:b w:val="0"/>
        </w:rPr>
        <w:t>БЭВМ при выполнении комплекса взаимосвязанных программ.</w:t>
      </w:r>
    </w:p>
    <w:p w14:paraId="4120B5DC" w14:textId="1BA4EC00" w:rsidR="006C2AE2" w:rsidRPr="00783588" w:rsidRDefault="009260C7" w:rsidP="00834A9E">
      <w:pPr>
        <w:pStyle w:val="2"/>
        <w:spacing w:after="0"/>
        <w:rPr>
          <w:rStyle w:val="a8"/>
          <w:b w:val="0"/>
        </w:rPr>
      </w:pPr>
      <w:r w:rsidRPr="00783588">
        <w:rPr>
          <w:rStyle w:val="a8"/>
          <w:b w:val="0"/>
        </w:rPr>
        <w:t>Задание</w:t>
      </w:r>
      <w:r w:rsidR="003F5838" w:rsidRPr="00783588">
        <w:rPr>
          <w:rStyle w:val="a8"/>
          <w:b w:val="0"/>
        </w:rPr>
        <w:t>.</w:t>
      </w:r>
    </w:p>
    <w:p w14:paraId="348EF18A" w14:textId="77E626A5" w:rsidR="00834A9E" w:rsidRDefault="00834A9E" w:rsidP="00834A9E">
      <w:r w:rsidRPr="00834A9E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3658645" w14:textId="238632DF" w:rsidR="00923A85" w:rsidRDefault="00923A85" w:rsidP="00834A9E">
      <w:r>
        <w:rPr>
          <w:noProof/>
        </w:rPr>
        <w:drawing>
          <wp:inline distT="0" distB="0" distL="0" distR="0" wp14:anchorId="6E5A62DC" wp14:editId="69A8C79E">
            <wp:extent cx="4751399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168" cy="29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1DC0" w14:textId="1C564482" w:rsidR="00975530" w:rsidRDefault="00975530" w:rsidP="004D2817">
      <w:pPr>
        <w:pStyle w:val="2"/>
        <w:spacing w:after="0"/>
        <w:rPr>
          <w:rStyle w:val="a8"/>
          <w:b w:val="0"/>
        </w:rPr>
      </w:pPr>
      <w:r w:rsidRPr="00783588">
        <w:rPr>
          <w:rStyle w:val="a8"/>
          <w:b w:val="0"/>
        </w:rPr>
        <w:t xml:space="preserve">Описание </w:t>
      </w:r>
      <w:r w:rsidRPr="00397D3E">
        <w:rPr>
          <w:rStyle w:val="a8"/>
          <w:b w:val="0"/>
          <w:bCs w:val="0"/>
        </w:rPr>
        <w:t>программы</w:t>
      </w:r>
      <w:r w:rsidRPr="005718CB">
        <w:rPr>
          <w:rStyle w:val="a8"/>
          <w:b w:val="0"/>
        </w:rPr>
        <w:t>.</w:t>
      </w:r>
    </w:p>
    <w:p w14:paraId="69A1F0FB" w14:textId="6D89F4A7" w:rsidR="002A4306" w:rsidRPr="00881737" w:rsidRDefault="00831440" w:rsidP="00C33BFD">
      <w:pPr>
        <w:pStyle w:val="3"/>
        <w:spacing w:after="80"/>
        <w:rPr>
          <w:rStyle w:val="a8"/>
          <w:b/>
          <w:bCs w:val="0"/>
        </w:rPr>
      </w:pPr>
      <w:r w:rsidRPr="00881737">
        <w:rPr>
          <w:rStyle w:val="a8"/>
          <w:b/>
          <w:bCs w:val="0"/>
        </w:rPr>
        <w:t>Комплекс программ предназначен для расчёта по следующей формуле:</w:t>
      </w:r>
    </w:p>
    <w:p w14:paraId="607B9C8F" w14:textId="32933A09" w:rsidR="00831440" w:rsidRPr="00760481" w:rsidRDefault="00881737" w:rsidP="00C33BFD">
      <w:pPr>
        <w:rPr>
          <w:rStyle w:val="a8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a8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Style w:val="a8"/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a8"/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Style w:val="a8"/>
              <w:rFonts w:ascii="Cambria Math" w:hAnsi="Cambria Math"/>
            </w:rPr>
            <m:t>=g</m:t>
          </m:r>
          <m:d>
            <m:dPr>
              <m:ctrlPr>
                <w:rPr>
                  <w:rStyle w:val="a8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a8"/>
                  <w:rFonts w:ascii="Cambria Math" w:hAnsi="Cambria Math"/>
                </w:rPr>
                <m:t>z+1</m:t>
              </m:r>
            </m:e>
          </m:d>
          <m:r>
            <w:rPr>
              <w:rStyle w:val="a8"/>
              <w:rFonts w:ascii="Cambria Math" w:hAnsi="Cambria Math"/>
            </w:rPr>
            <m:t>- g</m:t>
          </m:r>
          <m:d>
            <m:dPr>
              <m:ctrlPr>
                <w:rPr>
                  <w:rStyle w:val="a8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a8"/>
                  <w:rFonts w:ascii="Cambria Math" w:hAnsi="Cambria Math"/>
                </w:rPr>
                <m:t>x</m:t>
              </m:r>
            </m:e>
          </m:d>
          <m:r>
            <w:rPr>
              <w:rStyle w:val="a8"/>
              <w:rFonts w:ascii="Cambria Math" w:hAnsi="Cambria Math"/>
            </w:rPr>
            <m:t>- g</m:t>
          </m:r>
          <m:d>
            <m:dPr>
              <m:ctrlPr>
                <w:rPr>
                  <w:rStyle w:val="a8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a8"/>
                  <w:rFonts w:ascii="Cambria Math" w:hAnsi="Cambria Math"/>
                </w:rPr>
                <m:t>y-1</m:t>
              </m:r>
            </m:e>
          </m:d>
          <m:r>
            <w:rPr>
              <w:rStyle w:val="a8"/>
              <w:rFonts w:ascii="Cambria Math" w:hAnsi="Cambria Math"/>
            </w:rPr>
            <m:t>+ 1</m:t>
          </m:r>
        </m:oMath>
      </m:oMathPara>
    </w:p>
    <w:p w14:paraId="798C497B" w14:textId="086F6F77" w:rsidR="00235215" w:rsidRPr="0047338A" w:rsidRDefault="00881737" w:rsidP="00C33BFD">
      <w:pPr>
        <w:spacing w:after="120"/>
        <w:rPr>
          <w:rStyle w:val="a8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a8"/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Style w:val="a8"/>
                  <w:rFonts w:ascii="Cambria Math" w:eastAsiaTheme="minorEastAsia" w:hAnsi="Cambria Math"/>
                  <w:b w:val="0"/>
                  <w:bCs w:val="0"/>
                  <w:i/>
                  <w:lang w:val="en-US"/>
                </w:rPr>
              </m:ctrlPr>
            </m:dPr>
            <m:e>
              <m:r>
                <w:rPr>
                  <w:rStyle w:val="a8"/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Style w:val="a8"/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Style w:val="a8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a8"/>
                      <w:rFonts w:ascii="Cambria Math" w:eastAsiaTheme="minorEastAsia" w:hAnsi="Cambria Math"/>
                    </w:rPr>
                    <m:t xml:space="preserve">a,   x≤0 ∨ </m:t>
                  </m:r>
                  <m: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x≥a</m:t>
                  </m:r>
                  <m:ctrlPr>
                    <w:rPr>
                      <w:rStyle w:val="a8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a8"/>
                      <w:rFonts w:ascii="Cambria Math" w:eastAsia="Cambria Math" w:hAnsi="Cambria Math" w:cs="Cambria Math"/>
                    </w:rPr>
                    <m:t>4x-b,    x∈(0 ;a)</m:t>
                  </m:r>
                </m:e>
              </m:eqArr>
            </m:e>
          </m:d>
        </m:oMath>
      </m:oMathPara>
    </w:p>
    <w:p w14:paraId="3613E84C" w14:textId="4B72313A" w:rsidR="0047338A" w:rsidRDefault="0047338A" w:rsidP="00C33BFD">
      <w:pPr>
        <w:spacing w:after="120"/>
        <w:rPr>
          <w:rStyle w:val="a8"/>
          <w:rFonts w:eastAsiaTheme="minorEastAsia"/>
          <w:b w:val="0"/>
          <w:bCs w:val="0"/>
          <w:iCs/>
        </w:rPr>
      </w:pPr>
      <w:r>
        <w:rPr>
          <w:rStyle w:val="a8"/>
          <w:rFonts w:eastAsiaTheme="minorEastAsia"/>
          <w:b w:val="0"/>
          <w:bCs w:val="0"/>
          <w:iCs/>
        </w:rPr>
        <w:t xml:space="preserve">В нашем случае </w:t>
      </w:r>
      <m:oMath>
        <m:r>
          <w:rPr>
            <w:rStyle w:val="a8"/>
            <w:rFonts w:ascii="Cambria Math" w:eastAsiaTheme="minorEastAsia" w:hAnsi="Cambria Math"/>
          </w:rPr>
          <m:t>a=651</m:t>
        </m:r>
      </m:oMath>
      <w:r w:rsidRPr="0047338A">
        <w:rPr>
          <w:rStyle w:val="a8"/>
          <w:rFonts w:eastAsiaTheme="minorEastAsia"/>
          <w:b w:val="0"/>
          <w:bCs w:val="0"/>
          <w:iCs/>
        </w:rPr>
        <w:t xml:space="preserve">, </w:t>
      </w:r>
      <m:oMath>
        <m:r>
          <w:rPr>
            <w:rStyle w:val="a8"/>
            <w:rFonts w:ascii="Cambria Math" w:eastAsiaTheme="minorEastAsia" w:hAnsi="Cambria Math"/>
            <w:lang w:val="en-US"/>
          </w:rPr>
          <m:t>b</m:t>
        </m:r>
        <m:r>
          <w:rPr>
            <w:rStyle w:val="a8"/>
            <w:rFonts w:ascii="Cambria Math" w:eastAsiaTheme="minorEastAsia" w:hAnsi="Cambria Math"/>
          </w:rPr>
          <m:t>=101</m:t>
        </m:r>
      </m:oMath>
      <w:r w:rsidRPr="0047338A">
        <w:rPr>
          <w:rStyle w:val="a8"/>
          <w:rFonts w:eastAsiaTheme="minorEastAsia"/>
          <w:b w:val="0"/>
          <w:bCs w:val="0"/>
          <w:iCs/>
        </w:rPr>
        <w:t>.</w:t>
      </w:r>
    </w:p>
    <w:p w14:paraId="76D754AF" w14:textId="4626C8D2" w:rsidR="00B7453F" w:rsidRDefault="00B7453F" w:rsidP="00B7453F">
      <w:pPr>
        <w:pStyle w:val="3"/>
        <w:spacing w:after="80"/>
        <w:rPr>
          <w:rStyle w:val="a8"/>
          <w:rFonts w:eastAsiaTheme="minorEastAsia"/>
          <w:b/>
          <w:bCs w:val="0"/>
          <w:iCs/>
          <w:lang w:val="en-US"/>
        </w:rPr>
      </w:pPr>
      <w:r>
        <w:rPr>
          <w:rStyle w:val="a8"/>
          <w:rFonts w:eastAsiaTheme="minorEastAsia"/>
          <w:b/>
          <w:bCs w:val="0"/>
          <w:iCs/>
        </w:rPr>
        <w:t xml:space="preserve">График функции </w:t>
      </w:r>
      <m:oMath>
        <m:r>
          <m:rPr>
            <m:sty m:val="bi"/>
          </m:rPr>
          <w:rPr>
            <w:rStyle w:val="a8"/>
            <w:rFonts w:ascii="Cambria Math" w:eastAsiaTheme="minorEastAsia" w:hAnsi="Cambria Math"/>
          </w:rPr>
          <m:t>g</m:t>
        </m:r>
        <m:d>
          <m:dPr>
            <m:ctrlPr>
              <w:rPr>
                <w:rStyle w:val="a8"/>
                <w:rFonts w:ascii="Cambria Math" w:eastAsiaTheme="minorEastAsia" w:hAnsi="Cambria Math"/>
                <w:b/>
                <w:bCs w:val="0"/>
                <w:i/>
                <w:iCs/>
              </w:rPr>
            </m:ctrlPr>
          </m:dPr>
          <m:e>
            <m:r>
              <m:rPr>
                <m:sty m:val="bi"/>
              </m:rPr>
              <w:rPr>
                <w:rStyle w:val="a8"/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Style w:val="a8"/>
          <w:rFonts w:eastAsiaTheme="minorEastAsia"/>
          <w:b/>
          <w:bCs w:val="0"/>
          <w:iCs/>
          <w:lang w:val="en-US"/>
        </w:rPr>
        <w:t>:</w:t>
      </w:r>
    </w:p>
    <w:p w14:paraId="58F303CB" w14:textId="102434EB" w:rsidR="00B7453F" w:rsidRPr="00B7453F" w:rsidRDefault="00B7453F" w:rsidP="00C33BFD">
      <w:pPr>
        <w:spacing w:after="120"/>
        <w:rPr>
          <w:rStyle w:val="a8"/>
          <w:rFonts w:eastAsiaTheme="minorEastAsia"/>
          <w:b w:val="0"/>
          <w:bCs w:val="0"/>
        </w:rPr>
      </w:pPr>
      <w:r>
        <w:rPr>
          <w:rFonts w:eastAsiaTheme="minorEastAsia"/>
          <w:noProof/>
        </w:rPr>
        <w:drawing>
          <wp:inline distT="0" distB="0" distL="0" distR="0" wp14:anchorId="580EE5EC" wp14:editId="7AA983A9">
            <wp:extent cx="3894988" cy="2489200"/>
            <wp:effectExtent l="0" t="0" r="0" b="6350"/>
            <wp:docPr id="2" name="Рисунок 2" descr="Изображение выглядит как текст, провод, гряз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провод, грязн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18" cy="2501489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10C43D2" w14:textId="65C74F39" w:rsidR="00881737" w:rsidRDefault="00881737" w:rsidP="00C33BFD">
      <w:pPr>
        <w:pStyle w:val="3"/>
        <w:spacing w:after="40"/>
        <w:rPr>
          <w:rStyle w:val="a8"/>
          <w:rFonts w:eastAsiaTheme="minorEastAsia"/>
          <w:b/>
          <w:bCs w:val="0"/>
        </w:rPr>
      </w:pPr>
      <w:r>
        <w:rPr>
          <w:rStyle w:val="a8"/>
          <w:rFonts w:eastAsiaTheme="minorEastAsia"/>
          <w:b/>
          <w:bCs w:val="0"/>
        </w:rPr>
        <w:lastRenderedPageBreak/>
        <w:t>Расположение в памяти:</w:t>
      </w:r>
    </w:p>
    <w:p w14:paraId="482636ED" w14:textId="2579A5A5" w:rsidR="00881737" w:rsidRDefault="00881737" w:rsidP="00C33BF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Основная программа расположена в ячейках</w:t>
      </w:r>
      <w:r w:rsidRPr="00881737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 xml:space="preserve">с </w:t>
      </w:r>
      <w:r w:rsidRPr="00881737">
        <w:rPr>
          <w:rStyle w:val="a8"/>
          <w:rFonts w:eastAsiaTheme="minorEastAsia"/>
          <w:b w:val="0"/>
          <w:bCs w:val="0"/>
        </w:rPr>
        <w:t>0</w:t>
      </w:r>
      <w:r>
        <w:rPr>
          <w:rStyle w:val="a8"/>
          <w:rFonts w:eastAsiaTheme="minorEastAsia"/>
          <w:b w:val="0"/>
          <w:bCs w:val="0"/>
          <w:lang w:val="en-US"/>
        </w:rPr>
        <w:t>CB</w:t>
      </w:r>
      <w:r w:rsidR="00842155">
        <w:rPr>
          <w:rStyle w:val="a8"/>
          <w:rFonts w:eastAsiaTheme="minorEastAsia"/>
          <w:b w:val="0"/>
          <w:bCs w:val="0"/>
        </w:rPr>
        <w:t xml:space="preserve"> (первая исполняемая команда)</w:t>
      </w:r>
      <w:r>
        <w:rPr>
          <w:rStyle w:val="a8"/>
          <w:rFonts w:eastAsiaTheme="minorEastAsia"/>
          <w:b w:val="0"/>
          <w:bCs w:val="0"/>
        </w:rPr>
        <w:t xml:space="preserve"> по </w:t>
      </w:r>
      <w:r w:rsidRPr="00881737">
        <w:rPr>
          <w:rStyle w:val="a8"/>
          <w:rFonts w:eastAsiaTheme="minorEastAsia"/>
          <w:b w:val="0"/>
          <w:bCs w:val="0"/>
        </w:rPr>
        <w:t>0</w:t>
      </w:r>
      <w:r>
        <w:rPr>
          <w:rStyle w:val="a8"/>
          <w:rFonts w:eastAsiaTheme="minorEastAsia"/>
          <w:b w:val="0"/>
          <w:bCs w:val="0"/>
          <w:lang w:val="en-US"/>
        </w:rPr>
        <w:t>E</w:t>
      </w:r>
      <w:r w:rsidRPr="00881737">
        <w:rPr>
          <w:rStyle w:val="a8"/>
          <w:rFonts w:eastAsiaTheme="minorEastAsia"/>
          <w:b w:val="0"/>
          <w:bCs w:val="0"/>
        </w:rPr>
        <w:t>4</w:t>
      </w:r>
      <w:r w:rsidR="00842155">
        <w:rPr>
          <w:rStyle w:val="a8"/>
          <w:rFonts w:eastAsiaTheme="minorEastAsia"/>
          <w:b w:val="0"/>
          <w:bCs w:val="0"/>
        </w:rPr>
        <w:t xml:space="preserve"> (последняя)</w:t>
      </w:r>
      <w:r>
        <w:rPr>
          <w:rStyle w:val="a8"/>
          <w:rFonts w:eastAsiaTheme="minorEastAsia"/>
          <w:b w:val="0"/>
          <w:bCs w:val="0"/>
        </w:rPr>
        <w:t>.</w:t>
      </w:r>
    </w:p>
    <w:p w14:paraId="7E36E30B" w14:textId="7BC60750" w:rsidR="00881737" w:rsidRPr="00881737" w:rsidRDefault="00881737" w:rsidP="00C33BF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 xml:space="preserve">Подпрограмма расположена в ячейках с </w:t>
      </w:r>
      <w:r w:rsidRPr="00881737">
        <w:rPr>
          <w:rStyle w:val="a8"/>
          <w:rFonts w:eastAsiaTheme="minorEastAsia"/>
          <w:b w:val="0"/>
          <w:bCs w:val="0"/>
        </w:rPr>
        <w:t>698</w:t>
      </w:r>
      <w:r w:rsidR="00842155">
        <w:rPr>
          <w:rStyle w:val="a8"/>
          <w:rFonts w:eastAsiaTheme="minorEastAsia"/>
          <w:b w:val="0"/>
          <w:bCs w:val="0"/>
        </w:rPr>
        <w:t xml:space="preserve"> (первая исполняемая команда)</w:t>
      </w:r>
      <w:r w:rsidRPr="00881737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>по</w:t>
      </w:r>
      <w:r w:rsidRPr="00881737">
        <w:rPr>
          <w:rStyle w:val="a8"/>
          <w:rFonts w:eastAsiaTheme="minorEastAsia"/>
          <w:b w:val="0"/>
          <w:bCs w:val="0"/>
        </w:rPr>
        <w:t xml:space="preserve"> 6</w:t>
      </w:r>
      <w:r>
        <w:rPr>
          <w:rStyle w:val="a8"/>
          <w:rFonts w:eastAsiaTheme="minorEastAsia"/>
          <w:b w:val="0"/>
          <w:bCs w:val="0"/>
          <w:lang w:val="en-US"/>
        </w:rPr>
        <w:t>A</w:t>
      </w:r>
      <w:r w:rsidRPr="00881737">
        <w:rPr>
          <w:rStyle w:val="a8"/>
          <w:rFonts w:eastAsiaTheme="minorEastAsia"/>
          <w:b w:val="0"/>
          <w:bCs w:val="0"/>
        </w:rPr>
        <w:t>4</w:t>
      </w:r>
      <w:r w:rsidR="00842155">
        <w:rPr>
          <w:rStyle w:val="a8"/>
          <w:rFonts w:eastAsiaTheme="minorEastAsia"/>
          <w:b w:val="0"/>
          <w:bCs w:val="0"/>
        </w:rPr>
        <w:t xml:space="preserve"> (последняя)</w:t>
      </w:r>
      <w:r w:rsidRPr="00881737">
        <w:rPr>
          <w:rStyle w:val="a8"/>
          <w:rFonts w:eastAsiaTheme="minorEastAsia"/>
          <w:b w:val="0"/>
          <w:bCs w:val="0"/>
        </w:rPr>
        <w:t>.</w:t>
      </w:r>
    </w:p>
    <w:p w14:paraId="5E0029B1" w14:textId="58336E95" w:rsidR="00760481" w:rsidRDefault="00760481" w:rsidP="00C33BF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 xml:space="preserve">Входные переменные хранятся в ячейках </w:t>
      </w:r>
      <w:r w:rsidRPr="00760481">
        <w:rPr>
          <w:rStyle w:val="a8"/>
          <w:rFonts w:eastAsiaTheme="minorEastAsia"/>
          <w:b w:val="0"/>
          <w:bCs w:val="0"/>
        </w:rPr>
        <w:t>0</w:t>
      </w:r>
      <w:r>
        <w:rPr>
          <w:rStyle w:val="a8"/>
          <w:rFonts w:eastAsiaTheme="minorEastAsia"/>
          <w:b w:val="0"/>
          <w:bCs w:val="0"/>
          <w:lang w:val="en-US"/>
        </w:rPr>
        <w:t>E</w:t>
      </w:r>
      <w:r w:rsidRPr="00760481">
        <w:rPr>
          <w:rStyle w:val="a8"/>
          <w:rFonts w:eastAsiaTheme="minorEastAsia"/>
          <w:b w:val="0"/>
          <w:bCs w:val="0"/>
        </w:rPr>
        <w:t>5, 0</w:t>
      </w:r>
      <w:r>
        <w:rPr>
          <w:rStyle w:val="a8"/>
          <w:rFonts w:eastAsiaTheme="minorEastAsia"/>
          <w:b w:val="0"/>
          <w:bCs w:val="0"/>
          <w:lang w:val="en-US"/>
        </w:rPr>
        <w:t>E</w:t>
      </w:r>
      <w:r w:rsidRPr="00760481">
        <w:rPr>
          <w:rStyle w:val="a8"/>
          <w:rFonts w:eastAsiaTheme="minorEastAsia"/>
          <w:b w:val="0"/>
          <w:bCs w:val="0"/>
        </w:rPr>
        <w:t>6, 0</w:t>
      </w:r>
      <w:r>
        <w:rPr>
          <w:rStyle w:val="a8"/>
          <w:rFonts w:eastAsiaTheme="minorEastAsia"/>
          <w:b w:val="0"/>
          <w:bCs w:val="0"/>
          <w:lang w:val="en-US"/>
        </w:rPr>
        <w:t>E</w:t>
      </w:r>
      <w:r w:rsidRPr="00760481">
        <w:rPr>
          <w:rStyle w:val="a8"/>
          <w:rFonts w:eastAsiaTheme="minorEastAsia"/>
          <w:b w:val="0"/>
          <w:bCs w:val="0"/>
        </w:rPr>
        <w:t>7.</w:t>
      </w:r>
    </w:p>
    <w:p w14:paraId="7473A52E" w14:textId="4AE63EBE" w:rsidR="00760481" w:rsidRPr="00CF0C89" w:rsidRDefault="00881737" w:rsidP="00C33BFD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Ячейка с результатом</w:t>
      </w:r>
      <w:r w:rsidRPr="00881737">
        <w:rPr>
          <w:rStyle w:val="a8"/>
          <w:rFonts w:eastAsiaTheme="minorEastAsia"/>
          <w:b w:val="0"/>
          <w:bCs w:val="0"/>
        </w:rPr>
        <w:t xml:space="preserve"> – </w:t>
      </w:r>
      <w:r>
        <w:rPr>
          <w:rStyle w:val="a8"/>
          <w:rFonts w:eastAsiaTheme="minorEastAsia"/>
          <w:b w:val="0"/>
          <w:bCs w:val="0"/>
        </w:rPr>
        <w:t>0</w:t>
      </w:r>
      <w:r>
        <w:rPr>
          <w:rStyle w:val="a8"/>
          <w:rFonts w:eastAsiaTheme="minorEastAsia"/>
          <w:b w:val="0"/>
          <w:bCs w:val="0"/>
          <w:lang w:val="en-US"/>
        </w:rPr>
        <w:t>E</w:t>
      </w:r>
      <w:r w:rsidRPr="00CF0C89">
        <w:rPr>
          <w:rStyle w:val="a8"/>
          <w:rFonts w:eastAsiaTheme="minorEastAsia"/>
          <w:b w:val="0"/>
          <w:bCs w:val="0"/>
        </w:rPr>
        <w:t>8</w:t>
      </w:r>
    </w:p>
    <w:p w14:paraId="35633D63" w14:textId="0AFEF6BB" w:rsidR="00E248CA" w:rsidRPr="00857D22" w:rsidRDefault="00881737" w:rsidP="00857D22">
      <w:pPr>
        <w:spacing w:after="40"/>
        <w:rPr>
          <w:rFonts w:eastAsiaTheme="minorEastAsia"/>
        </w:rPr>
      </w:pPr>
      <w:r>
        <w:rPr>
          <w:rStyle w:val="a8"/>
          <w:rFonts w:eastAsiaTheme="minorEastAsia"/>
          <w:b w:val="0"/>
          <w:bCs w:val="0"/>
        </w:rPr>
        <w:t xml:space="preserve">Параметры </w:t>
      </w:r>
      <w:r>
        <w:rPr>
          <w:rStyle w:val="a8"/>
          <w:rFonts w:eastAsiaTheme="minorEastAsia"/>
          <w:b w:val="0"/>
          <w:bCs w:val="0"/>
          <w:lang w:val="en-US"/>
        </w:rPr>
        <w:t>a</w:t>
      </w:r>
      <w:r w:rsidRPr="00881737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 xml:space="preserve">и </w:t>
      </w:r>
      <w:r>
        <w:rPr>
          <w:rStyle w:val="a8"/>
          <w:rFonts w:eastAsiaTheme="minorEastAsia"/>
          <w:b w:val="0"/>
          <w:bCs w:val="0"/>
          <w:lang w:val="en-US"/>
        </w:rPr>
        <w:t>b</w:t>
      </w:r>
      <w:r w:rsidRPr="00881737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 xml:space="preserve">хранятся в ячейках </w:t>
      </w:r>
      <w:r w:rsidRPr="00881737">
        <w:rPr>
          <w:rStyle w:val="a8"/>
          <w:rFonts w:eastAsiaTheme="minorEastAsia"/>
          <w:b w:val="0"/>
          <w:bCs w:val="0"/>
        </w:rPr>
        <w:t>6</w:t>
      </w:r>
      <w:r>
        <w:rPr>
          <w:rStyle w:val="a8"/>
          <w:rFonts w:eastAsiaTheme="minorEastAsia"/>
          <w:b w:val="0"/>
          <w:bCs w:val="0"/>
          <w:lang w:val="en-US"/>
        </w:rPr>
        <w:t>A</w:t>
      </w:r>
      <w:r w:rsidRPr="00881737">
        <w:rPr>
          <w:rStyle w:val="a8"/>
          <w:rFonts w:eastAsiaTheme="minorEastAsia"/>
          <w:b w:val="0"/>
          <w:bCs w:val="0"/>
        </w:rPr>
        <w:t>5, 6</w:t>
      </w:r>
      <w:r>
        <w:rPr>
          <w:rStyle w:val="a8"/>
          <w:rFonts w:eastAsiaTheme="minorEastAsia"/>
          <w:b w:val="0"/>
          <w:bCs w:val="0"/>
          <w:lang w:val="en-US"/>
        </w:rPr>
        <w:t>A</w:t>
      </w:r>
      <w:r w:rsidRPr="00881737">
        <w:rPr>
          <w:rStyle w:val="a8"/>
          <w:rFonts w:eastAsiaTheme="minorEastAsia"/>
          <w:b w:val="0"/>
          <w:bCs w:val="0"/>
        </w:rPr>
        <w:t>6.</w:t>
      </w:r>
    </w:p>
    <w:p w14:paraId="7F17BE80" w14:textId="1837F29D" w:rsidR="00AB0144" w:rsidRPr="00397D3E" w:rsidRDefault="00FE4DCD" w:rsidP="008867BD">
      <w:pPr>
        <w:pStyle w:val="2"/>
        <w:spacing w:before="240" w:after="0"/>
      </w:pPr>
      <w:r>
        <w:t>Вычисление</w:t>
      </w:r>
      <w:r w:rsidR="00AB0144">
        <w:t xml:space="preserve"> ОДЗ.</w:t>
      </w:r>
    </w:p>
    <w:p w14:paraId="4CF43DB1" w14:textId="35441DFC" w:rsidR="00AB0144" w:rsidRDefault="00AB0144" w:rsidP="006A2D4E">
      <w:pPr>
        <w:pStyle w:val="3"/>
        <w:spacing w:before="0"/>
        <w:ind w:left="113"/>
        <w:rPr>
          <w:rFonts w:eastAsiaTheme="minorEastAsia"/>
        </w:rPr>
      </w:pPr>
      <w:r w:rsidRPr="000D6236">
        <w:rPr>
          <w:rFonts w:eastAsiaTheme="minorEastAsia"/>
        </w:rPr>
        <w:t>Ограничения</w:t>
      </w:r>
      <w:r w:rsidR="00026E89">
        <w:rPr>
          <w:rFonts w:eastAsiaTheme="minorEastAsia"/>
        </w:rPr>
        <w:t>.</w:t>
      </w:r>
    </w:p>
    <w:p w14:paraId="113F2D95" w14:textId="04C42C3C" w:rsidR="00026E89" w:rsidRPr="00026E89" w:rsidRDefault="00026E89" w:rsidP="006A2D4E">
      <w:pPr>
        <w:ind w:left="227"/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26E89">
        <w:rPr>
          <w:rFonts w:eastAsiaTheme="minorEastAsia"/>
        </w:rPr>
        <w:t>:</w:t>
      </w:r>
    </w:p>
    <w:p w14:paraId="16A52E18" w14:textId="63F74FA9" w:rsidR="00026E89" w:rsidRPr="0047541F" w:rsidRDefault="00842155" w:rsidP="006A2D4E">
      <w:pPr>
        <w:spacing w:after="120"/>
        <w:ind w:left="227"/>
        <w:rPr>
          <w:rStyle w:val="a8"/>
          <w:rFonts w:eastAsiaTheme="minorEastAsia"/>
          <w:b w:val="0"/>
          <w:bCs w:val="0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Style w:val="a8"/>
                  <w:rFonts w:ascii="Cambria Math" w:eastAsiaTheme="minorEastAsia" w:hAnsi="Cambria Math"/>
                  <w:b w:val="0"/>
                  <w:bCs w:val="0"/>
                  <w:iCs/>
                </w:rPr>
              </m:ctrlPr>
            </m:dPr>
            <m:e>
              <m:eqArr>
                <m:eqArr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 xml:space="preserve">              </m:t>
                  </m:r>
                  <m:ctrlPr>
                    <w:rPr>
                      <w:rStyle w:val="a8"/>
                      <w:rFonts w:ascii="Cambria Math" w:eastAsia="Cambria Math" w:hAnsi="Cambria Math" w:cs="Cambria Math"/>
                      <w:b w:val="0"/>
                      <w:bCs w:val="0"/>
                      <w:iCs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</w:rPr>
                            <m:t xml:space="preserve">x≤0 ∨ </m:t>
                          </m:r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 xml:space="preserve">x≥a                    </m:t>
                          </m: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Style w:val="a8"/>
                                  <w:rFonts w:ascii="Cambria Math" w:eastAsiaTheme="minorEastAsia" w:hAnsi="Cambria Math"/>
                                  <w:b w:val="0"/>
                                  <w:bCs w:val="0"/>
                                  <w:iCs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Style w:val="a8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Cs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Style w:val="a8"/>
                                      <w:rFonts w:ascii="Cambria Math" w:eastAsiaTheme="minorEastAsia" w:hAnsi="Cambria Math"/>
                                    </w:rPr>
                                    <m:t>x∈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  <w:b w:val="0"/>
                                          <w:bCs w:val="0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</w:rPr>
                                        <m:t>1;a-1</m:t>
                                      </m:r>
                                    </m:e>
                                  </m:d>
                                  <m:r>
                                    <w:rPr>
                                      <w:rStyle w:val="a8"/>
                                      <w:rFonts w:ascii="Cambria Math" w:eastAsiaTheme="minorEastAsia" w:hAnsi="Cambria Math"/>
                                    </w:rPr>
                                    <m:t xml:space="preserve">                     </m:t>
                                  </m:r>
                                  <m:ctrlPr>
                                    <w:rPr>
                                      <w:rStyle w:val="a8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Cs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8"/>
                                      <w:rFonts w:ascii="Cambria Math" w:eastAsiaTheme="minorEastAsia" w:hAnsi="Cambria Math"/>
                                    </w:rPr>
                                    <m:t>4x∈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Cs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;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Cs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        </m:t>
                                  </m:r>
                                  <m:ctrlPr>
                                    <w:rPr>
                                      <w:rStyle w:val="a8"/>
                                      <w:rFonts w:ascii="Cambria Math" w:eastAsia="Cambria Math" w:hAnsi="Cambria Math" w:cs="Cambria Math"/>
                                      <w:b w:val="0"/>
                                      <w:bCs w:val="0"/>
                                      <w:iCs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8"/>
                                      <w:rFonts w:ascii="Cambria Math" w:eastAsia="Cambria Math" w:hAnsi="Cambria Math" w:cs="Cambria Math"/>
                                    </w:rPr>
                                    <m:t>4x-b∈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Cs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;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Cs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a8"/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8"/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380E2E14" w14:textId="3CB99282" w:rsidR="00026E89" w:rsidRPr="00026E89" w:rsidRDefault="006A2D4E" w:rsidP="006A2D4E">
      <w:pPr>
        <w:ind w:left="227"/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26E89">
        <w:rPr>
          <w:rFonts w:eastAsiaTheme="minorEastAsia"/>
        </w:rPr>
        <w:t>:</w:t>
      </w:r>
    </w:p>
    <w:p w14:paraId="2CD0E239" w14:textId="00967BF2" w:rsidR="00831440" w:rsidRPr="006A2D4E" w:rsidRDefault="00842155" w:rsidP="00EA5579">
      <w:pPr>
        <w:spacing w:after="120"/>
        <w:ind w:left="227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Style w:val="a8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a8"/>
                      <w:rFonts w:ascii="Cambria Math" w:eastAsiaTheme="minorEastAsia" w:hAnsi="Cambria Math"/>
                    </w:rPr>
                    <m:t>x,y,z∈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 xml:space="preserve">                     </m:t>
                  </m:r>
                  <m:ctrlPr>
                    <w:rPr>
                      <w:rStyle w:val="a8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a8"/>
                      <w:rFonts w:ascii="Cambria Math" w:hAnsi="Cambria Math"/>
                    </w:rPr>
                    <m:t>z+1,x,y-1∈ОДЗ</m:t>
                  </m:r>
                  <m:d>
                    <m:dPr>
                      <m:ctrlPr>
                        <w:rPr>
                          <w:rStyle w:val="a8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  <m:r>
                    <w:rPr>
                      <w:rStyle w:val="a8"/>
                      <w:rFonts w:ascii="Cambria Math" w:hAnsi="Cambria Math"/>
                    </w:rPr>
                    <m:t xml:space="preserve">                   </m:t>
                  </m:r>
                  <m:ctrlPr>
                    <w:rPr>
                      <w:rStyle w:val="a8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a8"/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Style w:val="a8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hAnsi="Cambria Math"/>
                        </w:rPr>
                        <m:t>z+1</m:t>
                      </m:r>
                    </m:e>
                  </m:d>
                  <m:r>
                    <w:rPr>
                      <w:rStyle w:val="a8"/>
                      <w:rFonts w:ascii="Cambria Math" w:hAnsi="Cambria Math"/>
                    </w:rPr>
                    <m:t>- g</m:t>
                  </m:r>
                  <m:d>
                    <m:dPr>
                      <m:ctrlPr>
                        <w:rPr>
                          <w:rStyle w:val="a8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Style w:val="a8"/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Style w:val="a8"/>
                      <w:rFonts w:ascii="Cambria Math" w:eastAsia="Cambria Math" w:hAnsi="Cambria Math" w:cs="Cambria Math"/>
                      <w:b w:val="0"/>
                      <w:bCs w:val="0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Style w:val="a8"/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hAnsi="Cambria Math"/>
                          <w:lang w:val="en-US"/>
                        </w:rPr>
                        <m:t>x,y,z</m:t>
                      </m:r>
                    </m:e>
                  </m:d>
                  <m:r>
                    <w:rPr>
                      <w:rStyle w:val="a8"/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 xml:space="preserve">          </m:t>
                  </m:r>
                </m:e>
              </m:eqArr>
            </m:e>
          </m:d>
        </m:oMath>
      </m:oMathPara>
    </w:p>
    <w:p w14:paraId="13CB54F5" w14:textId="57306C3B" w:rsidR="00AB0144" w:rsidRPr="00EA5579" w:rsidRDefault="00AB0144" w:rsidP="00FE4DCD">
      <w:pPr>
        <w:pStyle w:val="3"/>
        <w:spacing w:before="0" w:after="80"/>
        <w:rPr>
          <w:rFonts w:eastAsiaTheme="minorEastAsia"/>
        </w:rPr>
      </w:pPr>
      <w:r>
        <w:rPr>
          <w:rFonts w:eastAsiaTheme="minorEastAsia"/>
        </w:rPr>
        <w:t>ОДЗ</w:t>
      </w:r>
      <w:r w:rsidR="00EA5579" w:rsidRPr="00EA5579">
        <w:rPr>
          <w:rFonts w:eastAsiaTheme="minorEastAsia"/>
        </w:rPr>
        <w:t>.</w:t>
      </w:r>
    </w:p>
    <w:p w14:paraId="66031613" w14:textId="06A1EA06" w:rsidR="00EA5579" w:rsidRDefault="00EA5579" w:rsidP="00EA5579">
      <w:pPr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26E89">
        <w:rPr>
          <w:rFonts w:eastAsiaTheme="minorEastAsia"/>
        </w:rPr>
        <w:t>:</w:t>
      </w:r>
    </w:p>
    <w:p w14:paraId="1279A694" w14:textId="3AB69107" w:rsidR="00EA5579" w:rsidRPr="0087325A" w:rsidRDefault="000B1105" w:rsidP="000B1105">
      <w:pPr>
        <w:ind w:left="227"/>
        <w:rPr>
          <w:rStyle w:val="a8"/>
          <w:rFonts w:eastAsiaTheme="minorEastAsia"/>
          <w:b w:val="0"/>
          <w:bCs w:val="0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8"/>
              <w:rFonts w:ascii="Cambria Math" w:eastAsiaTheme="minorEastAsia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Style w:val="a8"/>
                  <w:rFonts w:ascii="Cambria Math" w:eastAsiaTheme="minorEastAsia" w:hAnsi="Cambria Math"/>
                  <w:b w:val="0"/>
                  <w:bCs w:val="0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8"/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Style w:val="a8"/>
                  <w:rFonts w:ascii="Cambria Math" w:eastAsiaTheme="minorEastAsia" w:hAnsi="Cambria Math"/>
                  <w:lang w:val="en-US"/>
                </w:rPr>
                <m:t>;</m:t>
              </m:r>
              <m:sSup>
                <m:sSup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Style w:val="a8"/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064B3224" w14:textId="661AD7CC" w:rsidR="0087325A" w:rsidRPr="00026E89" w:rsidRDefault="0087325A" w:rsidP="0087325A">
      <w:pPr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26E89">
        <w:rPr>
          <w:rFonts w:eastAsiaTheme="minorEastAsia"/>
        </w:rPr>
        <w:t>:</w:t>
      </w:r>
    </w:p>
    <w:p w14:paraId="0574871F" w14:textId="07519A5F" w:rsidR="00E248CA" w:rsidRPr="00026E89" w:rsidRDefault="00842155" w:rsidP="00E248CA">
      <w:pPr>
        <w:spacing w:after="120"/>
        <w:rPr>
          <w:rStyle w:val="a8"/>
          <w:rFonts w:eastAsiaTheme="minorEastAsia"/>
          <w:b w:val="0"/>
          <w:bCs w:val="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Style w:val="a8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a8"/>
                      <w:rFonts w:ascii="Cambria Math" w:eastAsiaTheme="minorEastAsia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 xml:space="preserve">    </m:t>
                  </m:r>
                  <m:ctrlPr>
                    <w:rPr>
                      <w:rStyle w:val="a8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a8"/>
                      <w:rFonts w:ascii="Cambria Math" w:eastAsia="Cambria Math" w:hAnsi="Cambria Math" w:cs="Cambria Math"/>
                    </w:rPr>
                    <m:t>y∈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Style w:val="a8"/>
                      <w:rFonts w:ascii="Cambria Math" w:eastAsia="Cambria Math" w:hAnsi="Cambria Math" w:cs="Cambria Math"/>
                      <w:b w:val="0"/>
                      <w:bCs w:val="0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Style w:val="a8"/>
                      <w:rFonts w:ascii="Cambria Math" w:eastAsia="Cambria Math" w:hAnsi="Cambria Math" w:cs="Cambria Math"/>
                      <w:lang w:val="en-US"/>
                    </w:rPr>
                    <m:t>z∈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8"/>
                          <w:rFonts w:ascii="Cambria Math" w:eastAsiaTheme="minorEastAsia" w:hAnsi="Cambria Math"/>
                          <w:b w:val="0"/>
                          <w:bCs w:val="0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;</m:t>
                      </m:r>
                      <m:sSup>
                        <m:sSupPr>
                          <m:ctrlPr>
                            <w:rPr>
                              <w:rStyle w:val="a8"/>
                              <w:rFonts w:ascii="Cambria Math" w:eastAsiaTheme="minorEastAsia" w:hAnsi="Cambria Math"/>
                              <w:b w:val="0"/>
                              <w:bCs w:val="0"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a8"/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a8"/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 xml:space="preserve">    </m:t>
                  </m:r>
                </m:e>
              </m:eqArr>
            </m:e>
          </m:d>
        </m:oMath>
      </m:oMathPara>
    </w:p>
    <w:p w14:paraId="3D6DFFDA" w14:textId="40C3ACEB" w:rsidR="00FE4DCD" w:rsidRDefault="005F61DD" w:rsidP="00E248CA">
      <w:pPr>
        <w:pStyle w:val="2"/>
        <w:spacing w:before="2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Область представления</w:t>
      </w:r>
      <w:r w:rsidR="00FE4DCD">
        <w:rPr>
          <w:rStyle w:val="a8"/>
          <w:rFonts w:eastAsiaTheme="minorEastAsia"/>
          <w:b w:val="0"/>
          <w:bCs w:val="0"/>
        </w:rPr>
        <w:t>.</w:t>
      </w:r>
    </w:p>
    <w:p w14:paraId="2DCD8651" w14:textId="6D5A7307" w:rsidR="00D452FC" w:rsidRPr="00D452FC" w:rsidRDefault="00D452FC" w:rsidP="00D452F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-97;2499</m:t>
              </m:r>
            </m:e>
          </m:d>
        </m:oMath>
      </m:oMathPara>
    </w:p>
    <w:p w14:paraId="6D1D946E" w14:textId="22744ED0" w:rsidR="00EE73FB" w:rsidRPr="00831440" w:rsidRDefault="0087325A" w:rsidP="00FE4DCD">
      <w:pPr>
        <w:rPr>
          <w:rStyle w:val="a8"/>
          <w:rFonts w:eastAsiaTheme="minorEastAsia"/>
          <w:b w:val="0"/>
          <w:bCs w:val="0"/>
        </w:rPr>
      </w:pPr>
      <m:oMathPara>
        <m:oMathParaPr>
          <m:jc m:val="left"/>
        </m:oMathParaPr>
        <m:oMath>
          <m:r>
            <w:rPr>
              <w:rStyle w:val="a8"/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a8"/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Style w:val="a8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Style w:val="a8"/>
                  <w:rFonts w:ascii="Cambria Math" w:eastAsiaTheme="minorEastAsia" w:hAnsi="Cambria Math"/>
                  <w:b w:val="0"/>
                  <w:bCs w:val="0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8"/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Style w:val="a8"/>
                  <w:rFonts w:ascii="Cambria Math" w:eastAsiaTheme="minorEastAsia" w:hAnsi="Cambria Math"/>
                  <w:lang w:val="en-US"/>
                </w:rPr>
                <m:t>;</m:t>
              </m:r>
              <m:sSup>
                <m:sSupPr>
                  <m:ctrlPr>
                    <w:rPr>
                      <w:rStyle w:val="a8"/>
                      <w:rFonts w:ascii="Cambria Math" w:eastAsiaTheme="minorEastAsia" w:hAnsi="Cambria Math"/>
                      <w:b w:val="0"/>
                      <w:bCs w:val="0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a8"/>
                      <w:rFonts w:ascii="Cambria Math" w:eastAsiaTheme="minorEastAsia" w:hAnsi="Cambria Math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Style w:val="a8"/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Style w:val="a8"/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1634781" w14:textId="77777777" w:rsidR="00B56532" w:rsidRDefault="00B56532">
      <w:pPr>
        <w:spacing w:after="120"/>
        <w:rPr>
          <w:rStyle w:val="a8"/>
          <w:b w:val="0"/>
        </w:rPr>
      </w:pPr>
    </w:p>
    <w:p w14:paraId="24BDD2B4" w14:textId="77777777" w:rsidR="00B56532" w:rsidRDefault="00B56532" w:rsidP="00B56532">
      <w:pPr>
        <w:pStyle w:val="2"/>
        <w:rPr>
          <w:rStyle w:val="a8"/>
          <w:b w:val="0"/>
        </w:rPr>
      </w:pPr>
      <w:r>
        <w:rPr>
          <w:rStyle w:val="a8"/>
          <w:b w:val="0"/>
        </w:rPr>
        <w:t>Значения переменных, полученные у преподавателя:</w:t>
      </w:r>
    </w:p>
    <w:p w14:paraId="4C6D2127" w14:textId="2346F1A4" w:rsidR="00E248CA" w:rsidRDefault="00B56532" w:rsidP="00B56532">
      <w:pPr>
        <w:rPr>
          <w:rStyle w:val="a8"/>
          <w:rFonts w:eastAsiaTheme="majorEastAsia" w:cstheme="majorBidi"/>
          <w:b w:val="0"/>
          <w:color w:val="000000" w:themeColor="text1"/>
          <w:sz w:val="32"/>
          <w:szCs w:val="26"/>
        </w:rPr>
      </w:pPr>
      <w:r>
        <w:rPr>
          <w:rStyle w:val="a8"/>
          <w:b w:val="0"/>
          <w:lang w:val="en-US"/>
        </w:rPr>
        <w:t>X</w:t>
      </w:r>
      <w:r w:rsidRPr="00923A85">
        <w:rPr>
          <w:rStyle w:val="a8"/>
          <w:b w:val="0"/>
        </w:rPr>
        <w:t>: 000</w:t>
      </w:r>
      <w:r>
        <w:rPr>
          <w:rStyle w:val="a8"/>
          <w:b w:val="0"/>
          <w:lang w:val="en-US"/>
        </w:rPr>
        <w:t>D</w:t>
      </w:r>
      <w:r w:rsidRPr="00923A85">
        <w:rPr>
          <w:rStyle w:val="a8"/>
          <w:b w:val="0"/>
        </w:rPr>
        <w:t xml:space="preserve">          </w:t>
      </w:r>
      <w:r>
        <w:rPr>
          <w:rStyle w:val="a8"/>
          <w:b w:val="0"/>
          <w:lang w:val="en-US"/>
        </w:rPr>
        <w:t>Y</w:t>
      </w:r>
      <w:r w:rsidRPr="00923A85">
        <w:rPr>
          <w:rStyle w:val="a8"/>
          <w:b w:val="0"/>
        </w:rPr>
        <w:t>: 0</w:t>
      </w:r>
      <w:r>
        <w:rPr>
          <w:rStyle w:val="a8"/>
          <w:b w:val="0"/>
          <w:lang w:val="en-US"/>
        </w:rPr>
        <w:t>F</w:t>
      </w:r>
      <w:r w:rsidRPr="00923A85">
        <w:rPr>
          <w:rStyle w:val="a8"/>
          <w:b w:val="0"/>
        </w:rPr>
        <w:t>0</w:t>
      </w:r>
      <w:r>
        <w:rPr>
          <w:rStyle w:val="a8"/>
          <w:b w:val="0"/>
          <w:lang w:val="en-US"/>
        </w:rPr>
        <w:t>D</w:t>
      </w:r>
      <w:r w:rsidRPr="00923A85">
        <w:rPr>
          <w:rStyle w:val="a8"/>
          <w:b w:val="0"/>
        </w:rPr>
        <w:t xml:space="preserve">          </w:t>
      </w:r>
      <w:r>
        <w:rPr>
          <w:rStyle w:val="a8"/>
          <w:b w:val="0"/>
          <w:lang w:val="en-US"/>
        </w:rPr>
        <w:t>Z</w:t>
      </w:r>
      <w:r w:rsidRPr="00923A85">
        <w:rPr>
          <w:rStyle w:val="a8"/>
          <w:b w:val="0"/>
        </w:rPr>
        <w:t xml:space="preserve">: </w:t>
      </w:r>
      <w:r>
        <w:rPr>
          <w:rStyle w:val="a8"/>
          <w:b w:val="0"/>
          <w:lang w:val="en-US"/>
        </w:rPr>
        <w:t>FF</w:t>
      </w:r>
      <w:r w:rsidRPr="00923A85">
        <w:rPr>
          <w:rStyle w:val="a8"/>
          <w:b w:val="0"/>
        </w:rPr>
        <w:t>0</w:t>
      </w:r>
      <w:r>
        <w:rPr>
          <w:rStyle w:val="a8"/>
          <w:b w:val="0"/>
          <w:lang w:val="en-US"/>
        </w:rPr>
        <w:t>D</w:t>
      </w:r>
      <w:r w:rsidR="00E248CA">
        <w:rPr>
          <w:rStyle w:val="a8"/>
          <w:b w:val="0"/>
        </w:rPr>
        <w:br w:type="page"/>
      </w:r>
    </w:p>
    <w:p w14:paraId="17B4ECC6" w14:textId="70549C50" w:rsidR="003F5838" w:rsidRPr="00AD7F05" w:rsidRDefault="00783588" w:rsidP="00E06FF7">
      <w:pPr>
        <w:pStyle w:val="2"/>
        <w:spacing w:before="0"/>
        <w:rPr>
          <w:rStyle w:val="a8"/>
          <w:b w:val="0"/>
        </w:rPr>
      </w:pPr>
      <w:r w:rsidRPr="00783588">
        <w:rPr>
          <w:rStyle w:val="a8"/>
          <w:b w:val="0"/>
        </w:rPr>
        <w:lastRenderedPageBreak/>
        <w:t xml:space="preserve">Текст </w:t>
      </w:r>
      <w:r w:rsidR="00314832">
        <w:rPr>
          <w:rStyle w:val="a8"/>
          <w:b w:val="0"/>
        </w:rPr>
        <w:t>основной</w:t>
      </w:r>
      <w:r w:rsidRPr="00783588">
        <w:rPr>
          <w:rStyle w:val="a8"/>
          <w:b w:val="0"/>
        </w:rPr>
        <w:t xml:space="preserve"> программы</w:t>
      </w:r>
      <w:r w:rsidRPr="00AD7F05">
        <w:rPr>
          <w:rStyle w:val="a8"/>
          <w:b w:val="0"/>
        </w:rPr>
        <w:t>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843"/>
        <w:gridCol w:w="1687"/>
        <w:gridCol w:w="1693"/>
        <w:gridCol w:w="5952"/>
      </w:tblGrid>
      <w:tr w:rsidR="00CF7CAF" w14:paraId="4F95C162" w14:textId="77777777" w:rsidTr="00E06FF7">
        <w:tc>
          <w:tcPr>
            <w:tcW w:w="8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D183683" w14:textId="317FFE18" w:rsidR="00CF7CAF" w:rsidRPr="00BE7564" w:rsidRDefault="00CF7CAF" w:rsidP="00E06FF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Адрес</w:t>
            </w:r>
          </w:p>
        </w:tc>
        <w:tc>
          <w:tcPr>
            <w:tcW w:w="168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4F00A25" w14:textId="1643B87C" w:rsidR="00CF7CAF" w:rsidRPr="00BE7564" w:rsidRDefault="00CF7CAF" w:rsidP="00E06FF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Код команды</w:t>
            </w:r>
          </w:p>
        </w:tc>
        <w:tc>
          <w:tcPr>
            <w:tcW w:w="16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7C1FD04" w14:textId="3F0937C0" w:rsidR="00CF7CAF" w:rsidRPr="00BE7564" w:rsidRDefault="00CF7CAF" w:rsidP="00E06FF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Мнемоника</w:t>
            </w:r>
          </w:p>
        </w:tc>
        <w:tc>
          <w:tcPr>
            <w:tcW w:w="59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814588C" w14:textId="5FAC9E42" w:rsidR="00CF7CAF" w:rsidRPr="00BE7564" w:rsidRDefault="00CF7CAF" w:rsidP="00E06FF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Комментарий</w:t>
            </w:r>
          </w:p>
        </w:tc>
      </w:tr>
      <w:tr w:rsidR="00FD02BD" w:rsidRPr="00FD02BD" w14:paraId="5A81B9B8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top w:val="single" w:sz="4" w:space="0" w:color="auto"/>
              <w:left w:val="single" w:sz="12" w:space="0" w:color="auto"/>
            </w:tcBorders>
            <w:noWrap/>
            <w:vAlign w:val="center"/>
            <w:hideMark/>
          </w:tcPr>
          <w:p w14:paraId="77C3FA07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0CB</w:t>
            </w:r>
          </w:p>
        </w:tc>
        <w:tc>
          <w:tcPr>
            <w:tcW w:w="168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45BCCC4" w14:textId="7C9B5163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0CB41B6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CLA</w:t>
            </w:r>
          </w:p>
        </w:tc>
        <w:tc>
          <w:tcPr>
            <w:tcW w:w="5952" w:type="dxa"/>
            <w:tcBorders>
              <w:top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BB64C49" w14:textId="77777777" w:rsidR="00FD02BD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Очистка аккумулятора.</w:t>
            </w:r>
          </w:p>
          <w:p w14:paraId="50A4BA09" w14:textId="17B29104" w:rsidR="00756400" w:rsidRPr="00756400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 = 0</w:t>
            </w:r>
          </w:p>
        </w:tc>
      </w:tr>
      <w:tr w:rsidR="00FD02BD" w:rsidRPr="00FD02BD" w14:paraId="0C904627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DBEA880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0CC</w:t>
            </w:r>
          </w:p>
        </w:tc>
        <w:tc>
          <w:tcPr>
            <w:tcW w:w="1687" w:type="dxa"/>
            <w:noWrap/>
            <w:vAlign w:val="center"/>
            <w:hideMark/>
          </w:tcPr>
          <w:p w14:paraId="56531C7A" w14:textId="6D8E444A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EE1B</w:t>
            </w:r>
          </w:p>
        </w:tc>
        <w:tc>
          <w:tcPr>
            <w:tcW w:w="1693" w:type="dxa"/>
            <w:noWrap/>
            <w:vAlign w:val="center"/>
            <w:hideMark/>
          </w:tcPr>
          <w:p w14:paraId="4D785653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IP + 1B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D49A50D" w14:textId="6D5F2D2C" w:rsidR="00601F7D" w:rsidRPr="00601F7D" w:rsidRDefault="00601F7D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Сохранение, 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1C949E79" w14:textId="4CFD1B00" w:rsidR="00FD02BD" w:rsidRPr="007077EC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0</w:t>
            </w:r>
          </w:p>
        </w:tc>
      </w:tr>
      <w:tr w:rsidR="00FD02BD" w:rsidRPr="00FD02BD" w14:paraId="7019DE63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5DFF081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0CD</w:t>
            </w:r>
          </w:p>
        </w:tc>
        <w:tc>
          <w:tcPr>
            <w:tcW w:w="1687" w:type="dxa"/>
            <w:noWrap/>
            <w:vAlign w:val="center"/>
            <w:hideMark/>
          </w:tcPr>
          <w:p w14:paraId="4B1A5064" w14:textId="05DEB882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AE19</w:t>
            </w:r>
          </w:p>
        </w:tc>
        <w:tc>
          <w:tcPr>
            <w:tcW w:w="1693" w:type="dxa"/>
            <w:noWrap/>
            <w:vAlign w:val="center"/>
            <w:hideMark/>
          </w:tcPr>
          <w:p w14:paraId="4B8AE9C3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IP + 19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588E939" w14:textId="08CF7385" w:rsidR="007A1DD9" w:rsidRPr="007A1DD9" w:rsidRDefault="007A1DD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Загрузка, 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2B36CB16" w14:textId="70F75EC8" w:rsidR="00FD02BD" w:rsidRPr="007077EC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="00167689"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 w:rsidR="00167689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X</w:t>
            </w:r>
          </w:p>
        </w:tc>
      </w:tr>
      <w:tr w:rsidR="00FD02BD" w:rsidRPr="00FD02BD" w14:paraId="74CCC03D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B755C2D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0CE</w:t>
            </w:r>
          </w:p>
        </w:tc>
        <w:tc>
          <w:tcPr>
            <w:tcW w:w="1687" w:type="dxa"/>
            <w:noWrap/>
            <w:vAlign w:val="center"/>
            <w:hideMark/>
          </w:tcPr>
          <w:p w14:paraId="505DE684" w14:textId="4C58FCD0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1693" w:type="dxa"/>
            <w:noWrap/>
            <w:vAlign w:val="center"/>
            <w:hideMark/>
          </w:tcPr>
          <w:p w14:paraId="3D612A53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PUSH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C19939F" w14:textId="77777777" w:rsidR="00FD02BD" w:rsidRDefault="007A1DD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Положить в стек.</w:t>
            </w:r>
          </w:p>
          <w:p w14:paraId="53A179DC" w14:textId="3DAD1A82" w:rsidR="00167689" w:rsidRPr="007077EC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</w:p>
        </w:tc>
      </w:tr>
      <w:tr w:rsidR="00FD02BD" w:rsidRPr="00FD02BD" w14:paraId="534328EA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DF7E3C3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0CF</w:t>
            </w:r>
          </w:p>
        </w:tc>
        <w:tc>
          <w:tcPr>
            <w:tcW w:w="1687" w:type="dxa"/>
            <w:noWrap/>
            <w:vAlign w:val="center"/>
            <w:hideMark/>
          </w:tcPr>
          <w:p w14:paraId="59E99691" w14:textId="0CE78A23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1693" w:type="dxa"/>
            <w:noWrap/>
            <w:vAlign w:val="center"/>
            <w:hideMark/>
          </w:tcPr>
          <w:p w14:paraId="714213B6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CALL 698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B56264A" w14:textId="3150E9C9" w:rsidR="00ED046F" w:rsidRDefault="00ED046F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Вызов подпрограммы.</w:t>
            </w:r>
          </w:p>
          <w:p w14:paraId="0EFB218F" w14:textId="3E11B12C" w:rsidR="00FD02BD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</w:tr>
      <w:tr w:rsidR="00FD02BD" w:rsidRPr="00FD02BD" w14:paraId="2FD9C2D1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2857B2A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</w:t>
            </w:r>
          </w:p>
        </w:tc>
        <w:tc>
          <w:tcPr>
            <w:tcW w:w="1687" w:type="dxa"/>
            <w:noWrap/>
            <w:vAlign w:val="center"/>
            <w:hideMark/>
          </w:tcPr>
          <w:p w14:paraId="65D2D226" w14:textId="29AB1AA3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1693" w:type="dxa"/>
            <w:noWrap/>
            <w:vAlign w:val="center"/>
            <w:hideMark/>
          </w:tcPr>
          <w:p w14:paraId="63D4D81D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POP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D65A3E8" w14:textId="77777777" w:rsidR="00FD02BD" w:rsidRDefault="00ED046F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Взять из стека.</w:t>
            </w:r>
          </w:p>
          <w:p w14:paraId="7773C858" w14:textId="52A3CBBB" w:rsidR="00167689" w:rsidRPr="007077EC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</w:p>
        </w:tc>
      </w:tr>
      <w:tr w:rsidR="00FD02BD" w:rsidRPr="00FD02BD" w14:paraId="321A9824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013A6AA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0D1</w:t>
            </w:r>
          </w:p>
        </w:tc>
        <w:tc>
          <w:tcPr>
            <w:tcW w:w="1687" w:type="dxa"/>
            <w:noWrap/>
            <w:vAlign w:val="center"/>
            <w:hideMark/>
          </w:tcPr>
          <w:p w14:paraId="1CEDA053" w14:textId="2429A25A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1693" w:type="dxa"/>
            <w:noWrap/>
            <w:vAlign w:val="center"/>
            <w:hideMark/>
          </w:tcPr>
          <w:p w14:paraId="632C5E73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ED900A0" w14:textId="77777777" w:rsidR="00FD02BD" w:rsidRDefault="00ED046F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Инкремент.</w:t>
            </w:r>
          </w:p>
          <w:p w14:paraId="38305ADD" w14:textId="0787AD5D" w:rsidR="00167689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AC++</w:t>
            </w:r>
          </w:p>
        </w:tc>
      </w:tr>
      <w:tr w:rsidR="00FD02BD" w:rsidRPr="00FD02BD" w14:paraId="36DC3B16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14B7E56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0D2</w:t>
            </w:r>
          </w:p>
        </w:tc>
        <w:tc>
          <w:tcPr>
            <w:tcW w:w="1687" w:type="dxa"/>
            <w:noWrap/>
            <w:vAlign w:val="center"/>
            <w:hideMark/>
          </w:tcPr>
          <w:p w14:paraId="083A7A3E" w14:textId="6C4626F1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6E15</w:t>
            </w:r>
          </w:p>
        </w:tc>
        <w:tc>
          <w:tcPr>
            <w:tcW w:w="1693" w:type="dxa"/>
            <w:noWrap/>
            <w:vAlign w:val="center"/>
            <w:hideMark/>
          </w:tcPr>
          <w:p w14:paraId="46705D90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SUB IP + 15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2A646AC" w14:textId="77777777" w:rsidR="00756400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Вычитание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, 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5FC22A43" w14:textId="49545C20" w:rsidR="00FD02BD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FD02BD" w:rsidRPr="00FD02BD" w14:paraId="5BEC177D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9D3804D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0D3</w:t>
            </w:r>
          </w:p>
        </w:tc>
        <w:tc>
          <w:tcPr>
            <w:tcW w:w="1687" w:type="dxa"/>
            <w:noWrap/>
            <w:vAlign w:val="center"/>
            <w:hideMark/>
          </w:tcPr>
          <w:p w14:paraId="01EDE47D" w14:textId="5A50D9FE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EE14</w:t>
            </w:r>
          </w:p>
        </w:tc>
        <w:tc>
          <w:tcPr>
            <w:tcW w:w="1693" w:type="dxa"/>
            <w:noWrap/>
            <w:vAlign w:val="center"/>
            <w:hideMark/>
          </w:tcPr>
          <w:p w14:paraId="1E635313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IP + 14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C28E093" w14:textId="77777777" w:rsidR="00601F7D" w:rsidRDefault="00601F7D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Сохранение, 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6376B434" w14:textId="56429455" w:rsidR="00FD02BD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</w:p>
        </w:tc>
      </w:tr>
      <w:tr w:rsidR="00FD02BD" w:rsidRPr="00FD02BD" w14:paraId="6E14DAB1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B4E0622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0D4</w:t>
            </w:r>
          </w:p>
        </w:tc>
        <w:tc>
          <w:tcPr>
            <w:tcW w:w="1687" w:type="dxa"/>
            <w:noWrap/>
            <w:vAlign w:val="center"/>
            <w:hideMark/>
          </w:tcPr>
          <w:p w14:paraId="4B4DF329" w14:textId="6AC7DB95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AE11</w:t>
            </w:r>
          </w:p>
        </w:tc>
        <w:tc>
          <w:tcPr>
            <w:tcW w:w="1693" w:type="dxa"/>
            <w:noWrap/>
            <w:vAlign w:val="center"/>
            <w:hideMark/>
          </w:tcPr>
          <w:p w14:paraId="08763734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IP + 11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D33EE74" w14:textId="77777777" w:rsidR="00756400" w:rsidRPr="007A1DD9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Загрузка, 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3A30680F" w14:textId="32634CF8" w:rsidR="00FD02BD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Y</w:t>
            </w:r>
          </w:p>
        </w:tc>
      </w:tr>
      <w:tr w:rsidR="00FD02BD" w:rsidRPr="00FD02BD" w14:paraId="29E07F27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116B0F0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0D5</w:t>
            </w:r>
          </w:p>
        </w:tc>
        <w:tc>
          <w:tcPr>
            <w:tcW w:w="1687" w:type="dxa"/>
            <w:noWrap/>
            <w:vAlign w:val="center"/>
            <w:hideMark/>
          </w:tcPr>
          <w:p w14:paraId="4E8EABBF" w14:textId="103FDC11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1693" w:type="dxa"/>
            <w:noWrap/>
            <w:vAlign w:val="center"/>
            <w:hideMark/>
          </w:tcPr>
          <w:p w14:paraId="525F9FF1" w14:textId="77777777" w:rsidR="00FD02BD" w:rsidRPr="00FD02BD" w:rsidRDefault="00FD02BD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060CD09" w14:textId="77777777" w:rsidR="00314832" w:rsidRDefault="0031483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Декремент.</w:t>
            </w:r>
          </w:p>
          <w:p w14:paraId="3987CD6C" w14:textId="0DABDF39" w:rsidR="00FD02BD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AC--</w:t>
            </w:r>
          </w:p>
        </w:tc>
      </w:tr>
      <w:tr w:rsidR="00167689" w:rsidRPr="00FD02BD" w14:paraId="3610233F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47AC99F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0D6</w:t>
            </w:r>
          </w:p>
        </w:tc>
        <w:tc>
          <w:tcPr>
            <w:tcW w:w="1687" w:type="dxa"/>
            <w:noWrap/>
            <w:vAlign w:val="center"/>
            <w:hideMark/>
          </w:tcPr>
          <w:p w14:paraId="1595930F" w14:textId="7CEA323E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1693" w:type="dxa"/>
            <w:noWrap/>
            <w:vAlign w:val="center"/>
            <w:hideMark/>
          </w:tcPr>
          <w:p w14:paraId="26376611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PUSH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252C81A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Положить в стек.</w:t>
            </w:r>
          </w:p>
          <w:p w14:paraId="365355D2" w14:textId="4CD3772B" w:rsidR="00167689" w:rsidRPr="00FD02BD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</w:p>
        </w:tc>
      </w:tr>
      <w:tr w:rsidR="00167689" w:rsidRPr="00FD02BD" w14:paraId="7CA61E63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424E614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0D7</w:t>
            </w:r>
          </w:p>
        </w:tc>
        <w:tc>
          <w:tcPr>
            <w:tcW w:w="1687" w:type="dxa"/>
            <w:noWrap/>
            <w:vAlign w:val="center"/>
            <w:hideMark/>
          </w:tcPr>
          <w:p w14:paraId="369B5DF7" w14:textId="3F966BF6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1693" w:type="dxa"/>
            <w:noWrap/>
            <w:vAlign w:val="center"/>
            <w:hideMark/>
          </w:tcPr>
          <w:p w14:paraId="01709843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CALL 698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9D83B04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Вызов подпрограммы.</w:t>
            </w:r>
          </w:p>
          <w:p w14:paraId="578DF969" w14:textId="475CB303" w:rsidR="00167689" w:rsidRPr="00FD02BD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</w:tr>
      <w:tr w:rsidR="00167689" w:rsidRPr="00FD02BD" w14:paraId="62A1F8AC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BE8C131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0D8</w:t>
            </w:r>
          </w:p>
        </w:tc>
        <w:tc>
          <w:tcPr>
            <w:tcW w:w="1687" w:type="dxa"/>
            <w:noWrap/>
            <w:vAlign w:val="center"/>
            <w:hideMark/>
          </w:tcPr>
          <w:p w14:paraId="7B4826C6" w14:textId="08B8848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1693" w:type="dxa"/>
            <w:noWrap/>
            <w:vAlign w:val="center"/>
            <w:hideMark/>
          </w:tcPr>
          <w:p w14:paraId="1A04800E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POP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E3997C0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Взять из стека.</w:t>
            </w:r>
          </w:p>
          <w:p w14:paraId="39B151F5" w14:textId="327F8F1F" w:rsidR="00167689" w:rsidRPr="00FD02BD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</w:p>
        </w:tc>
      </w:tr>
      <w:tr w:rsidR="00167689" w:rsidRPr="00FD02BD" w14:paraId="00FE8D6F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ACDC210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0D9</w:t>
            </w:r>
          </w:p>
        </w:tc>
        <w:tc>
          <w:tcPr>
            <w:tcW w:w="1687" w:type="dxa"/>
            <w:noWrap/>
            <w:vAlign w:val="center"/>
            <w:hideMark/>
          </w:tcPr>
          <w:p w14:paraId="429AC903" w14:textId="29C0DF73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1693" w:type="dxa"/>
            <w:noWrap/>
            <w:vAlign w:val="center"/>
            <w:hideMark/>
          </w:tcPr>
          <w:p w14:paraId="471E52D4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4A082E8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Декремент.</w:t>
            </w:r>
          </w:p>
          <w:p w14:paraId="715C6794" w14:textId="36B593C5" w:rsidR="00167689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AC--</w:t>
            </w:r>
          </w:p>
        </w:tc>
      </w:tr>
      <w:tr w:rsidR="00167689" w:rsidRPr="00FD02BD" w14:paraId="132793A6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08487C2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0DA</w:t>
            </w:r>
          </w:p>
        </w:tc>
        <w:tc>
          <w:tcPr>
            <w:tcW w:w="1687" w:type="dxa"/>
            <w:noWrap/>
            <w:vAlign w:val="center"/>
            <w:hideMark/>
          </w:tcPr>
          <w:p w14:paraId="3758EC4E" w14:textId="6748FF4A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4E0D</w:t>
            </w:r>
          </w:p>
        </w:tc>
        <w:tc>
          <w:tcPr>
            <w:tcW w:w="1693" w:type="dxa"/>
            <w:noWrap/>
            <w:vAlign w:val="center"/>
            <w:hideMark/>
          </w:tcPr>
          <w:p w14:paraId="696E2E92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IP + D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7735F24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Сложение, 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ая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адресация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.</w:t>
            </w:r>
          </w:p>
          <w:p w14:paraId="42FD86C2" w14:textId="329513B9" w:rsidR="00167689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+=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</w:t>
            </w:r>
          </w:p>
        </w:tc>
      </w:tr>
      <w:tr w:rsidR="00167689" w:rsidRPr="00FD02BD" w14:paraId="76DCEB43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058129B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0DB</w:t>
            </w:r>
          </w:p>
        </w:tc>
        <w:tc>
          <w:tcPr>
            <w:tcW w:w="1687" w:type="dxa"/>
            <w:noWrap/>
            <w:vAlign w:val="center"/>
            <w:hideMark/>
          </w:tcPr>
          <w:p w14:paraId="7DCEB333" w14:textId="7676A2C8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1693" w:type="dxa"/>
            <w:noWrap/>
            <w:vAlign w:val="center"/>
            <w:hideMark/>
          </w:tcPr>
          <w:p w14:paraId="7DBDA522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IP + 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73C346F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Сохранение, 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6F75020F" w14:textId="6145E8E0" w:rsidR="00167689" w:rsidRP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</w:p>
        </w:tc>
      </w:tr>
      <w:tr w:rsidR="00167689" w:rsidRPr="00FD02BD" w14:paraId="0302B226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43A6640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0DC</w:t>
            </w:r>
          </w:p>
        </w:tc>
        <w:tc>
          <w:tcPr>
            <w:tcW w:w="1687" w:type="dxa"/>
            <w:noWrap/>
            <w:vAlign w:val="center"/>
            <w:hideMark/>
          </w:tcPr>
          <w:p w14:paraId="1F7150EF" w14:textId="404FB7E2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AE08</w:t>
            </w:r>
          </w:p>
        </w:tc>
        <w:tc>
          <w:tcPr>
            <w:tcW w:w="1693" w:type="dxa"/>
            <w:noWrap/>
            <w:vAlign w:val="center"/>
            <w:hideMark/>
          </w:tcPr>
          <w:p w14:paraId="593AB6B1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IP + 8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4BB1B32" w14:textId="77777777" w:rsidR="00167689" w:rsidRPr="007A1DD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Загрузка, 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3C7F8449" w14:textId="482F79BF" w:rsidR="00167689" w:rsidRPr="00F10A75" w:rsidRDefault="00F10A75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F10A7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Z</w:t>
            </w:r>
          </w:p>
        </w:tc>
      </w:tr>
      <w:tr w:rsidR="00167689" w:rsidRPr="00FD02BD" w14:paraId="0E8E22DD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979162D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0DD</w:t>
            </w:r>
          </w:p>
        </w:tc>
        <w:tc>
          <w:tcPr>
            <w:tcW w:w="1687" w:type="dxa"/>
            <w:noWrap/>
            <w:vAlign w:val="center"/>
            <w:hideMark/>
          </w:tcPr>
          <w:p w14:paraId="555482EE" w14:textId="4D4E423A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1693" w:type="dxa"/>
            <w:noWrap/>
            <w:vAlign w:val="center"/>
            <w:hideMark/>
          </w:tcPr>
          <w:p w14:paraId="262FD95A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0FCA127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Инкремент.</w:t>
            </w:r>
          </w:p>
          <w:p w14:paraId="14B212F6" w14:textId="312F9BC8" w:rsidR="00F10A75" w:rsidRPr="00F10A75" w:rsidRDefault="00F10A75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AC++</w:t>
            </w:r>
          </w:p>
        </w:tc>
      </w:tr>
      <w:tr w:rsidR="00167689" w:rsidRPr="00FD02BD" w14:paraId="0C2F65F7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DDC344D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0DE</w:t>
            </w:r>
          </w:p>
        </w:tc>
        <w:tc>
          <w:tcPr>
            <w:tcW w:w="1687" w:type="dxa"/>
            <w:noWrap/>
            <w:vAlign w:val="center"/>
            <w:hideMark/>
          </w:tcPr>
          <w:p w14:paraId="03CF5AC6" w14:textId="4E4F7ED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1693" w:type="dxa"/>
            <w:noWrap/>
            <w:vAlign w:val="center"/>
            <w:hideMark/>
          </w:tcPr>
          <w:p w14:paraId="44DA0784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PUSH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6F55DF6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Положить в стек.</w:t>
            </w:r>
          </w:p>
          <w:p w14:paraId="7B5F2585" w14:textId="7E227DA8" w:rsidR="00167689" w:rsidRPr="00FD02BD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</w:p>
        </w:tc>
      </w:tr>
      <w:tr w:rsidR="00167689" w:rsidRPr="00FD02BD" w14:paraId="79BE6074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16777F2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0DF</w:t>
            </w:r>
          </w:p>
        </w:tc>
        <w:tc>
          <w:tcPr>
            <w:tcW w:w="1687" w:type="dxa"/>
            <w:noWrap/>
            <w:vAlign w:val="center"/>
            <w:hideMark/>
          </w:tcPr>
          <w:p w14:paraId="49712FC4" w14:textId="5AC1DACA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1693" w:type="dxa"/>
            <w:noWrap/>
            <w:vAlign w:val="center"/>
            <w:hideMark/>
          </w:tcPr>
          <w:p w14:paraId="16425C87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CALL 698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2C34734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Вызов подпрограммы.</w:t>
            </w:r>
          </w:p>
          <w:p w14:paraId="0AE47738" w14:textId="788F7DBD" w:rsidR="00167689" w:rsidRPr="00FD02BD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</w:tr>
      <w:tr w:rsidR="00167689" w:rsidRPr="00FD02BD" w14:paraId="6CD06A63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7873C6D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0E0</w:t>
            </w:r>
          </w:p>
        </w:tc>
        <w:tc>
          <w:tcPr>
            <w:tcW w:w="1687" w:type="dxa"/>
            <w:noWrap/>
            <w:vAlign w:val="center"/>
            <w:hideMark/>
          </w:tcPr>
          <w:p w14:paraId="3A25E5DC" w14:textId="59F36BAC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1693" w:type="dxa"/>
            <w:noWrap/>
            <w:vAlign w:val="center"/>
            <w:hideMark/>
          </w:tcPr>
          <w:p w14:paraId="5AEFEE9B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POP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4E4AF53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Взять из стека.</w:t>
            </w:r>
          </w:p>
          <w:p w14:paraId="41A1874D" w14:textId="0426F80B" w:rsidR="00167689" w:rsidRPr="00FD02BD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16768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</w:t>
            </w:r>
          </w:p>
        </w:tc>
      </w:tr>
      <w:tr w:rsidR="00167689" w:rsidRPr="00FD02BD" w14:paraId="20D3F009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28E5ADE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0E1</w:t>
            </w:r>
          </w:p>
        </w:tc>
        <w:tc>
          <w:tcPr>
            <w:tcW w:w="1687" w:type="dxa"/>
            <w:noWrap/>
            <w:vAlign w:val="center"/>
            <w:hideMark/>
          </w:tcPr>
          <w:p w14:paraId="7A40B6B5" w14:textId="6A767BB9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1693" w:type="dxa"/>
            <w:noWrap/>
            <w:vAlign w:val="center"/>
            <w:hideMark/>
          </w:tcPr>
          <w:p w14:paraId="1FAE4993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INC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DBB1608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Инкремент.</w:t>
            </w:r>
          </w:p>
          <w:p w14:paraId="7C493DC7" w14:textId="1127FF99" w:rsidR="00F10A75" w:rsidRPr="00F10A75" w:rsidRDefault="00F10A75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AC++</w:t>
            </w:r>
          </w:p>
        </w:tc>
      </w:tr>
      <w:tr w:rsidR="00167689" w:rsidRPr="00FD02BD" w14:paraId="424F936A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DAC3CBE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0E2</w:t>
            </w:r>
          </w:p>
        </w:tc>
        <w:tc>
          <w:tcPr>
            <w:tcW w:w="1687" w:type="dxa"/>
            <w:noWrap/>
            <w:vAlign w:val="center"/>
            <w:hideMark/>
          </w:tcPr>
          <w:p w14:paraId="53A33D0F" w14:textId="5E756B08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1693" w:type="dxa"/>
            <w:noWrap/>
            <w:vAlign w:val="center"/>
            <w:hideMark/>
          </w:tcPr>
          <w:p w14:paraId="386A41FD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SUB IP + 5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4DA381D" w14:textId="235D57D9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Вычитание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, 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5F726312" w14:textId="03D68561" w:rsidR="00167689" w:rsidRPr="00F10A75" w:rsidRDefault="00F10A75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F10A7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</w:t>
            </w:r>
          </w:p>
        </w:tc>
      </w:tr>
      <w:tr w:rsidR="00167689" w:rsidRPr="00FD02BD" w14:paraId="1B503815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1D7163D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0E3</w:t>
            </w:r>
          </w:p>
        </w:tc>
        <w:tc>
          <w:tcPr>
            <w:tcW w:w="1687" w:type="dxa"/>
            <w:noWrap/>
            <w:vAlign w:val="center"/>
            <w:hideMark/>
          </w:tcPr>
          <w:p w14:paraId="337CD5A3" w14:textId="5997F14A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1693" w:type="dxa"/>
            <w:noWrap/>
            <w:vAlign w:val="center"/>
            <w:hideMark/>
          </w:tcPr>
          <w:p w14:paraId="571C9FE3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IP + 4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BB42F50" w14:textId="77777777" w:rsidR="00167689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Сохранение, 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002EB7DD" w14:textId="50D6B49C" w:rsidR="00167689" w:rsidRPr="00F10A75" w:rsidRDefault="00F10A75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</w:t>
            </w:r>
            <w:r w:rsidRPr="00F10A7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</w:p>
        </w:tc>
      </w:tr>
      <w:tr w:rsidR="00167689" w:rsidRPr="00FD02BD" w14:paraId="27DEA82E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F844A34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0E4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11FAD8B" w14:textId="3510867D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1693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75182B0" w14:textId="77777777" w:rsidR="00167689" w:rsidRPr="00FD02BD" w:rsidRDefault="00167689" w:rsidP="00167689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D02B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HLT</w:t>
            </w:r>
          </w:p>
        </w:tc>
        <w:tc>
          <w:tcPr>
            <w:tcW w:w="5952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D0F87F0" w14:textId="2EA9D590" w:rsidR="00167689" w:rsidRPr="00FD02BD" w:rsidRDefault="00167689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Отключение ТГ, переход в пультовый режим.</w:t>
            </w:r>
          </w:p>
        </w:tc>
      </w:tr>
    </w:tbl>
    <w:p w14:paraId="0D57E729" w14:textId="749B9B69" w:rsidR="00FD02BD" w:rsidRDefault="00314832" w:rsidP="00AE7D67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Текст подпрограммы.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40" w:type="dxa"/>
          <w:right w:w="57" w:type="dxa"/>
        </w:tblCellMar>
        <w:tblLook w:val="04A0" w:firstRow="1" w:lastRow="0" w:firstColumn="1" w:lastColumn="0" w:noHBand="0" w:noVBand="1"/>
      </w:tblPr>
      <w:tblGrid>
        <w:gridCol w:w="843"/>
        <w:gridCol w:w="1687"/>
        <w:gridCol w:w="1693"/>
        <w:gridCol w:w="5952"/>
      </w:tblGrid>
      <w:tr w:rsidR="00314832" w:rsidRPr="00BE7564" w14:paraId="04DF32B2" w14:textId="77777777" w:rsidTr="00E06FF7">
        <w:tc>
          <w:tcPr>
            <w:tcW w:w="8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0A5FA1E" w14:textId="77777777" w:rsidR="00314832" w:rsidRPr="00BE7564" w:rsidRDefault="00314832" w:rsidP="00AE7D6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Адрес</w:t>
            </w:r>
          </w:p>
        </w:tc>
        <w:tc>
          <w:tcPr>
            <w:tcW w:w="168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A7904D3" w14:textId="77777777" w:rsidR="00314832" w:rsidRPr="00BE7564" w:rsidRDefault="00314832" w:rsidP="00AE7D6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Код команды</w:t>
            </w:r>
          </w:p>
        </w:tc>
        <w:tc>
          <w:tcPr>
            <w:tcW w:w="16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FBAE7C6" w14:textId="77777777" w:rsidR="00314832" w:rsidRPr="00BE7564" w:rsidRDefault="00314832" w:rsidP="00AE7D6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Мнемоника</w:t>
            </w:r>
          </w:p>
        </w:tc>
        <w:tc>
          <w:tcPr>
            <w:tcW w:w="59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05A5797" w14:textId="77777777" w:rsidR="00314832" w:rsidRPr="00BE7564" w:rsidRDefault="00314832" w:rsidP="00AE7D67">
            <w:pPr>
              <w:pStyle w:val="af1"/>
              <w:spacing w:before="20" w:after="20" w:line="240" w:lineRule="exact"/>
              <w:rPr>
                <w:rStyle w:val="a8"/>
                <w:bCs w:val="0"/>
                <w:sz w:val="24"/>
                <w:szCs w:val="20"/>
              </w:rPr>
            </w:pPr>
            <w:r w:rsidRPr="00BE7564">
              <w:rPr>
                <w:rStyle w:val="a8"/>
                <w:bCs w:val="0"/>
                <w:sz w:val="24"/>
                <w:szCs w:val="20"/>
              </w:rPr>
              <w:t>Комментарий</w:t>
            </w:r>
          </w:p>
        </w:tc>
      </w:tr>
      <w:tr w:rsidR="00314832" w:rsidRPr="00314832" w14:paraId="24559F79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0A6AE25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</w:t>
            </w:r>
          </w:p>
        </w:tc>
        <w:tc>
          <w:tcPr>
            <w:tcW w:w="1687" w:type="dxa"/>
            <w:noWrap/>
            <w:vAlign w:val="center"/>
            <w:hideMark/>
          </w:tcPr>
          <w:p w14:paraId="657381F4" w14:textId="560444BF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1693" w:type="dxa"/>
            <w:noWrap/>
            <w:vAlign w:val="center"/>
            <w:hideMark/>
          </w:tcPr>
          <w:p w14:paraId="1B4D568B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&amp;1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2FAC16A" w14:textId="77777777" w:rsidR="00314832" w:rsidRDefault="007D7C5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Загрузка аргумента из стека.</w:t>
            </w:r>
          </w:p>
          <w:p w14:paraId="00FDD15D" w14:textId="5C39F442" w:rsidR="008D6DAD" w:rsidRPr="007077EC" w:rsidRDefault="008D6DAD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AC</w:t>
            </w:r>
            <w:r w:rsidRPr="007077EC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val="en-US" w:eastAsia="ru-RU"/>
              </w:rPr>
              <w:t>arg</w:t>
            </w:r>
          </w:p>
        </w:tc>
      </w:tr>
      <w:tr w:rsidR="00314832" w:rsidRPr="001559A2" w14:paraId="0A6B2BF9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3D3B1C4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1687" w:type="dxa"/>
            <w:noWrap/>
            <w:vAlign w:val="center"/>
            <w:hideMark/>
          </w:tcPr>
          <w:p w14:paraId="6B574BC8" w14:textId="7CCE3D55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1693" w:type="dxa"/>
            <w:noWrap/>
            <w:vAlign w:val="center"/>
            <w:hideMark/>
          </w:tcPr>
          <w:p w14:paraId="0F033A39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BMI IP + 8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7E6E7BC" w14:textId="0A38DF7D" w:rsidR="007D7C52" w:rsidRPr="008D6DAD" w:rsidRDefault="007D7C5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</w:t>
            </w:r>
            <w:r w:rsidR="008D6DAD" w:rsidRPr="008D6DA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</w:t>
            </w:r>
            <w:r w:rsidR="008D6DA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меньше нуля.</w:t>
            </w:r>
          </w:p>
          <w:p w14:paraId="09DD50A3" w14:textId="0144D1F8" w:rsidR="00314832" w:rsidRPr="007077EC" w:rsidRDefault="001559A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if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&lt; 0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then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IP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 w:rsidR="00314832"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  <w:r w:rsidR="00314832" w:rsidRPr="001559A2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</w:t>
            </w:r>
            <w:r w:rsidR="00314832"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14832" w:rsidRPr="001559A2" w14:paraId="727D8DC2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C82B01F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69A</w:t>
            </w:r>
          </w:p>
        </w:tc>
        <w:tc>
          <w:tcPr>
            <w:tcW w:w="1687" w:type="dxa"/>
            <w:noWrap/>
            <w:vAlign w:val="center"/>
            <w:hideMark/>
          </w:tcPr>
          <w:p w14:paraId="4CAB65BC" w14:textId="0F13DFF1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F007</w:t>
            </w:r>
          </w:p>
        </w:tc>
        <w:tc>
          <w:tcPr>
            <w:tcW w:w="1693" w:type="dxa"/>
            <w:noWrap/>
            <w:vAlign w:val="center"/>
            <w:hideMark/>
          </w:tcPr>
          <w:p w14:paraId="666ABA48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BEQ IP + 7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F3F9E02" w14:textId="147478E1" w:rsidR="007D7C52" w:rsidRDefault="007D7C5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</w:t>
            </w:r>
            <w:r w:rsidR="008D6DA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равно нулю.</w:t>
            </w:r>
          </w:p>
          <w:p w14:paraId="277945F5" w14:textId="7B563F96" w:rsidR="00314832" w:rsidRPr="007077EC" w:rsidRDefault="001559A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if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0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then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IP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6</w:t>
            </w:r>
            <w:r w:rsidRPr="001559A2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14832" w:rsidRPr="00314832" w14:paraId="32E00AEB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5B44FCD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69B</w:t>
            </w:r>
          </w:p>
        </w:tc>
        <w:tc>
          <w:tcPr>
            <w:tcW w:w="1687" w:type="dxa"/>
            <w:noWrap/>
            <w:vAlign w:val="center"/>
            <w:hideMark/>
          </w:tcPr>
          <w:p w14:paraId="01663CED" w14:textId="0882CFFC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7E09</w:t>
            </w:r>
          </w:p>
        </w:tc>
        <w:tc>
          <w:tcPr>
            <w:tcW w:w="1693" w:type="dxa"/>
            <w:noWrap/>
            <w:vAlign w:val="center"/>
            <w:hideMark/>
          </w:tcPr>
          <w:p w14:paraId="4A3BEE38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CMP IP + 9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82EB4EE" w14:textId="24779BF9" w:rsidR="00314832" w:rsidRPr="001559A2" w:rsidRDefault="007D7C5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Сравнение, относительная адресация.</w:t>
            </w:r>
          </w:p>
        </w:tc>
      </w:tr>
      <w:tr w:rsidR="00314832" w:rsidRPr="00842155" w14:paraId="05C5064F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80FA7F8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69C</w:t>
            </w:r>
          </w:p>
        </w:tc>
        <w:tc>
          <w:tcPr>
            <w:tcW w:w="1687" w:type="dxa"/>
            <w:noWrap/>
            <w:vAlign w:val="center"/>
            <w:hideMark/>
          </w:tcPr>
          <w:p w14:paraId="6BABC3B0" w14:textId="1D71A933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1693" w:type="dxa"/>
            <w:noWrap/>
            <w:vAlign w:val="center"/>
            <w:hideMark/>
          </w:tcPr>
          <w:p w14:paraId="377F14AC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BGE IP + 5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8CB973B" w14:textId="77777777" w:rsidR="007D7C52" w:rsidRDefault="007D7C5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Переход, если больше или равно.</w:t>
            </w:r>
          </w:p>
          <w:p w14:paraId="2148ED51" w14:textId="610C00FB" w:rsidR="00314832" w:rsidRPr="001559A2" w:rsidRDefault="001559A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if</w:t>
            </w:r>
            <w:r w:rsidRPr="001559A2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1559A2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≥ a</w:t>
            </w:r>
            <w:r w:rsidRPr="001559A2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then</w:t>
            </w:r>
            <w:r w:rsidRPr="001559A2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IP</w:t>
            </w:r>
            <w:r w:rsidRPr="001559A2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= 6A2</w:t>
            </w:r>
          </w:p>
        </w:tc>
      </w:tr>
      <w:tr w:rsidR="00314832" w:rsidRPr="00314832" w14:paraId="1A4DD6E3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28FBBEB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69D</w:t>
            </w:r>
          </w:p>
        </w:tc>
        <w:tc>
          <w:tcPr>
            <w:tcW w:w="1687" w:type="dxa"/>
            <w:noWrap/>
            <w:vAlign w:val="center"/>
            <w:hideMark/>
          </w:tcPr>
          <w:p w14:paraId="0F29218E" w14:textId="2C74DB4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1693" w:type="dxa"/>
            <w:noWrap/>
            <w:vAlign w:val="center"/>
            <w:hideMark/>
          </w:tcPr>
          <w:p w14:paraId="37F90FBD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&amp;1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B206EDB" w14:textId="77777777" w:rsidR="00314832" w:rsidRDefault="007D7C5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Сложение с аргументом из стека.</w:t>
            </w:r>
          </w:p>
          <w:p w14:paraId="68DDA69D" w14:textId="12E75540" w:rsidR="00AE7D67" w:rsidRPr="00AE7D67" w:rsidRDefault="00AE7D67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 += arg</w:t>
            </w:r>
          </w:p>
        </w:tc>
      </w:tr>
      <w:tr w:rsidR="00314832" w:rsidRPr="00314832" w14:paraId="0542EA6C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73993FD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69E</w:t>
            </w:r>
          </w:p>
        </w:tc>
        <w:tc>
          <w:tcPr>
            <w:tcW w:w="1687" w:type="dxa"/>
            <w:noWrap/>
            <w:vAlign w:val="center"/>
            <w:hideMark/>
          </w:tcPr>
          <w:p w14:paraId="36EF1C5D" w14:textId="1A0CECCA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1693" w:type="dxa"/>
            <w:noWrap/>
            <w:vAlign w:val="center"/>
            <w:hideMark/>
          </w:tcPr>
          <w:p w14:paraId="0E1FF241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&amp;1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E5D257F" w14:textId="77777777" w:rsidR="00AE7D67" w:rsidRDefault="007D7C52" w:rsidP="00AE7D6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Сложение с аргументом из стека.</w:t>
            </w:r>
          </w:p>
          <w:p w14:paraId="7A9D729D" w14:textId="167452AE" w:rsidR="00314832" w:rsidRPr="00314832" w:rsidRDefault="00AE7D67" w:rsidP="00AE7D6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 += arg</w:t>
            </w:r>
          </w:p>
        </w:tc>
      </w:tr>
      <w:tr w:rsidR="00314832" w:rsidRPr="00314832" w14:paraId="7A2721C5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327EE99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69F</w:t>
            </w:r>
          </w:p>
        </w:tc>
        <w:tc>
          <w:tcPr>
            <w:tcW w:w="1687" w:type="dxa"/>
            <w:noWrap/>
            <w:vAlign w:val="center"/>
            <w:hideMark/>
          </w:tcPr>
          <w:p w14:paraId="5DF95AB7" w14:textId="7CE4CB7C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1693" w:type="dxa"/>
            <w:noWrap/>
            <w:vAlign w:val="center"/>
            <w:hideMark/>
          </w:tcPr>
          <w:p w14:paraId="421A177D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 &amp;1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7056F71" w14:textId="77777777" w:rsidR="00AE7D67" w:rsidRDefault="007D7C52" w:rsidP="00AE7D6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Сложение с аргументом из стека.</w:t>
            </w:r>
          </w:p>
          <w:p w14:paraId="7E03FDA8" w14:textId="56913AE9" w:rsidR="00314832" w:rsidRPr="00314832" w:rsidRDefault="00AE7D67" w:rsidP="00AE7D6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 += arg</w:t>
            </w:r>
          </w:p>
        </w:tc>
      </w:tr>
      <w:tr w:rsidR="00314832" w:rsidRPr="00314832" w14:paraId="181901B8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A4779A1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GA0</w:t>
            </w:r>
          </w:p>
        </w:tc>
        <w:tc>
          <w:tcPr>
            <w:tcW w:w="1687" w:type="dxa"/>
            <w:noWrap/>
            <w:vAlign w:val="center"/>
            <w:hideMark/>
          </w:tcPr>
          <w:p w14:paraId="3311E118" w14:textId="705F4689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1693" w:type="dxa"/>
            <w:noWrap/>
            <w:vAlign w:val="center"/>
            <w:hideMark/>
          </w:tcPr>
          <w:p w14:paraId="4FF513C2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SUB IP + 5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63CB0B4" w14:textId="1C15CF44" w:rsidR="007D7C52" w:rsidRDefault="007D7C52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Вычитание, относительная адресация.</w:t>
            </w:r>
          </w:p>
          <w:p w14:paraId="0803E29B" w14:textId="433D5DC0" w:rsidR="00314832" w:rsidRPr="00AE7D67" w:rsidRDefault="00AE7D67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AE7D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b</w:t>
            </w:r>
          </w:p>
        </w:tc>
      </w:tr>
      <w:tr w:rsidR="00314832" w:rsidRPr="00314832" w14:paraId="79829AA9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263A62B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6A1</w:t>
            </w:r>
          </w:p>
        </w:tc>
        <w:tc>
          <w:tcPr>
            <w:tcW w:w="1687" w:type="dxa"/>
            <w:noWrap/>
            <w:vAlign w:val="center"/>
            <w:hideMark/>
          </w:tcPr>
          <w:p w14:paraId="13EA8D8D" w14:textId="1221E49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1693" w:type="dxa"/>
            <w:noWrap/>
            <w:vAlign w:val="center"/>
            <w:hideMark/>
          </w:tcPr>
          <w:p w14:paraId="28450A1B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JUMP IP + 1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1229A18" w14:textId="3AFFD88B" w:rsidR="00756400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Перемещение по относительному адресу.</w:t>
            </w:r>
          </w:p>
          <w:p w14:paraId="7BA163E7" w14:textId="17789145" w:rsidR="00314832" w:rsidRPr="00AE7D67" w:rsidRDefault="00AE7D67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IP</w:t>
            </w: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 w:rsidR="00314832"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</w:tr>
      <w:tr w:rsidR="00314832" w:rsidRPr="00314832" w14:paraId="7251456D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2744E71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6A2</w:t>
            </w:r>
          </w:p>
        </w:tc>
        <w:tc>
          <w:tcPr>
            <w:tcW w:w="1687" w:type="dxa"/>
            <w:noWrap/>
            <w:vAlign w:val="center"/>
            <w:hideMark/>
          </w:tcPr>
          <w:p w14:paraId="62F20111" w14:textId="394B4135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1693" w:type="dxa"/>
            <w:noWrap/>
            <w:vAlign w:val="center"/>
            <w:hideMark/>
          </w:tcPr>
          <w:p w14:paraId="791FD5F8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LD IP + 2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90F1C10" w14:textId="77777777" w:rsidR="00756400" w:rsidRPr="007A1DD9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Загрузка, 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отн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осительная</w:t>
            </w:r>
            <w:r w:rsidRPr="007F4073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адресация.</w:t>
            </w:r>
          </w:p>
          <w:p w14:paraId="55608168" w14:textId="0786D1CC" w:rsidR="00314832" w:rsidRPr="00AE7D67" w:rsidRDefault="00AE7D67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AC</w:t>
            </w:r>
            <w:r w:rsidRPr="00AE7D6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=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</w:t>
            </w:r>
          </w:p>
        </w:tc>
      </w:tr>
      <w:tr w:rsidR="00314832" w:rsidRPr="00314832" w14:paraId="3A3631AB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2E14DDA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  <w:tc>
          <w:tcPr>
            <w:tcW w:w="1687" w:type="dxa"/>
            <w:noWrap/>
            <w:vAlign w:val="center"/>
            <w:hideMark/>
          </w:tcPr>
          <w:p w14:paraId="0874635D" w14:textId="17116B9E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1693" w:type="dxa"/>
            <w:noWrap/>
            <w:vAlign w:val="center"/>
            <w:hideMark/>
          </w:tcPr>
          <w:p w14:paraId="74149EFB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 &amp;1</w:t>
            </w:r>
          </w:p>
        </w:tc>
        <w:tc>
          <w:tcPr>
            <w:tcW w:w="5952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91D7530" w14:textId="77777777" w:rsidR="00314832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Сохранение в ячейку с аргументом.</w:t>
            </w:r>
          </w:p>
          <w:p w14:paraId="5623E5DD" w14:textId="1624A505" w:rsidR="00AE7D67" w:rsidRPr="00AE7D67" w:rsidRDefault="00AE7D67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arg = AC</w:t>
            </w:r>
          </w:p>
        </w:tc>
      </w:tr>
      <w:tr w:rsidR="00314832" w:rsidRPr="00314832" w14:paraId="590312B4" w14:textId="77777777" w:rsidTr="00E06F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843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4C1C338E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6A4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0F29E88" w14:textId="125A4C51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1693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6B8C058" w14:textId="77777777" w:rsidR="00314832" w:rsidRPr="00314832" w:rsidRDefault="00314832" w:rsidP="00314832">
            <w:pPr>
              <w:spacing w:after="0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1483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RET</w:t>
            </w:r>
          </w:p>
        </w:tc>
        <w:tc>
          <w:tcPr>
            <w:tcW w:w="5952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8B7AA0A" w14:textId="0975180F" w:rsidR="00AE7D67" w:rsidRPr="00314832" w:rsidRDefault="00756400" w:rsidP="00E06FF7">
            <w:pPr>
              <w:spacing w:after="0" w:line="240" w:lineRule="exact"/>
              <w:ind w:left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Возврат из подпрограммы.</w:t>
            </w:r>
          </w:p>
        </w:tc>
      </w:tr>
    </w:tbl>
    <w:p w14:paraId="53339CFB" w14:textId="7B676A77" w:rsidR="00727A9D" w:rsidRDefault="00727A9D" w:rsidP="00727A9D"/>
    <w:p w14:paraId="496C6272" w14:textId="77777777" w:rsidR="00727A9D" w:rsidRDefault="00727A9D">
      <w:pPr>
        <w:spacing w:after="120"/>
      </w:pPr>
      <w:r>
        <w:br w:type="page"/>
      </w:r>
    </w:p>
    <w:tbl>
      <w:tblPr>
        <w:tblStyle w:val="af0"/>
        <w:tblW w:w="0" w:type="auto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8"/>
        <w:gridCol w:w="848"/>
        <w:gridCol w:w="765"/>
        <w:gridCol w:w="766"/>
        <w:gridCol w:w="765"/>
        <w:gridCol w:w="766"/>
        <w:gridCol w:w="765"/>
        <w:gridCol w:w="766"/>
        <w:gridCol w:w="765"/>
        <w:gridCol w:w="766"/>
        <w:gridCol w:w="1187"/>
        <w:gridCol w:w="1188"/>
      </w:tblGrid>
      <w:tr w:rsidR="00727A9D" w14:paraId="234A84C1" w14:textId="77777777" w:rsidTr="00842155">
        <w:tc>
          <w:tcPr>
            <w:tcW w:w="169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E099C22" w14:textId="77777777" w:rsidR="00727A9D" w:rsidRPr="00F977CE" w:rsidRDefault="00727A9D" w:rsidP="00842155">
            <w:pPr>
              <w:pStyle w:val="af1"/>
              <w:spacing w:before="0" w:after="0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lastRenderedPageBreak/>
              <w:t>Выполняемая команда.</w:t>
            </w:r>
          </w:p>
        </w:tc>
        <w:tc>
          <w:tcPr>
            <w:tcW w:w="6124" w:type="dxa"/>
            <w:gridSpan w:val="8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7B3B2" w14:textId="77777777" w:rsidR="00727A9D" w:rsidRPr="00F977CE" w:rsidRDefault="00727A9D" w:rsidP="00842155">
            <w:pPr>
              <w:pStyle w:val="af1"/>
              <w:spacing w:before="0" w:after="0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t>Содержимое регистров процессора после</w:t>
            </w:r>
          </w:p>
          <w:p w14:paraId="6F758A5B" w14:textId="77777777" w:rsidR="00727A9D" w:rsidRPr="00F977CE" w:rsidRDefault="00727A9D" w:rsidP="00842155">
            <w:pPr>
              <w:pStyle w:val="af1"/>
              <w:spacing w:before="0" w:after="0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t xml:space="preserve"> выполнения команды.</w:t>
            </w:r>
          </w:p>
        </w:tc>
        <w:tc>
          <w:tcPr>
            <w:tcW w:w="237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49A4F8" w14:textId="77777777" w:rsidR="00727A9D" w:rsidRPr="00F977CE" w:rsidRDefault="00727A9D" w:rsidP="00842155">
            <w:pPr>
              <w:pStyle w:val="af1"/>
              <w:spacing w:before="0" w:after="0" w:line="240" w:lineRule="exact"/>
              <w:rPr>
                <w:b/>
                <w:bCs/>
                <w:sz w:val="24"/>
                <w:szCs w:val="20"/>
              </w:rPr>
            </w:pPr>
            <w:r w:rsidRPr="00F977CE">
              <w:rPr>
                <w:b/>
                <w:bCs/>
                <w:sz w:val="24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727A9D" w14:paraId="1A2F8CBA" w14:textId="77777777" w:rsidTr="00727A9D">
        <w:trPr>
          <w:trHeight w:val="227"/>
        </w:trPr>
        <w:tc>
          <w:tcPr>
            <w:tcW w:w="848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7CD39E9A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Адрес</w:t>
            </w:r>
          </w:p>
        </w:tc>
        <w:tc>
          <w:tcPr>
            <w:tcW w:w="8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bottom w:w="28" w:type="dxa"/>
            </w:tcMar>
            <w:vAlign w:val="center"/>
          </w:tcPr>
          <w:p w14:paraId="5D786684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Код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6F01B76F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IP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2FE7033A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CR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4C73A31C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AR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0B453740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DR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79655010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SP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3EBD7065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BR</w:t>
            </w:r>
          </w:p>
        </w:tc>
        <w:tc>
          <w:tcPr>
            <w:tcW w:w="765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048DB2D4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AC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bottom w:w="28" w:type="dxa"/>
            </w:tcMar>
            <w:vAlign w:val="center"/>
          </w:tcPr>
          <w:p w14:paraId="4B122437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NZVC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12042A79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Адрес</w:t>
            </w:r>
          </w:p>
        </w:tc>
        <w:tc>
          <w:tcPr>
            <w:tcW w:w="1188" w:type="dxa"/>
            <w:tcBorders>
              <w:top w:val="single" w:sz="8" w:space="0" w:color="auto"/>
              <w:bottom w:val="single" w:sz="8" w:space="0" w:color="auto"/>
            </w:tcBorders>
            <w:tcMar>
              <w:bottom w:w="28" w:type="dxa"/>
            </w:tcMar>
            <w:vAlign w:val="center"/>
          </w:tcPr>
          <w:p w14:paraId="44DE2B4A" w14:textId="77777777" w:rsidR="00727A9D" w:rsidRPr="005E02CF" w:rsidRDefault="00727A9D" w:rsidP="00727A9D">
            <w:pPr>
              <w:pStyle w:val="af1"/>
              <w:spacing w:before="0" w:after="0" w:line="240" w:lineRule="exact"/>
              <w:rPr>
                <w:sz w:val="22"/>
                <w:szCs w:val="20"/>
              </w:rPr>
            </w:pPr>
            <w:r w:rsidRPr="005E02CF">
              <w:rPr>
                <w:sz w:val="22"/>
                <w:szCs w:val="20"/>
              </w:rPr>
              <w:t>Новый код</w:t>
            </w:r>
          </w:p>
        </w:tc>
      </w:tr>
      <w:tr w:rsidR="00727A9D" w:rsidRPr="007077EC" w14:paraId="08179EDB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top w:val="single" w:sz="8" w:space="0" w:color="auto"/>
              <w:left w:val="single" w:sz="12" w:space="0" w:color="auto"/>
            </w:tcBorders>
            <w:noWrap/>
            <w:vAlign w:val="center"/>
            <w:hideMark/>
          </w:tcPr>
          <w:p w14:paraId="2D36830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0CB</w:t>
            </w:r>
          </w:p>
        </w:tc>
        <w:tc>
          <w:tcPr>
            <w:tcW w:w="848" w:type="dxa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4E6E8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  <w:hideMark/>
          </w:tcPr>
          <w:p w14:paraId="1EF20A1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0CC</w:t>
            </w:r>
          </w:p>
        </w:tc>
        <w:tc>
          <w:tcPr>
            <w:tcW w:w="766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467A6CF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76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61B36B0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0CB</w:t>
            </w:r>
          </w:p>
        </w:tc>
        <w:tc>
          <w:tcPr>
            <w:tcW w:w="766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3B1D5B2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76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703E09A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170557D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00CB</w:t>
            </w:r>
          </w:p>
        </w:tc>
        <w:tc>
          <w:tcPr>
            <w:tcW w:w="765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4308671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66" w:type="dxa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66D05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  <w:hideMark/>
          </w:tcPr>
          <w:p w14:paraId="6753794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top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0860E40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50B84FC4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D35FCA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0CC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B2A0B8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EE1B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709F03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0CD</w:t>
            </w:r>
          </w:p>
        </w:tc>
        <w:tc>
          <w:tcPr>
            <w:tcW w:w="766" w:type="dxa"/>
            <w:noWrap/>
            <w:vAlign w:val="center"/>
            <w:hideMark/>
          </w:tcPr>
          <w:p w14:paraId="63527A6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EE1B</w:t>
            </w:r>
          </w:p>
        </w:tc>
        <w:tc>
          <w:tcPr>
            <w:tcW w:w="765" w:type="dxa"/>
            <w:noWrap/>
            <w:vAlign w:val="center"/>
            <w:hideMark/>
          </w:tcPr>
          <w:p w14:paraId="6E2F83C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766" w:type="dxa"/>
            <w:noWrap/>
            <w:vAlign w:val="center"/>
            <w:hideMark/>
          </w:tcPr>
          <w:p w14:paraId="2FDE935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65" w:type="dxa"/>
            <w:noWrap/>
            <w:vAlign w:val="center"/>
            <w:hideMark/>
          </w:tcPr>
          <w:p w14:paraId="08C7B08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FCAD8F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001B</w:t>
            </w:r>
          </w:p>
        </w:tc>
        <w:tc>
          <w:tcPr>
            <w:tcW w:w="765" w:type="dxa"/>
            <w:noWrap/>
            <w:vAlign w:val="center"/>
            <w:hideMark/>
          </w:tcPr>
          <w:p w14:paraId="53F1897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433741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4F8A83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259F92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727A9D" w:rsidRPr="007077EC" w14:paraId="449828E4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9D9030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0CD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556C2F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AE19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C82753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0CE</w:t>
            </w:r>
          </w:p>
        </w:tc>
        <w:tc>
          <w:tcPr>
            <w:tcW w:w="766" w:type="dxa"/>
            <w:noWrap/>
            <w:vAlign w:val="center"/>
            <w:hideMark/>
          </w:tcPr>
          <w:p w14:paraId="03D89A8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AE19</w:t>
            </w:r>
          </w:p>
        </w:tc>
        <w:tc>
          <w:tcPr>
            <w:tcW w:w="765" w:type="dxa"/>
            <w:noWrap/>
            <w:vAlign w:val="center"/>
            <w:hideMark/>
          </w:tcPr>
          <w:p w14:paraId="27ABE53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0E7</w:t>
            </w:r>
          </w:p>
        </w:tc>
        <w:tc>
          <w:tcPr>
            <w:tcW w:w="766" w:type="dxa"/>
            <w:noWrap/>
            <w:vAlign w:val="center"/>
            <w:hideMark/>
          </w:tcPr>
          <w:p w14:paraId="088511C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5" w:type="dxa"/>
            <w:noWrap/>
            <w:vAlign w:val="center"/>
            <w:hideMark/>
          </w:tcPr>
          <w:p w14:paraId="7406B10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3FC1BE1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0019</w:t>
            </w:r>
          </w:p>
        </w:tc>
        <w:tc>
          <w:tcPr>
            <w:tcW w:w="765" w:type="dxa"/>
            <w:noWrap/>
            <w:vAlign w:val="center"/>
            <w:hideMark/>
          </w:tcPr>
          <w:p w14:paraId="06A772D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0ECA7A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1E952F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F20B3A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5FE03E2C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C6580E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0CE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D0F021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3D04D4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0CF</w:t>
            </w:r>
          </w:p>
        </w:tc>
        <w:tc>
          <w:tcPr>
            <w:tcW w:w="766" w:type="dxa"/>
            <w:noWrap/>
            <w:vAlign w:val="center"/>
            <w:hideMark/>
          </w:tcPr>
          <w:p w14:paraId="2932631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noWrap/>
            <w:vAlign w:val="center"/>
            <w:hideMark/>
          </w:tcPr>
          <w:p w14:paraId="0D10DE6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5B2FBB0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5" w:type="dxa"/>
            <w:noWrap/>
            <w:vAlign w:val="center"/>
            <w:hideMark/>
          </w:tcPr>
          <w:p w14:paraId="5125DCB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34906F8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00CE</w:t>
            </w:r>
          </w:p>
        </w:tc>
        <w:tc>
          <w:tcPr>
            <w:tcW w:w="765" w:type="dxa"/>
            <w:noWrap/>
            <w:vAlign w:val="center"/>
            <w:hideMark/>
          </w:tcPr>
          <w:p w14:paraId="241295B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806258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EDAB80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7D20A4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</w:tr>
      <w:tr w:rsidR="00727A9D" w:rsidRPr="007077EC" w14:paraId="7A979A88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8BE00A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0CF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C2C5C1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CD4B7A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</w:t>
            </w:r>
          </w:p>
        </w:tc>
        <w:tc>
          <w:tcPr>
            <w:tcW w:w="766" w:type="dxa"/>
            <w:noWrap/>
            <w:vAlign w:val="center"/>
            <w:hideMark/>
          </w:tcPr>
          <w:p w14:paraId="0795E2B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noWrap/>
            <w:vAlign w:val="center"/>
            <w:hideMark/>
          </w:tcPr>
          <w:p w14:paraId="1C27AC7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90F781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00D0</w:t>
            </w:r>
          </w:p>
        </w:tc>
        <w:tc>
          <w:tcPr>
            <w:tcW w:w="765" w:type="dxa"/>
            <w:noWrap/>
            <w:vAlign w:val="center"/>
            <w:hideMark/>
          </w:tcPr>
          <w:p w14:paraId="217DF82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78A67B3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noWrap/>
            <w:vAlign w:val="center"/>
            <w:hideMark/>
          </w:tcPr>
          <w:p w14:paraId="25D1AE8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821E1E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6E58D0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F61160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00D0</w:t>
            </w:r>
          </w:p>
        </w:tc>
      </w:tr>
      <w:tr w:rsidR="00727A9D" w:rsidRPr="007077EC" w14:paraId="7CC8B18A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5103B0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AB583D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08F921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766" w:type="dxa"/>
            <w:noWrap/>
            <w:vAlign w:val="center"/>
            <w:hideMark/>
          </w:tcPr>
          <w:p w14:paraId="3EE4652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765" w:type="dxa"/>
            <w:noWrap/>
            <w:vAlign w:val="center"/>
            <w:hideMark/>
          </w:tcPr>
          <w:p w14:paraId="5B0A73F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3B0FDE4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5" w:type="dxa"/>
            <w:noWrap/>
            <w:vAlign w:val="center"/>
            <w:hideMark/>
          </w:tcPr>
          <w:p w14:paraId="6ACEA32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14550D5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1DECBEA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E5B11E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6CA300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5A101A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3D24EFE1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A4FE77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670265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77B841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69A</w:t>
            </w:r>
          </w:p>
        </w:tc>
        <w:tc>
          <w:tcPr>
            <w:tcW w:w="766" w:type="dxa"/>
            <w:noWrap/>
            <w:vAlign w:val="center"/>
            <w:hideMark/>
          </w:tcPr>
          <w:p w14:paraId="1888225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noWrap/>
            <w:vAlign w:val="center"/>
            <w:hideMark/>
          </w:tcPr>
          <w:p w14:paraId="3999C98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766" w:type="dxa"/>
            <w:noWrap/>
            <w:vAlign w:val="center"/>
            <w:hideMark/>
          </w:tcPr>
          <w:p w14:paraId="5BD5382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noWrap/>
            <w:vAlign w:val="center"/>
            <w:hideMark/>
          </w:tcPr>
          <w:p w14:paraId="1DD8108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04FED52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0699</w:t>
            </w:r>
          </w:p>
        </w:tc>
        <w:tc>
          <w:tcPr>
            <w:tcW w:w="765" w:type="dxa"/>
            <w:noWrap/>
            <w:vAlign w:val="center"/>
            <w:hideMark/>
          </w:tcPr>
          <w:p w14:paraId="3F43DEE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9CC3F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BA4797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FD36DB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0DFEA6AE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D1361E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69A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B9ED81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F007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7D4E50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69B</w:t>
            </w:r>
          </w:p>
        </w:tc>
        <w:tc>
          <w:tcPr>
            <w:tcW w:w="766" w:type="dxa"/>
            <w:noWrap/>
            <w:vAlign w:val="center"/>
            <w:hideMark/>
          </w:tcPr>
          <w:p w14:paraId="5D628B4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F007</w:t>
            </w:r>
          </w:p>
        </w:tc>
        <w:tc>
          <w:tcPr>
            <w:tcW w:w="765" w:type="dxa"/>
            <w:noWrap/>
            <w:vAlign w:val="center"/>
            <w:hideMark/>
          </w:tcPr>
          <w:p w14:paraId="28858E1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69A</w:t>
            </w:r>
          </w:p>
        </w:tc>
        <w:tc>
          <w:tcPr>
            <w:tcW w:w="766" w:type="dxa"/>
            <w:noWrap/>
            <w:vAlign w:val="center"/>
            <w:hideMark/>
          </w:tcPr>
          <w:p w14:paraId="26A9C3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F007</w:t>
            </w:r>
          </w:p>
        </w:tc>
        <w:tc>
          <w:tcPr>
            <w:tcW w:w="765" w:type="dxa"/>
            <w:noWrap/>
            <w:vAlign w:val="center"/>
            <w:hideMark/>
          </w:tcPr>
          <w:p w14:paraId="59B5655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1EFD9FB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069A</w:t>
            </w:r>
          </w:p>
        </w:tc>
        <w:tc>
          <w:tcPr>
            <w:tcW w:w="765" w:type="dxa"/>
            <w:noWrap/>
            <w:vAlign w:val="center"/>
            <w:hideMark/>
          </w:tcPr>
          <w:p w14:paraId="02E3D7B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9D64FF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DC7303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D92A63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48FD819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D4D24D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69B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38C59A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7E09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A59139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69C</w:t>
            </w:r>
          </w:p>
        </w:tc>
        <w:tc>
          <w:tcPr>
            <w:tcW w:w="766" w:type="dxa"/>
            <w:noWrap/>
            <w:vAlign w:val="center"/>
            <w:hideMark/>
          </w:tcPr>
          <w:p w14:paraId="16518E9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7E09</w:t>
            </w:r>
          </w:p>
        </w:tc>
        <w:tc>
          <w:tcPr>
            <w:tcW w:w="765" w:type="dxa"/>
            <w:noWrap/>
            <w:vAlign w:val="center"/>
            <w:hideMark/>
          </w:tcPr>
          <w:p w14:paraId="51D78DD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6A5</w:t>
            </w:r>
          </w:p>
        </w:tc>
        <w:tc>
          <w:tcPr>
            <w:tcW w:w="766" w:type="dxa"/>
            <w:noWrap/>
            <w:vAlign w:val="center"/>
            <w:hideMark/>
          </w:tcPr>
          <w:p w14:paraId="556A702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6F5CDD8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58AB9D0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0009</w:t>
            </w:r>
          </w:p>
        </w:tc>
        <w:tc>
          <w:tcPr>
            <w:tcW w:w="765" w:type="dxa"/>
            <w:noWrap/>
            <w:vAlign w:val="center"/>
            <w:hideMark/>
          </w:tcPr>
          <w:p w14:paraId="4AB4ABE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0338EE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4FD8FB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E7FB6A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22B7ABBC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D621B5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69C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7BF8D9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AA750B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69D</w:t>
            </w:r>
          </w:p>
        </w:tc>
        <w:tc>
          <w:tcPr>
            <w:tcW w:w="766" w:type="dxa"/>
            <w:noWrap/>
            <w:vAlign w:val="center"/>
            <w:hideMark/>
          </w:tcPr>
          <w:p w14:paraId="1FD0502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765" w:type="dxa"/>
            <w:noWrap/>
            <w:vAlign w:val="center"/>
            <w:hideMark/>
          </w:tcPr>
          <w:p w14:paraId="15A0A41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69C</w:t>
            </w:r>
          </w:p>
        </w:tc>
        <w:tc>
          <w:tcPr>
            <w:tcW w:w="766" w:type="dxa"/>
            <w:noWrap/>
            <w:vAlign w:val="center"/>
            <w:hideMark/>
          </w:tcPr>
          <w:p w14:paraId="4EC2F23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765" w:type="dxa"/>
            <w:noWrap/>
            <w:vAlign w:val="center"/>
            <w:hideMark/>
          </w:tcPr>
          <w:p w14:paraId="27D34A9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6FE0C96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069C</w:t>
            </w:r>
          </w:p>
        </w:tc>
        <w:tc>
          <w:tcPr>
            <w:tcW w:w="765" w:type="dxa"/>
            <w:noWrap/>
            <w:vAlign w:val="center"/>
            <w:hideMark/>
          </w:tcPr>
          <w:p w14:paraId="1D9AA89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142899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0A52C7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BA6A29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090CDD78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B44116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69D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D5D836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786C33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69E</w:t>
            </w:r>
          </w:p>
        </w:tc>
        <w:tc>
          <w:tcPr>
            <w:tcW w:w="766" w:type="dxa"/>
            <w:noWrap/>
            <w:vAlign w:val="center"/>
            <w:hideMark/>
          </w:tcPr>
          <w:p w14:paraId="57FAC7E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765" w:type="dxa"/>
            <w:noWrap/>
            <w:vAlign w:val="center"/>
            <w:hideMark/>
          </w:tcPr>
          <w:p w14:paraId="4AD3BCF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3806081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5" w:type="dxa"/>
            <w:noWrap/>
            <w:vAlign w:val="center"/>
            <w:hideMark/>
          </w:tcPr>
          <w:p w14:paraId="5A71D79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5C6979C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557195A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001A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1879AD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A4AE14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5B2023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1F7E8D5D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D98E90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69E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E2FD63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C3978F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69F</w:t>
            </w:r>
          </w:p>
        </w:tc>
        <w:tc>
          <w:tcPr>
            <w:tcW w:w="766" w:type="dxa"/>
            <w:noWrap/>
            <w:vAlign w:val="center"/>
            <w:hideMark/>
          </w:tcPr>
          <w:p w14:paraId="13E32B3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765" w:type="dxa"/>
            <w:noWrap/>
            <w:vAlign w:val="center"/>
            <w:hideMark/>
          </w:tcPr>
          <w:p w14:paraId="0CFCFA3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60184D7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5" w:type="dxa"/>
            <w:noWrap/>
            <w:vAlign w:val="center"/>
            <w:hideMark/>
          </w:tcPr>
          <w:p w14:paraId="1F6102F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67BB4F5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17DF8A6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0027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5CC99E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5393DF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00BCB2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4EBF9810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501E09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69F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412808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4D8F22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6A0</w:t>
            </w:r>
          </w:p>
        </w:tc>
        <w:tc>
          <w:tcPr>
            <w:tcW w:w="766" w:type="dxa"/>
            <w:noWrap/>
            <w:vAlign w:val="center"/>
            <w:hideMark/>
          </w:tcPr>
          <w:p w14:paraId="61CE0CA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4C01</w:t>
            </w:r>
          </w:p>
        </w:tc>
        <w:tc>
          <w:tcPr>
            <w:tcW w:w="765" w:type="dxa"/>
            <w:noWrap/>
            <w:vAlign w:val="center"/>
            <w:hideMark/>
          </w:tcPr>
          <w:p w14:paraId="38C8E1C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0D8B3B9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5" w:type="dxa"/>
            <w:noWrap/>
            <w:vAlign w:val="center"/>
            <w:hideMark/>
          </w:tcPr>
          <w:p w14:paraId="317A83C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441D197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2B65E2D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0034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EBBFCF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CE465A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11D5E8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42F7B5F9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7397AC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6A0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328CDE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F70296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6A1</w:t>
            </w:r>
          </w:p>
        </w:tc>
        <w:tc>
          <w:tcPr>
            <w:tcW w:w="766" w:type="dxa"/>
            <w:noWrap/>
            <w:vAlign w:val="center"/>
            <w:hideMark/>
          </w:tcPr>
          <w:p w14:paraId="7CF1326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765" w:type="dxa"/>
            <w:noWrap/>
            <w:vAlign w:val="center"/>
            <w:hideMark/>
          </w:tcPr>
          <w:p w14:paraId="4C26848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6A6</w:t>
            </w:r>
          </w:p>
        </w:tc>
        <w:tc>
          <w:tcPr>
            <w:tcW w:w="766" w:type="dxa"/>
            <w:noWrap/>
            <w:vAlign w:val="center"/>
            <w:hideMark/>
          </w:tcPr>
          <w:p w14:paraId="7CB758C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0065</w:t>
            </w:r>
          </w:p>
        </w:tc>
        <w:tc>
          <w:tcPr>
            <w:tcW w:w="765" w:type="dxa"/>
            <w:noWrap/>
            <w:vAlign w:val="center"/>
            <w:hideMark/>
          </w:tcPr>
          <w:p w14:paraId="20D4CDE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1EEC4FC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65" w:type="dxa"/>
            <w:noWrap/>
            <w:vAlign w:val="center"/>
            <w:hideMark/>
          </w:tcPr>
          <w:p w14:paraId="6ABCF02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D564C8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2C3C08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ABCAAF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7B11292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40CEF0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6A1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F3B4DD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125161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  <w:tc>
          <w:tcPr>
            <w:tcW w:w="766" w:type="dxa"/>
            <w:noWrap/>
            <w:vAlign w:val="center"/>
            <w:hideMark/>
          </w:tcPr>
          <w:p w14:paraId="16CCDE4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CE01</w:t>
            </w:r>
          </w:p>
        </w:tc>
        <w:tc>
          <w:tcPr>
            <w:tcW w:w="765" w:type="dxa"/>
            <w:noWrap/>
            <w:vAlign w:val="center"/>
            <w:hideMark/>
          </w:tcPr>
          <w:p w14:paraId="4C78EC1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6A1</w:t>
            </w:r>
          </w:p>
        </w:tc>
        <w:tc>
          <w:tcPr>
            <w:tcW w:w="766" w:type="dxa"/>
            <w:noWrap/>
            <w:vAlign w:val="center"/>
            <w:hideMark/>
          </w:tcPr>
          <w:p w14:paraId="5605159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06A3</w:t>
            </w:r>
          </w:p>
        </w:tc>
        <w:tc>
          <w:tcPr>
            <w:tcW w:w="765" w:type="dxa"/>
            <w:noWrap/>
            <w:vAlign w:val="center"/>
            <w:hideMark/>
          </w:tcPr>
          <w:p w14:paraId="1C199A9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1D4C8C2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1CAA040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16908B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580003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A9600F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853E194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F22665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5BE23C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A6E636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6A4</w:t>
            </w:r>
          </w:p>
        </w:tc>
        <w:tc>
          <w:tcPr>
            <w:tcW w:w="766" w:type="dxa"/>
            <w:noWrap/>
            <w:vAlign w:val="center"/>
            <w:hideMark/>
          </w:tcPr>
          <w:p w14:paraId="67E83A6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765" w:type="dxa"/>
            <w:noWrap/>
            <w:vAlign w:val="center"/>
            <w:hideMark/>
          </w:tcPr>
          <w:p w14:paraId="5315BFB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0469773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  <w:tc>
          <w:tcPr>
            <w:tcW w:w="765" w:type="dxa"/>
            <w:noWrap/>
            <w:vAlign w:val="center"/>
            <w:hideMark/>
          </w:tcPr>
          <w:p w14:paraId="5D0F9D1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B09B3C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7E43876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FAE62A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00B20E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5F9B9A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</w:tr>
      <w:tr w:rsidR="00727A9D" w:rsidRPr="007077EC" w14:paraId="49893491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501E78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6A4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51BC3C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532FA7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</w:t>
            </w:r>
          </w:p>
        </w:tc>
        <w:tc>
          <w:tcPr>
            <w:tcW w:w="766" w:type="dxa"/>
            <w:noWrap/>
            <w:vAlign w:val="center"/>
            <w:hideMark/>
          </w:tcPr>
          <w:p w14:paraId="4FC0930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765" w:type="dxa"/>
            <w:noWrap/>
            <w:vAlign w:val="center"/>
            <w:hideMark/>
          </w:tcPr>
          <w:p w14:paraId="29D4886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59816E4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00D0</w:t>
            </w:r>
          </w:p>
        </w:tc>
        <w:tc>
          <w:tcPr>
            <w:tcW w:w="765" w:type="dxa"/>
            <w:noWrap/>
            <w:vAlign w:val="center"/>
            <w:hideMark/>
          </w:tcPr>
          <w:p w14:paraId="5570364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4CDEA97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06A4</w:t>
            </w:r>
          </w:p>
        </w:tc>
        <w:tc>
          <w:tcPr>
            <w:tcW w:w="765" w:type="dxa"/>
            <w:noWrap/>
            <w:vAlign w:val="center"/>
            <w:hideMark/>
          </w:tcPr>
          <w:p w14:paraId="15172C9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51777B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057E0B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655ED9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5C71EC23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FB26FA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0D0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B7300E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5F5D16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0D1</w:t>
            </w:r>
          </w:p>
        </w:tc>
        <w:tc>
          <w:tcPr>
            <w:tcW w:w="766" w:type="dxa"/>
            <w:noWrap/>
            <w:vAlign w:val="center"/>
            <w:hideMark/>
          </w:tcPr>
          <w:p w14:paraId="326FBE5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noWrap/>
            <w:vAlign w:val="center"/>
            <w:hideMark/>
          </w:tcPr>
          <w:p w14:paraId="03E568C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12F20A2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  <w:tc>
          <w:tcPr>
            <w:tcW w:w="765" w:type="dxa"/>
            <w:noWrap/>
            <w:vAlign w:val="center"/>
            <w:hideMark/>
          </w:tcPr>
          <w:p w14:paraId="6A7BCB1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2A2BEEA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00D0</w:t>
            </w:r>
          </w:p>
        </w:tc>
        <w:tc>
          <w:tcPr>
            <w:tcW w:w="765" w:type="dxa"/>
            <w:noWrap/>
            <w:vAlign w:val="center"/>
            <w:hideMark/>
          </w:tcPr>
          <w:p w14:paraId="7270463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FFCF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8420D2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900AB3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9B694A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5FB05842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97CE54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0D1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774206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D0C83F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0D2</w:t>
            </w:r>
          </w:p>
        </w:tc>
        <w:tc>
          <w:tcPr>
            <w:tcW w:w="766" w:type="dxa"/>
            <w:noWrap/>
            <w:vAlign w:val="center"/>
            <w:hideMark/>
          </w:tcPr>
          <w:p w14:paraId="14302F9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noWrap/>
            <w:vAlign w:val="center"/>
            <w:hideMark/>
          </w:tcPr>
          <w:p w14:paraId="179E93F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0D1</w:t>
            </w:r>
          </w:p>
        </w:tc>
        <w:tc>
          <w:tcPr>
            <w:tcW w:w="766" w:type="dxa"/>
            <w:noWrap/>
            <w:vAlign w:val="center"/>
            <w:hideMark/>
          </w:tcPr>
          <w:p w14:paraId="39A02C7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noWrap/>
            <w:vAlign w:val="center"/>
            <w:hideMark/>
          </w:tcPr>
          <w:p w14:paraId="50D6F67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1B9611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00D1</w:t>
            </w:r>
          </w:p>
        </w:tc>
        <w:tc>
          <w:tcPr>
            <w:tcW w:w="765" w:type="dxa"/>
            <w:noWrap/>
            <w:vAlign w:val="center"/>
            <w:hideMark/>
          </w:tcPr>
          <w:p w14:paraId="1FCF460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DBDCEE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5B88B9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3D078A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660FF2F7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B36B66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0D2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D00E39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6E15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626EA1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0D3</w:t>
            </w:r>
          </w:p>
        </w:tc>
        <w:tc>
          <w:tcPr>
            <w:tcW w:w="766" w:type="dxa"/>
            <w:noWrap/>
            <w:vAlign w:val="center"/>
            <w:hideMark/>
          </w:tcPr>
          <w:p w14:paraId="0DEF924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6E15</w:t>
            </w:r>
          </w:p>
        </w:tc>
        <w:tc>
          <w:tcPr>
            <w:tcW w:w="765" w:type="dxa"/>
            <w:noWrap/>
            <w:vAlign w:val="center"/>
            <w:hideMark/>
          </w:tcPr>
          <w:p w14:paraId="3ACC90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766" w:type="dxa"/>
            <w:noWrap/>
            <w:vAlign w:val="center"/>
            <w:hideMark/>
          </w:tcPr>
          <w:p w14:paraId="54C7DAB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765" w:type="dxa"/>
            <w:noWrap/>
            <w:vAlign w:val="center"/>
            <w:hideMark/>
          </w:tcPr>
          <w:p w14:paraId="121F9AE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185FDE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0015</w:t>
            </w:r>
          </w:p>
        </w:tc>
        <w:tc>
          <w:tcPr>
            <w:tcW w:w="765" w:type="dxa"/>
            <w:noWrap/>
            <w:vAlign w:val="center"/>
            <w:hideMark/>
          </w:tcPr>
          <w:p w14:paraId="6C6BA33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862978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95C08C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AC8D7E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C50892A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CE8C81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0D3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9511CC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EE14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7CAEDB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0D4</w:t>
            </w:r>
          </w:p>
        </w:tc>
        <w:tc>
          <w:tcPr>
            <w:tcW w:w="766" w:type="dxa"/>
            <w:noWrap/>
            <w:vAlign w:val="center"/>
            <w:hideMark/>
          </w:tcPr>
          <w:p w14:paraId="5F0F62D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EE14</w:t>
            </w:r>
          </w:p>
        </w:tc>
        <w:tc>
          <w:tcPr>
            <w:tcW w:w="765" w:type="dxa"/>
            <w:noWrap/>
            <w:vAlign w:val="center"/>
            <w:hideMark/>
          </w:tcPr>
          <w:p w14:paraId="6C50DE7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766" w:type="dxa"/>
            <w:noWrap/>
            <w:vAlign w:val="center"/>
            <w:hideMark/>
          </w:tcPr>
          <w:p w14:paraId="7573C38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FFD0</w:t>
            </w:r>
          </w:p>
        </w:tc>
        <w:tc>
          <w:tcPr>
            <w:tcW w:w="765" w:type="dxa"/>
            <w:noWrap/>
            <w:vAlign w:val="center"/>
            <w:hideMark/>
          </w:tcPr>
          <w:p w14:paraId="752066A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770F34C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0014</w:t>
            </w:r>
          </w:p>
        </w:tc>
        <w:tc>
          <w:tcPr>
            <w:tcW w:w="765" w:type="dxa"/>
            <w:noWrap/>
            <w:vAlign w:val="center"/>
            <w:hideMark/>
          </w:tcPr>
          <w:p w14:paraId="1D6909A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FFD0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1A4A85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4DA9C1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1A32F0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FFD0</w:t>
            </w:r>
          </w:p>
        </w:tc>
      </w:tr>
      <w:tr w:rsidR="00727A9D" w:rsidRPr="007077EC" w14:paraId="09E50290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8AB1E1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0D4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7AE791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B67BF7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0D5</w:t>
            </w:r>
          </w:p>
        </w:tc>
        <w:tc>
          <w:tcPr>
            <w:tcW w:w="766" w:type="dxa"/>
            <w:noWrap/>
            <w:vAlign w:val="center"/>
            <w:hideMark/>
          </w:tcPr>
          <w:p w14:paraId="762A2CB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AE11</w:t>
            </w:r>
          </w:p>
        </w:tc>
        <w:tc>
          <w:tcPr>
            <w:tcW w:w="765" w:type="dxa"/>
            <w:noWrap/>
            <w:vAlign w:val="center"/>
            <w:hideMark/>
          </w:tcPr>
          <w:p w14:paraId="4B01A66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0E6</w:t>
            </w:r>
          </w:p>
        </w:tc>
        <w:tc>
          <w:tcPr>
            <w:tcW w:w="766" w:type="dxa"/>
            <w:noWrap/>
            <w:vAlign w:val="center"/>
            <w:hideMark/>
          </w:tcPr>
          <w:p w14:paraId="195942B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0F0D</w:t>
            </w:r>
          </w:p>
        </w:tc>
        <w:tc>
          <w:tcPr>
            <w:tcW w:w="765" w:type="dxa"/>
            <w:noWrap/>
            <w:vAlign w:val="center"/>
            <w:hideMark/>
          </w:tcPr>
          <w:p w14:paraId="1062228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1FD3750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0011</w:t>
            </w:r>
          </w:p>
        </w:tc>
        <w:tc>
          <w:tcPr>
            <w:tcW w:w="765" w:type="dxa"/>
            <w:noWrap/>
            <w:vAlign w:val="center"/>
            <w:hideMark/>
          </w:tcPr>
          <w:p w14:paraId="0E3D5B2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2DF615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EA6A6A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A53BF7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B6F1B70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1A008F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0D5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38567A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FE5CBF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0D6</w:t>
            </w:r>
          </w:p>
        </w:tc>
        <w:tc>
          <w:tcPr>
            <w:tcW w:w="766" w:type="dxa"/>
            <w:noWrap/>
            <w:vAlign w:val="center"/>
            <w:hideMark/>
          </w:tcPr>
          <w:p w14:paraId="7DCF280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765" w:type="dxa"/>
            <w:noWrap/>
            <w:vAlign w:val="center"/>
            <w:hideMark/>
          </w:tcPr>
          <w:p w14:paraId="0F3ECE0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0D5</w:t>
            </w:r>
          </w:p>
        </w:tc>
        <w:tc>
          <w:tcPr>
            <w:tcW w:w="766" w:type="dxa"/>
            <w:noWrap/>
            <w:vAlign w:val="center"/>
            <w:hideMark/>
          </w:tcPr>
          <w:p w14:paraId="77730C1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765" w:type="dxa"/>
            <w:noWrap/>
            <w:vAlign w:val="center"/>
            <w:hideMark/>
          </w:tcPr>
          <w:p w14:paraId="13A443A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1FC4EBA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00D5</w:t>
            </w:r>
          </w:p>
        </w:tc>
        <w:tc>
          <w:tcPr>
            <w:tcW w:w="765" w:type="dxa"/>
            <w:noWrap/>
            <w:vAlign w:val="center"/>
            <w:hideMark/>
          </w:tcPr>
          <w:p w14:paraId="609090F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5177D1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127089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18160E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379EE92F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07C874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0D6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45DB4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9DA2F1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0D7</w:t>
            </w:r>
          </w:p>
        </w:tc>
        <w:tc>
          <w:tcPr>
            <w:tcW w:w="766" w:type="dxa"/>
            <w:noWrap/>
            <w:vAlign w:val="center"/>
            <w:hideMark/>
          </w:tcPr>
          <w:p w14:paraId="524E0FE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noWrap/>
            <w:vAlign w:val="center"/>
            <w:hideMark/>
          </w:tcPr>
          <w:p w14:paraId="17C3E1E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50BD8F5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5" w:type="dxa"/>
            <w:noWrap/>
            <w:vAlign w:val="center"/>
            <w:hideMark/>
          </w:tcPr>
          <w:p w14:paraId="132FE5B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2F8BE49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765" w:type="dxa"/>
            <w:noWrap/>
            <w:vAlign w:val="center"/>
            <w:hideMark/>
          </w:tcPr>
          <w:p w14:paraId="24CE13A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0D5E05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80C332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7147A2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</w:tr>
      <w:tr w:rsidR="00727A9D" w:rsidRPr="007077EC" w14:paraId="3295460E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66480B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0D7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8AA179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057B70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</w:t>
            </w:r>
          </w:p>
        </w:tc>
        <w:tc>
          <w:tcPr>
            <w:tcW w:w="766" w:type="dxa"/>
            <w:noWrap/>
            <w:vAlign w:val="center"/>
            <w:hideMark/>
          </w:tcPr>
          <w:p w14:paraId="7016343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noWrap/>
            <w:vAlign w:val="center"/>
            <w:hideMark/>
          </w:tcPr>
          <w:p w14:paraId="1EDE926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5BA4351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00D8</w:t>
            </w:r>
          </w:p>
        </w:tc>
        <w:tc>
          <w:tcPr>
            <w:tcW w:w="765" w:type="dxa"/>
            <w:noWrap/>
            <w:vAlign w:val="center"/>
            <w:hideMark/>
          </w:tcPr>
          <w:p w14:paraId="459596D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16C9582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noWrap/>
            <w:vAlign w:val="center"/>
            <w:hideMark/>
          </w:tcPr>
          <w:p w14:paraId="4547AF0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A1277B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188391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2041B3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00D8</w:t>
            </w:r>
          </w:p>
        </w:tc>
      </w:tr>
      <w:tr w:rsidR="00727A9D" w:rsidRPr="007077EC" w14:paraId="573527E6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3AD539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B6C8CC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E61FF6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766" w:type="dxa"/>
            <w:noWrap/>
            <w:vAlign w:val="center"/>
            <w:hideMark/>
          </w:tcPr>
          <w:p w14:paraId="3090842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765" w:type="dxa"/>
            <w:noWrap/>
            <w:vAlign w:val="center"/>
            <w:hideMark/>
          </w:tcPr>
          <w:p w14:paraId="332A0B8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6F08371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5" w:type="dxa"/>
            <w:noWrap/>
            <w:vAlign w:val="center"/>
            <w:hideMark/>
          </w:tcPr>
          <w:p w14:paraId="293573E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02AC079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1CACC95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BB49DA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B11872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A7AE1C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46B2537F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D4885D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243301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697E76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69A</w:t>
            </w:r>
          </w:p>
        </w:tc>
        <w:tc>
          <w:tcPr>
            <w:tcW w:w="766" w:type="dxa"/>
            <w:noWrap/>
            <w:vAlign w:val="center"/>
            <w:hideMark/>
          </w:tcPr>
          <w:p w14:paraId="3C950B1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noWrap/>
            <w:vAlign w:val="center"/>
            <w:hideMark/>
          </w:tcPr>
          <w:p w14:paraId="3CD880C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766" w:type="dxa"/>
            <w:noWrap/>
            <w:vAlign w:val="center"/>
            <w:hideMark/>
          </w:tcPr>
          <w:p w14:paraId="58D1F87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noWrap/>
            <w:vAlign w:val="center"/>
            <w:hideMark/>
          </w:tcPr>
          <w:p w14:paraId="0A35A55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4715496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0699</w:t>
            </w:r>
          </w:p>
        </w:tc>
        <w:tc>
          <w:tcPr>
            <w:tcW w:w="765" w:type="dxa"/>
            <w:noWrap/>
            <w:vAlign w:val="center"/>
            <w:hideMark/>
          </w:tcPr>
          <w:p w14:paraId="16AE013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C7133B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DD97E5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BD0DCC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6D97B90C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23A189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69A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9CD159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F007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BC2346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69B</w:t>
            </w:r>
          </w:p>
        </w:tc>
        <w:tc>
          <w:tcPr>
            <w:tcW w:w="766" w:type="dxa"/>
            <w:noWrap/>
            <w:vAlign w:val="center"/>
            <w:hideMark/>
          </w:tcPr>
          <w:p w14:paraId="4461E2A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F007</w:t>
            </w:r>
          </w:p>
        </w:tc>
        <w:tc>
          <w:tcPr>
            <w:tcW w:w="765" w:type="dxa"/>
            <w:noWrap/>
            <w:vAlign w:val="center"/>
            <w:hideMark/>
          </w:tcPr>
          <w:p w14:paraId="7A41358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69A</w:t>
            </w:r>
          </w:p>
        </w:tc>
        <w:tc>
          <w:tcPr>
            <w:tcW w:w="766" w:type="dxa"/>
            <w:noWrap/>
            <w:vAlign w:val="center"/>
            <w:hideMark/>
          </w:tcPr>
          <w:p w14:paraId="32B038F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F007</w:t>
            </w:r>
          </w:p>
        </w:tc>
        <w:tc>
          <w:tcPr>
            <w:tcW w:w="765" w:type="dxa"/>
            <w:noWrap/>
            <w:vAlign w:val="center"/>
            <w:hideMark/>
          </w:tcPr>
          <w:p w14:paraId="2D8728F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53A4FA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069A</w:t>
            </w:r>
          </w:p>
        </w:tc>
        <w:tc>
          <w:tcPr>
            <w:tcW w:w="765" w:type="dxa"/>
            <w:noWrap/>
            <w:vAlign w:val="center"/>
            <w:hideMark/>
          </w:tcPr>
          <w:p w14:paraId="190EE36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B35EA0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E60476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E9FA55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2D4ED33C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0A3008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69B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85784D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7E09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0912C6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69C</w:t>
            </w:r>
          </w:p>
        </w:tc>
        <w:tc>
          <w:tcPr>
            <w:tcW w:w="766" w:type="dxa"/>
            <w:noWrap/>
            <w:vAlign w:val="center"/>
            <w:hideMark/>
          </w:tcPr>
          <w:p w14:paraId="2C61AA5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7E09</w:t>
            </w:r>
          </w:p>
        </w:tc>
        <w:tc>
          <w:tcPr>
            <w:tcW w:w="765" w:type="dxa"/>
            <w:noWrap/>
            <w:vAlign w:val="center"/>
            <w:hideMark/>
          </w:tcPr>
          <w:p w14:paraId="39D0783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6A5</w:t>
            </w:r>
          </w:p>
        </w:tc>
        <w:tc>
          <w:tcPr>
            <w:tcW w:w="766" w:type="dxa"/>
            <w:noWrap/>
            <w:vAlign w:val="center"/>
            <w:hideMark/>
          </w:tcPr>
          <w:p w14:paraId="0D9FA63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40B7C76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656A4C5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0009</w:t>
            </w:r>
          </w:p>
        </w:tc>
        <w:tc>
          <w:tcPr>
            <w:tcW w:w="765" w:type="dxa"/>
            <w:noWrap/>
            <w:vAlign w:val="center"/>
            <w:hideMark/>
          </w:tcPr>
          <w:p w14:paraId="3A001BE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13AFC0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EE4731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D1FF03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AA82642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40A5E3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69C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CCC5CE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714373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6A2</w:t>
            </w:r>
          </w:p>
        </w:tc>
        <w:tc>
          <w:tcPr>
            <w:tcW w:w="766" w:type="dxa"/>
            <w:noWrap/>
            <w:vAlign w:val="center"/>
            <w:hideMark/>
          </w:tcPr>
          <w:p w14:paraId="4D9664F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765" w:type="dxa"/>
            <w:noWrap/>
            <w:vAlign w:val="center"/>
            <w:hideMark/>
          </w:tcPr>
          <w:p w14:paraId="1DAD000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69C</w:t>
            </w:r>
          </w:p>
        </w:tc>
        <w:tc>
          <w:tcPr>
            <w:tcW w:w="766" w:type="dxa"/>
            <w:noWrap/>
            <w:vAlign w:val="center"/>
            <w:hideMark/>
          </w:tcPr>
          <w:p w14:paraId="10E5BB6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F905</w:t>
            </w:r>
          </w:p>
        </w:tc>
        <w:tc>
          <w:tcPr>
            <w:tcW w:w="765" w:type="dxa"/>
            <w:noWrap/>
            <w:vAlign w:val="center"/>
            <w:hideMark/>
          </w:tcPr>
          <w:p w14:paraId="5853D3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22DD621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65" w:type="dxa"/>
            <w:noWrap/>
            <w:vAlign w:val="center"/>
            <w:hideMark/>
          </w:tcPr>
          <w:p w14:paraId="2208427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0F0C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1EB186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314690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10E3F8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29F2DE3B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FD0BAB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6A2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59811B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5EC706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  <w:tc>
          <w:tcPr>
            <w:tcW w:w="766" w:type="dxa"/>
            <w:noWrap/>
            <w:vAlign w:val="center"/>
            <w:hideMark/>
          </w:tcPr>
          <w:p w14:paraId="6AA0C78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765" w:type="dxa"/>
            <w:noWrap/>
            <w:vAlign w:val="center"/>
            <w:hideMark/>
          </w:tcPr>
          <w:p w14:paraId="3512808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6A5</w:t>
            </w:r>
          </w:p>
        </w:tc>
        <w:tc>
          <w:tcPr>
            <w:tcW w:w="766" w:type="dxa"/>
            <w:noWrap/>
            <w:vAlign w:val="center"/>
            <w:hideMark/>
          </w:tcPr>
          <w:p w14:paraId="21D9544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2983A34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A1ABE9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65" w:type="dxa"/>
            <w:noWrap/>
            <w:vAlign w:val="center"/>
            <w:hideMark/>
          </w:tcPr>
          <w:p w14:paraId="2F0DA53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988992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86778E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4952D2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0C6BC9EB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54450D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8DDB53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C7E2E3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6A4</w:t>
            </w:r>
          </w:p>
        </w:tc>
        <w:tc>
          <w:tcPr>
            <w:tcW w:w="766" w:type="dxa"/>
            <w:noWrap/>
            <w:vAlign w:val="center"/>
            <w:hideMark/>
          </w:tcPr>
          <w:p w14:paraId="4FC0AE8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765" w:type="dxa"/>
            <w:noWrap/>
            <w:vAlign w:val="center"/>
            <w:hideMark/>
          </w:tcPr>
          <w:p w14:paraId="2DF45F1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12F1AED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5CCDE0C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6135D8C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69C984D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2F9D0F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4D2A20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F9E714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</w:tr>
      <w:tr w:rsidR="00727A9D" w:rsidRPr="007077EC" w14:paraId="3E594E8D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E2E072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6A4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6D521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96AB74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0D8</w:t>
            </w:r>
          </w:p>
        </w:tc>
        <w:tc>
          <w:tcPr>
            <w:tcW w:w="766" w:type="dxa"/>
            <w:noWrap/>
            <w:vAlign w:val="center"/>
            <w:hideMark/>
          </w:tcPr>
          <w:p w14:paraId="2E04E1E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765" w:type="dxa"/>
            <w:noWrap/>
            <w:vAlign w:val="center"/>
            <w:hideMark/>
          </w:tcPr>
          <w:p w14:paraId="0C5B119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1CBFA4C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00D8</w:t>
            </w:r>
          </w:p>
        </w:tc>
        <w:tc>
          <w:tcPr>
            <w:tcW w:w="765" w:type="dxa"/>
            <w:noWrap/>
            <w:vAlign w:val="center"/>
            <w:hideMark/>
          </w:tcPr>
          <w:p w14:paraId="7F22347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5E43E44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06A4</w:t>
            </w:r>
          </w:p>
        </w:tc>
        <w:tc>
          <w:tcPr>
            <w:tcW w:w="765" w:type="dxa"/>
            <w:noWrap/>
            <w:vAlign w:val="center"/>
            <w:hideMark/>
          </w:tcPr>
          <w:p w14:paraId="6D99DF1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310915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DA530C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54DA25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54A7AD9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3274F9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0D8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624271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3FBBCA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0D9</w:t>
            </w:r>
          </w:p>
        </w:tc>
        <w:tc>
          <w:tcPr>
            <w:tcW w:w="766" w:type="dxa"/>
            <w:noWrap/>
            <w:vAlign w:val="center"/>
            <w:hideMark/>
          </w:tcPr>
          <w:p w14:paraId="6B8023D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noWrap/>
            <w:vAlign w:val="center"/>
            <w:hideMark/>
          </w:tcPr>
          <w:p w14:paraId="2DEC91A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679D834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20C1DDB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8635B5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00D8</w:t>
            </w:r>
          </w:p>
        </w:tc>
        <w:tc>
          <w:tcPr>
            <w:tcW w:w="765" w:type="dxa"/>
            <w:noWrap/>
            <w:vAlign w:val="center"/>
            <w:hideMark/>
          </w:tcPr>
          <w:p w14:paraId="26B3283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21A8E2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FCBAB7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37E749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134D5E0D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557BC0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0D9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1D6749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B42FF2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0DA</w:t>
            </w:r>
          </w:p>
        </w:tc>
        <w:tc>
          <w:tcPr>
            <w:tcW w:w="766" w:type="dxa"/>
            <w:noWrap/>
            <w:vAlign w:val="center"/>
            <w:hideMark/>
          </w:tcPr>
          <w:p w14:paraId="444417A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765" w:type="dxa"/>
            <w:noWrap/>
            <w:vAlign w:val="center"/>
            <w:hideMark/>
          </w:tcPr>
          <w:p w14:paraId="034CEF6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0D9</w:t>
            </w:r>
          </w:p>
        </w:tc>
        <w:tc>
          <w:tcPr>
            <w:tcW w:w="766" w:type="dxa"/>
            <w:noWrap/>
            <w:vAlign w:val="center"/>
            <w:hideMark/>
          </w:tcPr>
          <w:p w14:paraId="3989656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0740</w:t>
            </w:r>
          </w:p>
        </w:tc>
        <w:tc>
          <w:tcPr>
            <w:tcW w:w="765" w:type="dxa"/>
            <w:noWrap/>
            <w:vAlign w:val="center"/>
            <w:hideMark/>
          </w:tcPr>
          <w:p w14:paraId="6703636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080A42F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00D9</w:t>
            </w:r>
          </w:p>
        </w:tc>
        <w:tc>
          <w:tcPr>
            <w:tcW w:w="765" w:type="dxa"/>
            <w:noWrap/>
            <w:vAlign w:val="center"/>
            <w:hideMark/>
          </w:tcPr>
          <w:p w14:paraId="0CB8971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028A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089032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34AD90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97547B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4A8BFC26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A1DC40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0DA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2F6404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4E0D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C0D71D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0DB</w:t>
            </w:r>
          </w:p>
        </w:tc>
        <w:tc>
          <w:tcPr>
            <w:tcW w:w="766" w:type="dxa"/>
            <w:noWrap/>
            <w:vAlign w:val="center"/>
            <w:hideMark/>
          </w:tcPr>
          <w:p w14:paraId="6AD4EA7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4E0D</w:t>
            </w:r>
          </w:p>
        </w:tc>
        <w:tc>
          <w:tcPr>
            <w:tcW w:w="765" w:type="dxa"/>
            <w:noWrap/>
            <w:vAlign w:val="center"/>
            <w:hideMark/>
          </w:tcPr>
          <w:p w14:paraId="0534ED1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766" w:type="dxa"/>
            <w:noWrap/>
            <w:vAlign w:val="center"/>
            <w:hideMark/>
          </w:tcPr>
          <w:p w14:paraId="5A796FC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FFD0</w:t>
            </w:r>
          </w:p>
        </w:tc>
        <w:tc>
          <w:tcPr>
            <w:tcW w:w="765" w:type="dxa"/>
            <w:noWrap/>
            <w:vAlign w:val="center"/>
            <w:hideMark/>
          </w:tcPr>
          <w:p w14:paraId="7FC274B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203A21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000D</w:t>
            </w:r>
          </w:p>
        </w:tc>
        <w:tc>
          <w:tcPr>
            <w:tcW w:w="765" w:type="dxa"/>
            <w:noWrap/>
            <w:vAlign w:val="center"/>
            <w:hideMark/>
          </w:tcPr>
          <w:p w14:paraId="406EF71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025A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C0A354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EAAAB4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47A7FF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62334C10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7551A5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0DB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6E061F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91AD2A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0DC</w:t>
            </w:r>
          </w:p>
        </w:tc>
        <w:tc>
          <w:tcPr>
            <w:tcW w:w="766" w:type="dxa"/>
            <w:noWrap/>
            <w:vAlign w:val="center"/>
            <w:hideMark/>
          </w:tcPr>
          <w:p w14:paraId="550FA0D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EE0C</w:t>
            </w:r>
          </w:p>
        </w:tc>
        <w:tc>
          <w:tcPr>
            <w:tcW w:w="765" w:type="dxa"/>
            <w:noWrap/>
            <w:vAlign w:val="center"/>
            <w:hideMark/>
          </w:tcPr>
          <w:p w14:paraId="539B1C7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766" w:type="dxa"/>
            <w:noWrap/>
            <w:vAlign w:val="center"/>
            <w:hideMark/>
          </w:tcPr>
          <w:p w14:paraId="00A00DC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025A</w:t>
            </w:r>
          </w:p>
        </w:tc>
        <w:tc>
          <w:tcPr>
            <w:tcW w:w="765" w:type="dxa"/>
            <w:noWrap/>
            <w:vAlign w:val="center"/>
            <w:hideMark/>
          </w:tcPr>
          <w:p w14:paraId="173E1BA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4B7DFF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000C</w:t>
            </w:r>
          </w:p>
        </w:tc>
        <w:tc>
          <w:tcPr>
            <w:tcW w:w="765" w:type="dxa"/>
            <w:noWrap/>
            <w:vAlign w:val="center"/>
            <w:hideMark/>
          </w:tcPr>
          <w:p w14:paraId="5D18B7B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025A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84D2F6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41FDA7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50D81A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025A</w:t>
            </w:r>
          </w:p>
        </w:tc>
      </w:tr>
      <w:tr w:rsidR="00727A9D" w:rsidRPr="007077EC" w14:paraId="1EB95599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4F9F9B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0DC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4ED137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6112C2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0DD</w:t>
            </w:r>
          </w:p>
        </w:tc>
        <w:tc>
          <w:tcPr>
            <w:tcW w:w="766" w:type="dxa"/>
            <w:noWrap/>
            <w:vAlign w:val="center"/>
            <w:hideMark/>
          </w:tcPr>
          <w:p w14:paraId="0BD79F2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AE08</w:t>
            </w:r>
          </w:p>
        </w:tc>
        <w:tc>
          <w:tcPr>
            <w:tcW w:w="765" w:type="dxa"/>
            <w:noWrap/>
            <w:vAlign w:val="center"/>
            <w:hideMark/>
          </w:tcPr>
          <w:p w14:paraId="6A022E1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0E5</w:t>
            </w:r>
          </w:p>
        </w:tc>
        <w:tc>
          <w:tcPr>
            <w:tcW w:w="766" w:type="dxa"/>
            <w:noWrap/>
            <w:vAlign w:val="center"/>
            <w:hideMark/>
          </w:tcPr>
          <w:p w14:paraId="70AE9FF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FF0D</w:t>
            </w:r>
          </w:p>
        </w:tc>
        <w:tc>
          <w:tcPr>
            <w:tcW w:w="765" w:type="dxa"/>
            <w:noWrap/>
            <w:vAlign w:val="center"/>
            <w:hideMark/>
          </w:tcPr>
          <w:p w14:paraId="763B936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691E98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0008</w:t>
            </w:r>
          </w:p>
        </w:tc>
        <w:tc>
          <w:tcPr>
            <w:tcW w:w="765" w:type="dxa"/>
            <w:noWrap/>
            <w:vAlign w:val="center"/>
            <w:hideMark/>
          </w:tcPr>
          <w:p w14:paraId="06B97CB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FF0D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4F1948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2DBCD0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555FC3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58D823D5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471587F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0DD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00E60E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2A86B0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0DE</w:t>
            </w:r>
          </w:p>
        </w:tc>
        <w:tc>
          <w:tcPr>
            <w:tcW w:w="766" w:type="dxa"/>
            <w:noWrap/>
            <w:vAlign w:val="center"/>
            <w:hideMark/>
          </w:tcPr>
          <w:p w14:paraId="721E3DE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noWrap/>
            <w:vAlign w:val="center"/>
            <w:hideMark/>
          </w:tcPr>
          <w:p w14:paraId="0D39FC1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0DD</w:t>
            </w:r>
          </w:p>
        </w:tc>
        <w:tc>
          <w:tcPr>
            <w:tcW w:w="766" w:type="dxa"/>
            <w:noWrap/>
            <w:vAlign w:val="center"/>
            <w:hideMark/>
          </w:tcPr>
          <w:p w14:paraId="048906A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noWrap/>
            <w:vAlign w:val="center"/>
            <w:hideMark/>
          </w:tcPr>
          <w:p w14:paraId="17D0F7A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6B9AA5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00DD</w:t>
            </w:r>
          </w:p>
        </w:tc>
        <w:tc>
          <w:tcPr>
            <w:tcW w:w="765" w:type="dxa"/>
            <w:noWrap/>
            <w:vAlign w:val="center"/>
            <w:hideMark/>
          </w:tcPr>
          <w:p w14:paraId="5BC8C24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FD2864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A76DD4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D1424E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463287BB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6E3768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0DE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F46CBD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A06FD4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0DF</w:t>
            </w:r>
          </w:p>
        </w:tc>
        <w:tc>
          <w:tcPr>
            <w:tcW w:w="766" w:type="dxa"/>
            <w:noWrap/>
            <w:vAlign w:val="center"/>
            <w:hideMark/>
          </w:tcPr>
          <w:p w14:paraId="6930590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0C00</w:t>
            </w:r>
          </w:p>
        </w:tc>
        <w:tc>
          <w:tcPr>
            <w:tcW w:w="765" w:type="dxa"/>
            <w:noWrap/>
            <w:vAlign w:val="center"/>
            <w:hideMark/>
          </w:tcPr>
          <w:p w14:paraId="7ED4242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2B7BD85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  <w:tc>
          <w:tcPr>
            <w:tcW w:w="765" w:type="dxa"/>
            <w:noWrap/>
            <w:vAlign w:val="center"/>
            <w:hideMark/>
          </w:tcPr>
          <w:p w14:paraId="49284CB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2A13D5A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00DE</w:t>
            </w:r>
          </w:p>
        </w:tc>
        <w:tc>
          <w:tcPr>
            <w:tcW w:w="765" w:type="dxa"/>
            <w:noWrap/>
            <w:vAlign w:val="center"/>
            <w:hideMark/>
          </w:tcPr>
          <w:p w14:paraId="55F86B5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639E1B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595C4E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DB0E44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</w:tr>
      <w:tr w:rsidR="00727A9D" w:rsidRPr="007077EC" w14:paraId="0C623B13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1B8DE82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0DF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E0FE42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2AF962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</w:t>
            </w:r>
          </w:p>
        </w:tc>
        <w:tc>
          <w:tcPr>
            <w:tcW w:w="766" w:type="dxa"/>
            <w:noWrap/>
            <w:vAlign w:val="center"/>
            <w:hideMark/>
          </w:tcPr>
          <w:p w14:paraId="15208A6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noWrap/>
            <w:vAlign w:val="center"/>
            <w:hideMark/>
          </w:tcPr>
          <w:p w14:paraId="1C69326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0AC0909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00E0</w:t>
            </w:r>
          </w:p>
        </w:tc>
        <w:tc>
          <w:tcPr>
            <w:tcW w:w="765" w:type="dxa"/>
            <w:noWrap/>
            <w:vAlign w:val="center"/>
            <w:hideMark/>
          </w:tcPr>
          <w:p w14:paraId="1877902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DE2E55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D698</w:t>
            </w:r>
          </w:p>
        </w:tc>
        <w:tc>
          <w:tcPr>
            <w:tcW w:w="765" w:type="dxa"/>
            <w:noWrap/>
            <w:vAlign w:val="center"/>
            <w:hideMark/>
          </w:tcPr>
          <w:p w14:paraId="4485100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FC492B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33D5CD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41F35D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00E0</w:t>
            </w:r>
          </w:p>
        </w:tc>
      </w:tr>
      <w:tr w:rsidR="00727A9D" w:rsidRPr="007077EC" w14:paraId="31BB24E4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2F810EF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526C82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BD97E7F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766" w:type="dxa"/>
            <w:noWrap/>
            <w:vAlign w:val="center"/>
            <w:hideMark/>
          </w:tcPr>
          <w:p w14:paraId="21D6B16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AC01</w:t>
            </w:r>
          </w:p>
        </w:tc>
        <w:tc>
          <w:tcPr>
            <w:tcW w:w="765" w:type="dxa"/>
            <w:noWrap/>
            <w:vAlign w:val="center"/>
            <w:hideMark/>
          </w:tcPr>
          <w:p w14:paraId="4461233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5D90206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  <w:tc>
          <w:tcPr>
            <w:tcW w:w="765" w:type="dxa"/>
            <w:noWrap/>
            <w:vAlign w:val="center"/>
            <w:hideMark/>
          </w:tcPr>
          <w:p w14:paraId="7D374D0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4D93084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1CB1FDB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36002F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455FA11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0B4C37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411278C3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382F9F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2BBAA5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7481CF2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6A2</w:t>
            </w:r>
          </w:p>
        </w:tc>
        <w:tc>
          <w:tcPr>
            <w:tcW w:w="766" w:type="dxa"/>
            <w:noWrap/>
            <w:vAlign w:val="center"/>
            <w:hideMark/>
          </w:tcPr>
          <w:p w14:paraId="32F4C9F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noWrap/>
            <w:vAlign w:val="center"/>
            <w:hideMark/>
          </w:tcPr>
          <w:p w14:paraId="73F4B52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699</w:t>
            </w:r>
          </w:p>
        </w:tc>
        <w:tc>
          <w:tcPr>
            <w:tcW w:w="766" w:type="dxa"/>
            <w:noWrap/>
            <w:vAlign w:val="center"/>
            <w:hideMark/>
          </w:tcPr>
          <w:p w14:paraId="0DD6DB1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F208</w:t>
            </w:r>
          </w:p>
        </w:tc>
        <w:tc>
          <w:tcPr>
            <w:tcW w:w="765" w:type="dxa"/>
            <w:noWrap/>
            <w:vAlign w:val="center"/>
            <w:hideMark/>
          </w:tcPr>
          <w:p w14:paraId="069F91C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2A7DD9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0008</w:t>
            </w:r>
          </w:p>
        </w:tc>
        <w:tc>
          <w:tcPr>
            <w:tcW w:w="765" w:type="dxa"/>
            <w:noWrap/>
            <w:vAlign w:val="center"/>
            <w:hideMark/>
          </w:tcPr>
          <w:p w14:paraId="6CEC34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FF0E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C9E8CD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98EEAE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AD679F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1066122B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7CAF9DF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6A2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84AFCD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FD3B41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  <w:tc>
          <w:tcPr>
            <w:tcW w:w="766" w:type="dxa"/>
            <w:noWrap/>
            <w:vAlign w:val="center"/>
            <w:hideMark/>
          </w:tcPr>
          <w:p w14:paraId="27B03E9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AE02</w:t>
            </w:r>
          </w:p>
        </w:tc>
        <w:tc>
          <w:tcPr>
            <w:tcW w:w="765" w:type="dxa"/>
            <w:noWrap/>
            <w:vAlign w:val="center"/>
            <w:hideMark/>
          </w:tcPr>
          <w:p w14:paraId="2F5E83F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6A5</w:t>
            </w:r>
          </w:p>
        </w:tc>
        <w:tc>
          <w:tcPr>
            <w:tcW w:w="766" w:type="dxa"/>
            <w:noWrap/>
            <w:vAlign w:val="center"/>
            <w:hideMark/>
          </w:tcPr>
          <w:p w14:paraId="57F99BC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1DD9331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089325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765" w:type="dxa"/>
            <w:noWrap/>
            <w:vAlign w:val="center"/>
            <w:hideMark/>
          </w:tcPr>
          <w:p w14:paraId="1A5C6C8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6BB35E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70EC83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4D249B4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38C478D3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6D3BC8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6A3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3F3AC9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63186E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6A4</w:t>
            </w:r>
          </w:p>
        </w:tc>
        <w:tc>
          <w:tcPr>
            <w:tcW w:w="766" w:type="dxa"/>
            <w:noWrap/>
            <w:vAlign w:val="center"/>
            <w:hideMark/>
          </w:tcPr>
          <w:p w14:paraId="1512436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EC01</w:t>
            </w:r>
          </w:p>
        </w:tc>
        <w:tc>
          <w:tcPr>
            <w:tcW w:w="765" w:type="dxa"/>
            <w:noWrap/>
            <w:vAlign w:val="center"/>
            <w:hideMark/>
          </w:tcPr>
          <w:p w14:paraId="78AFE82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0F6A336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7842CD6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35CF0A9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765" w:type="dxa"/>
            <w:noWrap/>
            <w:vAlign w:val="center"/>
            <w:hideMark/>
          </w:tcPr>
          <w:p w14:paraId="62D512D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340F53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E0AEA9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3D54BA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</w:tr>
      <w:tr w:rsidR="00727A9D" w:rsidRPr="007077EC" w14:paraId="34D821CD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45BF5B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6A4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6EF519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61ADAD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0E0</w:t>
            </w:r>
          </w:p>
        </w:tc>
        <w:tc>
          <w:tcPr>
            <w:tcW w:w="766" w:type="dxa"/>
            <w:noWrap/>
            <w:vAlign w:val="center"/>
            <w:hideMark/>
          </w:tcPr>
          <w:p w14:paraId="1F4A25A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765" w:type="dxa"/>
            <w:noWrap/>
            <w:vAlign w:val="center"/>
            <w:hideMark/>
          </w:tcPr>
          <w:p w14:paraId="7A9420D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7FE</w:t>
            </w:r>
          </w:p>
        </w:tc>
        <w:tc>
          <w:tcPr>
            <w:tcW w:w="766" w:type="dxa"/>
            <w:noWrap/>
            <w:vAlign w:val="center"/>
            <w:hideMark/>
          </w:tcPr>
          <w:p w14:paraId="1FBC740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00E0</w:t>
            </w:r>
          </w:p>
        </w:tc>
        <w:tc>
          <w:tcPr>
            <w:tcW w:w="765" w:type="dxa"/>
            <w:noWrap/>
            <w:vAlign w:val="center"/>
            <w:hideMark/>
          </w:tcPr>
          <w:p w14:paraId="1BBD0D7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3EBB241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06A4</w:t>
            </w:r>
          </w:p>
        </w:tc>
        <w:tc>
          <w:tcPr>
            <w:tcW w:w="765" w:type="dxa"/>
            <w:noWrap/>
            <w:vAlign w:val="center"/>
            <w:hideMark/>
          </w:tcPr>
          <w:p w14:paraId="2C6367B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7C8F5CA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22E360B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08014C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16CD0DB1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2957F6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0E0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1C465D2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527071D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0E1</w:t>
            </w:r>
          </w:p>
        </w:tc>
        <w:tc>
          <w:tcPr>
            <w:tcW w:w="766" w:type="dxa"/>
            <w:noWrap/>
            <w:vAlign w:val="center"/>
            <w:hideMark/>
          </w:tcPr>
          <w:p w14:paraId="3ECD1D2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0800</w:t>
            </w:r>
          </w:p>
        </w:tc>
        <w:tc>
          <w:tcPr>
            <w:tcW w:w="765" w:type="dxa"/>
            <w:noWrap/>
            <w:vAlign w:val="center"/>
            <w:hideMark/>
          </w:tcPr>
          <w:p w14:paraId="5DE524C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766" w:type="dxa"/>
            <w:noWrap/>
            <w:vAlign w:val="center"/>
            <w:hideMark/>
          </w:tcPr>
          <w:p w14:paraId="3AC0F9E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5" w:type="dxa"/>
            <w:noWrap/>
            <w:vAlign w:val="center"/>
            <w:hideMark/>
          </w:tcPr>
          <w:p w14:paraId="183FE65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6736B4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00E0</w:t>
            </w:r>
          </w:p>
        </w:tc>
        <w:tc>
          <w:tcPr>
            <w:tcW w:w="765" w:type="dxa"/>
            <w:noWrap/>
            <w:vAlign w:val="center"/>
            <w:hideMark/>
          </w:tcPr>
          <w:p w14:paraId="74E7189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028B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60A779F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13FE4D8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1DEFE26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66894C0E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5393005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0E1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4980D68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EB3F45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0E2</w:t>
            </w:r>
          </w:p>
        </w:tc>
        <w:tc>
          <w:tcPr>
            <w:tcW w:w="766" w:type="dxa"/>
            <w:noWrap/>
            <w:vAlign w:val="center"/>
            <w:hideMark/>
          </w:tcPr>
          <w:p w14:paraId="08B1263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noWrap/>
            <w:vAlign w:val="center"/>
            <w:hideMark/>
          </w:tcPr>
          <w:p w14:paraId="0F12DA0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0E1</w:t>
            </w:r>
          </w:p>
        </w:tc>
        <w:tc>
          <w:tcPr>
            <w:tcW w:w="766" w:type="dxa"/>
            <w:noWrap/>
            <w:vAlign w:val="center"/>
            <w:hideMark/>
          </w:tcPr>
          <w:p w14:paraId="6143092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0700</w:t>
            </w:r>
          </w:p>
        </w:tc>
        <w:tc>
          <w:tcPr>
            <w:tcW w:w="765" w:type="dxa"/>
            <w:noWrap/>
            <w:vAlign w:val="center"/>
            <w:hideMark/>
          </w:tcPr>
          <w:p w14:paraId="63C3B38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65CB140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00E1</w:t>
            </w:r>
          </w:p>
        </w:tc>
        <w:tc>
          <w:tcPr>
            <w:tcW w:w="765" w:type="dxa"/>
            <w:noWrap/>
            <w:vAlign w:val="center"/>
            <w:hideMark/>
          </w:tcPr>
          <w:p w14:paraId="3ACBAC5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028C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29FDCCD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9E671B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8A5AA7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62C39A67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C37911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0E2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3AC6480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63C5BCC9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0E3</w:t>
            </w:r>
          </w:p>
        </w:tc>
        <w:tc>
          <w:tcPr>
            <w:tcW w:w="766" w:type="dxa"/>
            <w:noWrap/>
            <w:vAlign w:val="center"/>
            <w:hideMark/>
          </w:tcPr>
          <w:p w14:paraId="33E8441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6E05</w:t>
            </w:r>
          </w:p>
        </w:tc>
        <w:tc>
          <w:tcPr>
            <w:tcW w:w="765" w:type="dxa"/>
            <w:noWrap/>
            <w:vAlign w:val="center"/>
            <w:hideMark/>
          </w:tcPr>
          <w:p w14:paraId="7089BEE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766" w:type="dxa"/>
            <w:noWrap/>
            <w:vAlign w:val="center"/>
            <w:hideMark/>
          </w:tcPr>
          <w:p w14:paraId="6F6CE6B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025A</w:t>
            </w:r>
          </w:p>
        </w:tc>
        <w:tc>
          <w:tcPr>
            <w:tcW w:w="765" w:type="dxa"/>
            <w:noWrap/>
            <w:vAlign w:val="center"/>
            <w:hideMark/>
          </w:tcPr>
          <w:p w14:paraId="3FDB51F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5BE3809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0005</w:t>
            </w:r>
          </w:p>
        </w:tc>
        <w:tc>
          <w:tcPr>
            <w:tcW w:w="765" w:type="dxa"/>
            <w:noWrap/>
            <w:vAlign w:val="center"/>
            <w:hideMark/>
          </w:tcPr>
          <w:p w14:paraId="41C7F160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0032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2E83BA4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E8E1DC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D19D31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727A9D" w:rsidRPr="007077EC" w14:paraId="7461EEB4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0507503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0E3</w:t>
            </w:r>
          </w:p>
        </w:tc>
        <w:tc>
          <w:tcPr>
            <w:tcW w:w="848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049E007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765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3C839F15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0E4</w:t>
            </w:r>
          </w:p>
        </w:tc>
        <w:tc>
          <w:tcPr>
            <w:tcW w:w="766" w:type="dxa"/>
            <w:noWrap/>
            <w:vAlign w:val="center"/>
            <w:hideMark/>
          </w:tcPr>
          <w:p w14:paraId="207AACA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EE04</w:t>
            </w:r>
          </w:p>
        </w:tc>
        <w:tc>
          <w:tcPr>
            <w:tcW w:w="765" w:type="dxa"/>
            <w:noWrap/>
            <w:vAlign w:val="center"/>
            <w:hideMark/>
          </w:tcPr>
          <w:p w14:paraId="1D3ECCE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766" w:type="dxa"/>
            <w:noWrap/>
            <w:vAlign w:val="center"/>
            <w:hideMark/>
          </w:tcPr>
          <w:p w14:paraId="0D4776E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0032</w:t>
            </w:r>
          </w:p>
        </w:tc>
        <w:tc>
          <w:tcPr>
            <w:tcW w:w="765" w:type="dxa"/>
            <w:noWrap/>
            <w:vAlign w:val="center"/>
            <w:hideMark/>
          </w:tcPr>
          <w:p w14:paraId="09A99CF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noWrap/>
            <w:vAlign w:val="center"/>
            <w:hideMark/>
          </w:tcPr>
          <w:p w14:paraId="4AF68A4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0004</w:t>
            </w:r>
          </w:p>
        </w:tc>
        <w:tc>
          <w:tcPr>
            <w:tcW w:w="765" w:type="dxa"/>
            <w:noWrap/>
            <w:vAlign w:val="center"/>
            <w:hideMark/>
          </w:tcPr>
          <w:p w14:paraId="6F241052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0032</w:t>
            </w:r>
          </w:p>
        </w:tc>
        <w:tc>
          <w:tcPr>
            <w:tcW w:w="766" w:type="dxa"/>
            <w:tcBorders>
              <w:right w:val="single" w:sz="8" w:space="0" w:color="auto"/>
            </w:tcBorders>
            <w:noWrap/>
            <w:vAlign w:val="center"/>
            <w:hideMark/>
          </w:tcPr>
          <w:p w14:paraId="55931904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</w:tcBorders>
            <w:noWrap/>
            <w:vAlign w:val="center"/>
            <w:hideMark/>
          </w:tcPr>
          <w:p w14:paraId="073398C8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0E8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6178DA7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0032</w:t>
            </w:r>
          </w:p>
        </w:tc>
      </w:tr>
      <w:tr w:rsidR="00727A9D" w:rsidRPr="007077EC" w14:paraId="39F8D16C" w14:textId="77777777" w:rsidTr="00727A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/>
        </w:trPr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C0F69A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0E4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2655D61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765" w:type="dxa"/>
            <w:tcBorders>
              <w:left w:val="single" w:sz="8" w:space="0" w:color="auto"/>
              <w:bottom w:val="single" w:sz="12" w:space="0" w:color="auto"/>
            </w:tcBorders>
            <w:noWrap/>
            <w:vAlign w:val="center"/>
            <w:hideMark/>
          </w:tcPr>
          <w:p w14:paraId="4603B5E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0E5</w:t>
            </w:r>
          </w:p>
        </w:tc>
        <w:tc>
          <w:tcPr>
            <w:tcW w:w="76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767496C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76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0788587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0E4</w:t>
            </w:r>
          </w:p>
        </w:tc>
        <w:tc>
          <w:tcPr>
            <w:tcW w:w="76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5AA78F5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76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6931F941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766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3D3422DB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00E4</w:t>
            </w:r>
          </w:p>
        </w:tc>
        <w:tc>
          <w:tcPr>
            <w:tcW w:w="76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42A0926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0032</w:t>
            </w:r>
          </w:p>
        </w:tc>
        <w:tc>
          <w:tcPr>
            <w:tcW w:w="766" w:type="dxa"/>
            <w:tcBorders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2BADA543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077E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0001</w:t>
            </w:r>
          </w:p>
        </w:tc>
        <w:tc>
          <w:tcPr>
            <w:tcW w:w="1187" w:type="dxa"/>
            <w:tcBorders>
              <w:left w:val="single" w:sz="8" w:space="0" w:color="auto"/>
              <w:bottom w:val="single" w:sz="12" w:space="0" w:color="auto"/>
            </w:tcBorders>
            <w:noWrap/>
            <w:vAlign w:val="center"/>
            <w:hideMark/>
          </w:tcPr>
          <w:p w14:paraId="3FA9C67E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8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F30B0BA" w14:textId="77777777" w:rsidR="00727A9D" w:rsidRPr="007077EC" w:rsidRDefault="00727A9D" w:rsidP="00727A9D">
            <w:pPr>
              <w:spacing w:after="0" w:line="220" w:lineRule="exact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</w:tbl>
    <w:p w14:paraId="3C762F77" w14:textId="7D271576" w:rsidR="00842155" w:rsidRDefault="00842155" w:rsidP="00842155">
      <w:pPr>
        <w:pStyle w:val="2"/>
      </w:pPr>
      <w:r>
        <w:lastRenderedPageBreak/>
        <w:t>Вывод.</w:t>
      </w:r>
    </w:p>
    <w:p w14:paraId="5F6F485A" w14:textId="5ADDECFE" w:rsidR="00842155" w:rsidRPr="00842155" w:rsidRDefault="00842155" w:rsidP="00842155">
      <w:r>
        <w:t xml:space="preserve">Я освоил методы реализации подпрограмм на БВМ: ознакомился с необходимыми командами, узнал способы передачи данных между основной </w:t>
      </w:r>
      <w:r w:rsidR="006D4D1B">
        <w:t>и вложенной программами</w:t>
      </w:r>
      <w:r>
        <w:t>.</w:t>
      </w:r>
    </w:p>
    <w:sectPr w:rsidR="00842155" w:rsidRPr="00842155" w:rsidSect="00727A9D">
      <w:pgSz w:w="11906" w:h="16838"/>
      <w:pgMar w:top="737" w:right="794" w:bottom="73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5499"/>
    <w:multiLevelType w:val="multilevel"/>
    <w:tmpl w:val="7D467734"/>
    <w:numStyleLink w:val="a"/>
  </w:abstractNum>
  <w:abstractNum w:abstractNumId="1" w15:restartNumberingAfterBreak="0">
    <w:nsid w:val="481E6D23"/>
    <w:multiLevelType w:val="multilevel"/>
    <w:tmpl w:val="7D467734"/>
    <w:styleLink w:val="a"/>
    <w:lvl w:ilvl="0">
      <w:start w:val="1"/>
      <w:numFmt w:val="decimal"/>
      <w:pStyle w:val="a0"/>
      <w:suff w:val="space"/>
      <w:lvlText w:val="%1."/>
      <w:lvlJc w:val="left"/>
      <w:pPr>
        <w:ind w:left="255" w:hanging="255"/>
      </w:pPr>
      <w:rPr>
        <w:rFonts w:asciiTheme="minorHAnsi" w:hAnsiTheme="minorHAnsi" w:hint="default"/>
        <w:sz w:val="24"/>
      </w:rPr>
    </w:lvl>
    <w:lvl w:ilvl="1">
      <w:start w:val="1"/>
      <w:numFmt w:val="bullet"/>
      <w:pStyle w:val="a1"/>
      <w:suff w:val="space"/>
      <w:lvlText w:val=""/>
      <w:lvlJc w:val="left"/>
      <w:pPr>
        <w:ind w:left="340" w:hanging="17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7"/>
    <w:rsid w:val="000012FD"/>
    <w:rsid w:val="00001692"/>
    <w:rsid w:val="00026E89"/>
    <w:rsid w:val="00035D68"/>
    <w:rsid w:val="00040881"/>
    <w:rsid w:val="00075EA6"/>
    <w:rsid w:val="000817F9"/>
    <w:rsid w:val="000865F5"/>
    <w:rsid w:val="000B1105"/>
    <w:rsid w:val="000D29F6"/>
    <w:rsid w:val="000D6236"/>
    <w:rsid w:val="000F25EC"/>
    <w:rsid w:val="001027CC"/>
    <w:rsid w:val="001241E5"/>
    <w:rsid w:val="001559A2"/>
    <w:rsid w:val="00167689"/>
    <w:rsid w:val="0017322A"/>
    <w:rsid w:val="0018583B"/>
    <w:rsid w:val="001922A8"/>
    <w:rsid w:val="001A79CC"/>
    <w:rsid w:val="001B6C6B"/>
    <w:rsid w:val="001C5D4E"/>
    <w:rsid w:val="001E7495"/>
    <w:rsid w:val="001F257B"/>
    <w:rsid w:val="002074AB"/>
    <w:rsid w:val="00210061"/>
    <w:rsid w:val="00235215"/>
    <w:rsid w:val="00250A22"/>
    <w:rsid w:val="00291142"/>
    <w:rsid w:val="00294629"/>
    <w:rsid w:val="0029572C"/>
    <w:rsid w:val="002A4306"/>
    <w:rsid w:val="002B2F1E"/>
    <w:rsid w:val="002D2E43"/>
    <w:rsid w:val="002D4EF3"/>
    <w:rsid w:val="002E3289"/>
    <w:rsid w:val="002F6B4A"/>
    <w:rsid w:val="003136CB"/>
    <w:rsid w:val="00314832"/>
    <w:rsid w:val="003440E1"/>
    <w:rsid w:val="00357737"/>
    <w:rsid w:val="00360CC0"/>
    <w:rsid w:val="00363789"/>
    <w:rsid w:val="00397D3E"/>
    <w:rsid w:val="003D08CD"/>
    <w:rsid w:val="003E08CD"/>
    <w:rsid w:val="003E1E22"/>
    <w:rsid w:val="003F5838"/>
    <w:rsid w:val="00435FD8"/>
    <w:rsid w:val="004438D4"/>
    <w:rsid w:val="004452F5"/>
    <w:rsid w:val="00446677"/>
    <w:rsid w:val="00455354"/>
    <w:rsid w:val="0047338A"/>
    <w:rsid w:val="0047541F"/>
    <w:rsid w:val="0048211C"/>
    <w:rsid w:val="004A4875"/>
    <w:rsid w:val="004C026B"/>
    <w:rsid w:val="004D008D"/>
    <w:rsid w:val="004D0E2C"/>
    <w:rsid w:val="004D2743"/>
    <w:rsid w:val="004D2817"/>
    <w:rsid w:val="005036A4"/>
    <w:rsid w:val="00507615"/>
    <w:rsid w:val="00517270"/>
    <w:rsid w:val="005215E0"/>
    <w:rsid w:val="00541450"/>
    <w:rsid w:val="0054404C"/>
    <w:rsid w:val="00557AD1"/>
    <w:rsid w:val="005718CB"/>
    <w:rsid w:val="005748CD"/>
    <w:rsid w:val="00586C7A"/>
    <w:rsid w:val="005C5B81"/>
    <w:rsid w:val="005E02CF"/>
    <w:rsid w:val="005E492E"/>
    <w:rsid w:val="005F61DD"/>
    <w:rsid w:val="00601F7D"/>
    <w:rsid w:val="006021F7"/>
    <w:rsid w:val="00604224"/>
    <w:rsid w:val="0060636E"/>
    <w:rsid w:val="006144CE"/>
    <w:rsid w:val="00630394"/>
    <w:rsid w:val="00650646"/>
    <w:rsid w:val="00666685"/>
    <w:rsid w:val="00672F19"/>
    <w:rsid w:val="006767D8"/>
    <w:rsid w:val="0067790C"/>
    <w:rsid w:val="00682CD0"/>
    <w:rsid w:val="00691ADE"/>
    <w:rsid w:val="006A2D4E"/>
    <w:rsid w:val="006A5E4B"/>
    <w:rsid w:val="006C2AE2"/>
    <w:rsid w:val="006C4983"/>
    <w:rsid w:val="006D4D1B"/>
    <w:rsid w:val="006D6381"/>
    <w:rsid w:val="006E4BD3"/>
    <w:rsid w:val="006F6C16"/>
    <w:rsid w:val="007077EC"/>
    <w:rsid w:val="00724F13"/>
    <w:rsid w:val="00727A9D"/>
    <w:rsid w:val="00746F7A"/>
    <w:rsid w:val="007508A9"/>
    <w:rsid w:val="00751E9B"/>
    <w:rsid w:val="00756400"/>
    <w:rsid w:val="00760481"/>
    <w:rsid w:val="00783588"/>
    <w:rsid w:val="007955E7"/>
    <w:rsid w:val="007A1DD9"/>
    <w:rsid w:val="007A31A7"/>
    <w:rsid w:val="007B1848"/>
    <w:rsid w:val="007B4876"/>
    <w:rsid w:val="007D7C52"/>
    <w:rsid w:val="007F4073"/>
    <w:rsid w:val="00800836"/>
    <w:rsid w:val="00826DAF"/>
    <w:rsid w:val="00831440"/>
    <w:rsid w:val="00834A9E"/>
    <w:rsid w:val="00842155"/>
    <w:rsid w:val="00857D22"/>
    <w:rsid w:val="00862C19"/>
    <w:rsid w:val="0087325A"/>
    <w:rsid w:val="00881737"/>
    <w:rsid w:val="008867BD"/>
    <w:rsid w:val="008B407F"/>
    <w:rsid w:val="008C0F58"/>
    <w:rsid w:val="008D49BB"/>
    <w:rsid w:val="008D6DAD"/>
    <w:rsid w:val="008E3445"/>
    <w:rsid w:val="008F4260"/>
    <w:rsid w:val="008F4309"/>
    <w:rsid w:val="00906286"/>
    <w:rsid w:val="0091017C"/>
    <w:rsid w:val="00923A85"/>
    <w:rsid w:val="009260C7"/>
    <w:rsid w:val="00975530"/>
    <w:rsid w:val="00997FE3"/>
    <w:rsid w:val="009A6C7E"/>
    <w:rsid w:val="009D13D0"/>
    <w:rsid w:val="009E7DDA"/>
    <w:rsid w:val="00A02284"/>
    <w:rsid w:val="00A032D7"/>
    <w:rsid w:val="00A06EEC"/>
    <w:rsid w:val="00A15207"/>
    <w:rsid w:val="00A17318"/>
    <w:rsid w:val="00A23BBF"/>
    <w:rsid w:val="00A47290"/>
    <w:rsid w:val="00A50C28"/>
    <w:rsid w:val="00A53DCC"/>
    <w:rsid w:val="00A72A76"/>
    <w:rsid w:val="00A77F63"/>
    <w:rsid w:val="00A8156D"/>
    <w:rsid w:val="00AB0144"/>
    <w:rsid w:val="00AB14D3"/>
    <w:rsid w:val="00AC4E34"/>
    <w:rsid w:val="00AD7F05"/>
    <w:rsid w:val="00AE7D67"/>
    <w:rsid w:val="00B03DA6"/>
    <w:rsid w:val="00B058E3"/>
    <w:rsid w:val="00B063FF"/>
    <w:rsid w:val="00B23543"/>
    <w:rsid w:val="00B40F84"/>
    <w:rsid w:val="00B4103A"/>
    <w:rsid w:val="00B56532"/>
    <w:rsid w:val="00B63A9B"/>
    <w:rsid w:val="00B7453F"/>
    <w:rsid w:val="00BC4343"/>
    <w:rsid w:val="00BD4DF5"/>
    <w:rsid w:val="00BE1E6F"/>
    <w:rsid w:val="00BE7564"/>
    <w:rsid w:val="00C20C52"/>
    <w:rsid w:val="00C2345E"/>
    <w:rsid w:val="00C33BFD"/>
    <w:rsid w:val="00C6494A"/>
    <w:rsid w:val="00CA67FB"/>
    <w:rsid w:val="00CB5CB8"/>
    <w:rsid w:val="00CC35B7"/>
    <w:rsid w:val="00CC50DE"/>
    <w:rsid w:val="00CF0C89"/>
    <w:rsid w:val="00CF7CAF"/>
    <w:rsid w:val="00D07785"/>
    <w:rsid w:val="00D25992"/>
    <w:rsid w:val="00D40336"/>
    <w:rsid w:val="00D452FC"/>
    <w:rsid w:val="00D470A4"/>
    <w:rsid w:val="00D53CB3"/>
    <w:rsid w:val="00D760E6"/>
    <w:rsid w:val="00D93588"/>
    <w:rsid w:val="00DA272A"/>
    <w:rsid w:val="00DB03B2"/>
    <w:rsid w:val="00DB3803"/>
    <w:rsid w:val="00DB5DC8"/>
    <w:rsid w:val="00DE0A4D"/>
    <w:rsid w:val="00E04BEE"/>
    <w:rsid w:val="00E06FF7"/>
    <w:rsid w:val="00E131B0"/>
    <w:rsid w:val="00E248CA"/>
    <w:rsid w:val="00E2649D"/>
    <w:rsid w:val="00E55B4E"/>
    <w:rsid w:val="00E71B22"/>
    <w:rsid w:val="00EA5579"/>
    <w:rsid w:val="00EC3166"/>
    <w:rsid w:val="00ED046F"/>
    <w:rsid w:val="00EE73FB"/>
    <w:rsid w:val="00EF3920"/>
    <w:rsid w:val="00F0155F"/>
    <w:rsid w:val="00F10A75"/>
    <w:rsid w:val="00F4120E"/>
    <w:rsid w:val="00F63849"/>
    <w:rsid w:val="00F64BD6"/>
    <w:rsid w:val="00F82D3C"/>
    <w:rsid w:val="00F93A85"/>
    <w:rsid w:val="00F954F4"/>
    <w:rsid w:val="00F977CE"/>
    <w:rsid w:val="00FD02BD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060B"/>
  <w15:chartTrackingRefBased/>
  <w15:docId w15:val="{8E7D1E03-43ED-4DCD-A4CA-6C87311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3BBF"/>
    <w:pPr>
      <w:spacing w:after="80"/>
    </w:pPr>
    <w:rPr>
      <w:sz w:val="28"/>
    </w:rPr>
  </w:style>
  <w:style w:type="paragraph" w:styleId="1">
    <w:name w:val="heading 1"/>
    <w:basedOn w:val="a2"/>
    <w:next w:val="a2"/>
    <w:link w:val="10"/>
    <w:uiPriority w:val="9"/>
    <w:qFormat/>
    <w:rsid w:val="00360CC0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FE4DCD"/>
    <w:pPr>
      <w:keepNext/>
      <w:keepLines/>
      <w:spacing w:before="120" w:after="40" w:line="259" w:lineRule="auto"/>
      <w:ind w:left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B3803"/>
    <w:pPr>
      <w:keepNext/>
      <w:keepLines/>
      <w:spacing w:before="40" w:after="0"/>
      <w:ind w:left="57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DB3803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sid w:val="00360CC0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FE4DCD"/>
    <w:rPr>
      <w:rFonts w:eastAsiaTheme="majorEastAsia" w:cstheme="majorBidi"/>
      <w:color w:val="000000" w:themeColor="text1"/>
      <w:sz w:val="32"/>
      <w:szCs w:val="26"/>
    </w:rPr>
  </w:style>
  <w:style w:type="character" w:styleId="a6">
    <w:name w:val="Intense Reference"/>
    <w:basedOn w:val="a3"/>
    <w:uiPriority w:val="32"/>
    <w:rsid w:val="003D08CD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2"/>
    <w:uiPriority w:val="34"/>
    <w:rsid w:val="003D08CD"/>
    <w:pPr>
      <w:ind w:left="720"/>
      <w:contextualSpacing/>
    </w:pPr>
  </w:style>
  <w:style w:type="character" w:styleId="a8">
    <w:name w:val="Strong"/>
    <w:basedOn w:val="a3"/>
    <w:uiPriority w:val="22"/>
    <w:qFormat/>
    <w:rsid w:val="003D08CD"/>
    <w:rPr>
      <w:b/>
      <w:bCs/>
    </w:rPr>
  </w:style>
  <w:style w:type="paragraph" w:styleId="a9">
    <w:name w:val="No Spacing"/>
    <w:link w:val="aa"/>
    <w:uiPriority w:val="1"/>
    <w:qFormat/>
    <w:rsid w:val="005C5B81"/>
    <w:pPr>
      <w:spacing w:after="0"/>
    </w:pPr>
    <w:rPr>
      <w:rFonts w:eastAsiaTheme="minorEastAsia"/>
      <w:color w:val="000000" w:themeColor="text1"/>
      <w:sz w:val="24"/>
      <w:lang w:eastAsia="ru-RU"/>
    </w:rPr>
  </w:style>
  <w:style w:type="character" w:customStyle="1" w:styleId="aa">
    <w:name w:val="Без интервала Знак"/>
    <w:basedOn w:val="a3"/>
    <w:link w:val="a9"/>
    <w:uiPriority w:val="1"/>
    <w:rsid w:val="005C5B81"/>
    <w:rPr>
      <w:rFonts w:eastAsiaTheme="minorEastAsia"/>
      <w:color w:val="000000" w:themeColor="text1"/>
      <w:sz w:val="24"/>
      <w:lang w:eastAsia="ru-RU"/>
    </w:rPr>
  </w:style>
  <w:style w:type="paragraph" w:customStyle="1" w:styleId="ab">
    <w:name w:val="Мелкий"/>
    <w:basedOn w:val="a2"/>
    <w:link w:val="ac"/>
    <w:qFormat/>
    <w:rsid w:val="007508A9"/>
    <w:pPr>
      <w:spacing w:after="40"/>
    </w:pPr>
    <w:rPr>
      <w:sz w:val="22"/>
      <w:lang w:val="en-US"/>
    </w:rPr>
  </w:style>
  <w:style w:type="character" w:customStyle="1" w:styleId="ac">
    <w:name w:val="Мелкий Знак"/>
    <w:basedOn w:val="a3"/>
    <w:link w:val="ab"/>
    <w:rsid w:val="007508A9"/>
    <w:rPr>
      <w:lang w:val="en-US"/>
    </w:rPr>
  </w:style>
  <w:style w:type="numbering" w:customStyle="1" w:styleId="a">
    <w:name w:val="Мой стиль"/>
    <w:uiPriority w:val="99"/>
    <w:rsid w:val="00E71B22"/>
    <w:pPr>
      <w:numPr>
        <w:numId w:val="1"/>
      </w:numPr>
    </w:pPr>
  </w:style>
  <w:style w:type="character" w:styleId="ad">
    <w:name w:val="Subtle Emphasis"/>
    <w:basedOn w:val="a3"/>
    <w:uiPriority w:val="19"/>
    <w:qFormat/>
    <w:rsid w:val="00F64BD6"/>
    <w:rPr>
      <w:i/>
      <w:iCs/>
      <w:color w:val="auto"/>
    </w:rPr>
  </w:style>
  <w:style w:type="character" w:styleId="ae">
    <w:name w:val="Emphasis"/>
    <w:basedOn w:val="a3"/>
    <w:uiPriority w:val="20"/>
    <w:qFormat/>
    <w:rsid w:val="00F64BD6"/>
    <w:rPr>
      <w:b/>
      <w:i w:val="0"/>
      <w:iCs/>
    </w:rPr>
  </w:style>
  <w:style w:type="paragraph" w:customStyle="1" w:styleId="a0">
    <w:name w:val="Первый уровень списка"/>
    <w:basedOn w:val="a2"/>
    <w:link w:val="af"/>
    <w:qFormat/>
    <w:rsid w:val="00E71B22"/>
    <w:pPr>
      <w:numPr>
        <w:numId w:val="7"/>
      </w:numPr>
      <w:spacing w:before="100" w:after="0"/>
    </w:pPr>
  </w:style>
  <w:style w:type="character" w:customStyle="1" w:styleId="af">
    <w:name w:val="Первый уровень списка Знак"/>
    <w:basedOn w:val="a3"/>
    <w:link w:val="a0"/>
    <w:rsid w:val="00F64BD6"/>
    <w:rPr>
      <w:sz w:val="24"/>
    </w:rPr>
  </w:style>
  <w:style w:type="table" w:styleId="af0">
    <w:name w:val="Table Grid"/>
    <w:basedOn w:val="a4"/>
    <w:uiPriority w:val="39"/>
    <w:rsid w:val="003F58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екст в таблице"/>
    <w:basedOn w:val="a2"/>
    <w:link w:val="af2"/>
    <w:qFormat/>
    <w:rsid w:val="005E02CF"/>
    <w:pPr>
      <w:spacing w:before="40" w:after="40"/>
      <w:ind w:left="0"/>
      <w:jc w:val="center"/>
    </w:pPr>
  </w:style>
  <w:style w:type="paragraph" w:customStyle="1" w:styleId="a1">
    <w:name w:val="Второй уровень списка"/>
    <w:basedOn w:val="a2"/>
    <w:link w:val="af3"/>
    <w:qFormat/>
    <w:rsid w:val="00E71B22"/>
    <w:pPr>
      <w:numPr>
        <w:ilvl w:val="1"/>
        <w:numId w:val="7"/>
      </w:numPr>
      <w:spacing w:before="40" w:after="0"/>
    </w:pPr>
  </w:style>
  <w:style w:type="character" w:customStyle="1" w:styleId="af3">
    <w:name w:val="Второй уровень списка Знак"/>
    <w:basedOn w:val="a3"/>
    <w:link w:val="a1"/>
    <w:rsid w:val="00F64BD6"/>
    <w:rPr>
      <w:sz w:val="24"/>
    </w:rPr>
  </w:style>
  <w:style w:type="character" w:customStyle="1" w:styleId="af2">
    <w:name w:val="Текст в таблице Знак"/>
    <w:basedOn w:val="a3"/>
    <w:link w:val="af1"/>
    <w:rsid w:val="005E02CF"/>
    <w:rPr>
      <w:sz w:val="24"/>
    </w:rPr>
  </w:style>
  <w:style w:type="character" w:styleId="af4">
    <w:name w:val="Placeholder Text"/>
    <w:basedOn w:val="a3"/>
    <w:uiPriority w:val="99"/>
    <w:semiHidden/>
    <w:rsid w:val="00783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1C371-3D92-456D-A745-C3FF8952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1647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69</cp:revision>
  <dcterms:created xsi:type="dcterms:W3CDTF">2020-11-30T05:58:00Z</dcterms:created>
  <dcterms:modified xsi:type="dcterms:W3CDTF">2021-04-26T14:32:00Z</dcterms:modified>
</cp:coreProperties>
</file>